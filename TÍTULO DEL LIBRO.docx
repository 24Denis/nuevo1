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MX"/>
        </w:rPr>
        <w:id w:val="1053349506"/>
        <w:placeholder>
          <w:docPart w:val="0C56EA5B0A124734AA8630393DABC4BB"/>
        </w:placeholder>
        <w:temporary/>
        <w:showingPlcHdr/>
        <w15:appearance w15:val="hidden"/>
      </w:sdtPr>
      <w:sdtEndPr/>
      <w:sdtContent>
        <w:p w:rsidR="002D0D93" w:rsidRPr="00042A86" w:rsidRDefault="00B61B8E" w:rsidP="00BB5275">
          <w:pPr>
            <w:pStyle w:val="Ttulo"/>
            <w:spacing w:line="240" w:lineRule="auto"/>
            <w:rPr>
              <w:noProof/>
              <w:lang w:val="es-MX"/>
            </w:rPr>
          </w:pPr>
          <w:r w:rsidRPr="00042A86">
            <w:rPr>
              <w:noProof/>
              <w:lang w:val="es-MX" w:bidi="es-ES"/>
            </w:rPr>
            <w:t>TÍTULO DEL LIBRO</w:t>
          </w:r>
        </w:p>
      </w:sdtContent>
    </w:sdt>
    <w:sdt>
      <w:sdtPr>
        <w:rPr>
          <w:noProof/>
          <w:lang w:val="es-MX"/>
        </w:rPr>
        <w:id w:val="-89395748"/>
        <w:placeholder>
          <w:docPart w:val="21C0A4B344AD42FE8562902117D09AFA"/>
        </w:placeholder>
        <w:temporary/>
        <w:showingPlcHdr/>
        <w15:appearance w15:val="hidden"/>
      </w:sdtPr>
      <w:sdtEndPr/>
      <w:sdtContent>
        <w:p w:rsidR="009643BB" w:rsidRPr="00042A86" w:rsidRDefault="00B61B8E" w:rsidP="00BB5275">
          <w:pPr>
            <w:pStyle w:val="Encabezadodeltextodesugerencia"/>
            <w:spacing w:line="240" w:lineRule="auto"/>
            <w:rPr>
              <w:noProof/>
              <w:lang w:val="es-MX"/>
            </w:rPr>
          </w:pPr>
          <w:r w:rsidRPr="00042A86">
            <w:rPr>
              <w:noProof/>
              <w:lang w:val="es-MX" w:bidi="es-ES"/>
            </w:rPr>
            <w:t>(Título principal en mayúsculas)</w:t>
          </w:r>
        </w:p>
      </w:sdtContent>
    </w:sdt>
    <w:sdt>
      <w:sdtPr>
        <w:rPr>
          <w:noProof/>
          <w:lang w:val="es-MX"/>
        </w:rPr>
        <w:id w:val="1352765262"/>
        <w:placeholder>
          <w:docPart w:val="6510429B59204445B7E88D7BAA5C7362"/>
        </w:placeholder>
        <w:temporary/>
        <w:showingPlcHdr/>
        <w15:appearance w15:val="hidden"/>
      </w:sdtPr>
      <w:sdtEndPr/>
      <w:sdtContent>
        <w:p w:rsidR="00B61B8E" w:rsidRPr="00042A86" w:rsidRDefault="00B61B8E" w:rsidP="00BB5275">
          <w:pPr>
            <w:pStyle w:val="Textodesugerencia"/>
            <w:spacing w:line="240" w:lineRule="auto"/>
            <w:rPr>
              <w:noProof/>
              <w:lang w:val="es-MX"/>
            </w:rPr>
          </w:pPr>
          <w:r w:rsidRPr="00042A86">
            <w:rPr>
              <w:noProof/>
              <w:lang w:val="es-MX" w:bidi="es-ES"/>
            </w:rPr>
            <w:t>Asegúrese de que su título es fácil de recordar y capta la atención de los lectores. El título debería aclarar de qué trata el libro y debe ser fácil de leer. Evite usar títulos complejos que cueste pronunciar o que dé vergüenza decirlos en voz alta.</w:t>
          </w:r>
        </w:p>
        <w:p w:rsidR="00B61B8E" w:rsidRPr="00042A86" w:rsidRDefault="00B61B8E" w:rsidP="00BB5275">
          <w:pPr>
            <w:pStyle w:val="Textodesugerencia"/>
            <w:spacing w:line="240" w:lineRule="auto"/>
            <w:rPr>
              <w:noProof/>
              <w:lang w:val="es-MX"/>
            </w:rPr>
          </w:pPr>
          <w:r w:rsidRPr="00042A86">
            <w:rPr>
              <w:noProof/>
              <w:lang w:val="es-MX" w:bidi="es-ES"/>
            </w:rPr>
            <w:t>Si ya tiene un título específico en mente, es genial. Si no es así, necesitará fijarse en los objetivos de su libro. Por ejemplo, si desea crear su marca, menciónela en el título. Si desea posicionarse como experto en algo, asegúrese de que el título tenga autoridad. Si solo desea llamar la atención y vender copias, asegúrese de que sea provocativo, interesante o controvertido.</w:t>
          </w:r>
        </w:p>
        <w:p w:rsidR="00B61B8E" w:rsidRPr="00042A86" w:rsidRDefault="00B61B8E" w:rsidP="00BB5275">
          <w:pPr>
            <w:pStyle w:val="Textodesugerencia"/>
            <w:spacing w:line="240" w:lineRule="auto"/>
            <w:rPr>
              <w:noProof/>
              <w:lang w:val="es-MX"/>
            </w:rPr>
          </w:pPr>
          <w:r w:rsidRPr="00042A86">
            <w:rPr>
              <w:noProof/>
              <w:lang w:val="es-MX" w:bidi="es-ES"/>
            </w:rPr>
            <w:t>La calidad del título determina la calidad del contenido. Por lo tanto, hágase preguntas específicas, como: ¿Qué valor deseo agregar a la vida del lector? ¿Qué quiere aprender? ¿Cuáles son los objetivos del público de destino y cómo le ayudará este libro a cumplirlos? Básicamente, intente pensar como su público.</w:t>
          </w:r>
        </w:p>
        <w:p w:rsidR="00887B51" w:rsidRPr="00042A86" w:rsidRDefault="00B61B8E" w:rsidP="00BB5275">
          <w:pPr>
            <w:pStyle w:val="Textodesugerencia"/>
            <w:spacing w:line="240" w:lineRule="auto"/>
            <w:rPr>
              <w:noProof/>
              <w:lang w:val="es-MX"/>
            </w:rPr>
          </w:pPr>
          <w:r w:rsidRPr="00042A86">
            <w:rPr>
              <w:noProof/>
              <w:lang w:val="es-MX" w:bidi="es-ES"/>
            </w:rPr>
            <w:t>A la hora de generar una lista de posibles títulos, intente jugar con palabras clave relevantes que se usen mucho en las búsquedas de Google y Amazon. Piense en el género y en el público y, a continuación, cree un título que haga una promesa u ofrezca una solución a un problema. Por ejemplo: “Criar a niños fuertes y maravillosos en un mundo complicado” o “Seis secretos para cerrar un negocio de un millón de dólares”. Evite crear un título que ya sea conocido, porque esto impedirá que su libro destaque. Se usará el primer ejemplo (Criar a niños fuertes y maravillosos en un mundo complicado) para explicar cómo generar ideas para un libro.</w:t>
          </w:r>
        </w:p>
      </w:sdtContent>
    </w:sdt>
    <w:p w:rsidR="00043B47" w:rsidRPr="00042A86" w:rsidRDefault="00043B47" w:rsidP="00BB5275">
      <w:pPr>
        <w:pStyle w:val="Textodelaportada"/>
        <w:spacing w:line="240" w:lineRule="auto"/>
        <w:rPr>
          <w:noProof/>
          <w:lang w:val="es-MX"/>
        </w:rPr>
      </w:pPr>
    </w:p>
    <w:sdt>
      <w:sdtPr>
        <w:rPr>
          <w:noProof/>
          <w:lang w:val="es-MX"/>
        </w:rPr>
        <w:id w:val="-1318341110"/>
        <w:placeholder>
          <w:docPart w:val="03D3B9A8FAEA4F62A8E7371804ED3A91"/>
        </w:placeholder>
        <w:temporary/>
        <w:showingPlcHdr/>
        <w15:appearance w15:val="hidden"/>
      </w:sdtPr>
      <w:sdtEndPr/>
      <w:sdtContent>
        <w:p w:rsidR="002D0D93" w:rsidRPr="00042A86" w:rsidRDefault="00B61B8E" w:rsidP="00BB5275">
          <w:pPr>
            <w:pStyle w:val="Subttulo"/>
            <w:spacing w:line="240" w:lineRule="auto"/>
            <w:rPr>
              <w:noProof/>
              <w:lang w:val="es-MX"/>
            </w:rPr>
          </w:pPr>
          <w:r w:rsidRPr="00042A86">
            <w:rPr>
              <w:noProof/>
              <w:lang w:val="es-MX" w:bidi="es-ES"/>
            </w:rPr>
            <w:t>Subtítulo del libro</w:t>
          </w:r>
        </w:p>
      </w:sdtContent>
    </w:sdt>
    <w:sdt>
      <w:sdtPr>
        <w:rPr>
          <w:noProof/>
          <w:lang w:val="es-MX"/>
        </w:rPr>
        <w:id w:val="1653489192"/>
        <w:placeholder>
          <w:docPart w:val="7AB0C32562C947648DE77D58C5EA8947"/>
        </w:placeholder>
        <w:temporary/>
        <w:showingPlcHdr/>
        <w15:appearance w15:val="hidden"/>
      </w:sdtPr>
      <w:sdtEndPr/>
      <w:sdtContent>
        <w:p w:rsidR="00887B51" w:rsidRPr="00042A86" w:rsidRDefault="00B61B8E" w:rsidP="00BB5275">
          <w:pPr>
            <w:pStyle w:val="Encabezadodeltextodesugerencia"/>
            <w:spacing w:line="240" w:lineRule="auto"/>
            <w:rPr>
              <w:noProof/>
              <w:lang w:val="es-MX"/>
            </w:rPr>
          </w:pPr>
          <w:r w:rsidRPr="00042A86">
            <w:rPr>
              <w:noProof/>
              <w:lang w:val="es-MX" w:bidi="es-ES"/>
            </w:rPr>
            <w:t>(Escriba en mayúscula la primera letra de la primera palabra en cada subtítulo)</w:t>
          </w:r>
        </w:p>
      </w:sdtContent>
    </w:sdt>
    <w:sdt>
      <w:sdtPr>
        <w:rPr>
          <w:noProof/>
          <w:lang w:val="es-MX"/>
        </w:rPr>
        <w:id w:val="991988892"/>
        <w:placeholder>
          <w:docPart w:val="37FD91FA8C584CC3B165416109E91610"/>
        </w:placeholder>
        <w:temporary/>
        <w:showingPlcHdr/>
        <w15:appearance w15:val="hidden"/>
      </w:sdtPr>
      <w:sdtEndPr/>
      <w:sdtContent>
        <w:p w:rsidR="00887B51" w:rsidRPr="00042A86" w:rsidRDefault="00B61B8E" w:rsidP="00BB5275">
          <w:pPr>
            <w:pStyle w:val="Textodesugerencia"/>
            <w:spacing w:line="240" w:lineRule="auto"/>
            <w:rPr>
              <w:noProof/>
              <w:lang w:val="es-MX"/>
            </w:rPr>
          </w:pPr>
          <w:r w:rsidRPr="00042A86">
            <w:rPr>
              <w:noProof/>
              <w:lang w:val="es-MX" w:bidi="es-ES"/>
            </w:rPr>
            <w:t>Un buen subtítulo debe proporcionar más información sobre el tema para que los lectores comprendan exactamente qué encontrarán en el libro. Por ejemplo, un título principal como “Criar a niños fuertes y maravillosos en un mundo complicado” puede beneficiarse de un subtítulo como este: “Cómo fortalecer la mentalidad de tus hijos y prepararlos para la vida”.</w:t>
          </w:r>
        </w:p>
      </w:sdtContent>
    </w:sdt>
    <w:p w:rsidR="002D0D93" w:rsidRPr="00042A86" w:rsidRDefault="00887B51" w:rsidP="00BB5275">
      <w:pPr>
        <w:spacing w:line="240" w:lineRule="auto"/>
        <w:ind w:firstLine="0"/>
        <w:jc w:val="center"/>
        <w:rPr>
          <w:b/>
          <w:noProof/>
          <w:lang w:val="es-MX"/>
        </w:rPr>
      </w:pPr>
      <w:r w:rsidRPr="00042A86">
        <w:rPr>
          <w:b/>
          <w:noProof/>
          <w:lang w:val="es-MX" w:bidi="es-ES"/>
        </w:rPr>
        <w:t xml:space="preserve">De </w:t>
      </w:r>
    </w:p>
    <w:sdt>
      <w:sdtPr>
        <w:rPr>
          <w:noProof/>
          <w:lang w:val="es-MX"/>
        </w:rPr>
        <w:id w:val="835032312"/>
        <w:placeholder>
          <w:docPart w:val="8C05D64515984BAC812A9F41A5D493A9"/>
        </w:placeholder>
        <w:temporary/>
        <w:showingPlcHdr/>
        <w15:appearance w15:val="hidden"/>
      </w:sdtPr>
      <w:sdtEndPr/>
      <w:sdtContent>
        <w:p w:rsidR="00AF2876" w:rsidRPr="00042A86" w:rsidRDefault="00B61B8E" w:rsidP="00BB5275">
          <w:pPr>
            <w:pStyle w:val="Autor"/>
            <w:spacing w:line="240" w:lineRule="auto"/>
            <w:rPr>
              <w:noProof/>
              <w:lang w:val="es-MX"/>
            </w:rPr>
          </w:pPr>
          <w:r w:rsidRPr="00042A86">
            <w:rPr>
              <w:noProof/>
              <w:lang w:val="es-MX" w:bidi="es-ES"/>
            </w:rPr>
            <w:t>(Escriba el nombre del autor)</w:t>
          </w:r>
        </w:p>
      </w:sdtContent>
    </w:sdt>
    <w:p w:rsidR="00B61B8E" w:rsidRPr="00042A86" w:rsidRDefault="00B61B8E" w:rsidP="00BB5275">
      <w:pPr>
        <w:pStyle w:val="Sinespaciado"/>
        <w:rPr>
          <w:noProof/>
          <w:sz w:val="8"/>
          <w:lang w:val="es-MX"/>
        </w:rPr>
      </w:pPr>
      <w:r w:rsidRPr="00042A86">
        <w:rPr>
          <w:noProof/>
          <w:sz w:val="8"/>
          <w:szCs w:val="8"/>
          <w:lang w:val="es-MX" w:bidi="es-ES"/>
        </w:rPr>
        <w:br w:type="page"/>
      </w:r>
    </w:p>
    <w:sdt>
      <w:sdtPr>
        <w:rPr>
          <w:noProof/>
          <w:lang w:val="es-MX"/>
        </w:rPr>
        <w:id w:val="1648473751"/>
        <w:placeholder>
          <w:docPart w:val="6D3C63F5AE4246ACBE76DB0055163ED9"/>
        </w:placeholder>
        <w:temporary/>
        <w:showingPlcHdr/>
        <w15:appearance w15:val="hidden"/>
      </w:sdtPr>
      <w:sdtEndPr/>
      <w:sdtContent>
        <w:p w:rsidR="00B61B8E" w:rsidRPr="00042A86" w:rsidRDefault="00B61B8E" w:rsidP="00BB5275">
          <w:pPr>
            <w:spacing w:line="240" w:lineRule="auto"/>
            <w:rPr>
              <w:noProof/>
              <w:lang w:val="es-MX"/>
            </w:rPr>
          </w:pPr>
          <w:r w:rsidRPr="00042A86">
            <w:rPr>
              <w:noProof/>
              <w:lang w:val="es-MX" w:bidi="es-ES"/>
            </w:rPr>
            <w:t>© Copyright (escriba el año de publicación). (Escriba el nombre del autor o de la editorial). Todos los derechos reservados.</w:t>
          </w:r>
        </w:p>
        <w:p w:rsidR="00B61B8E" w:rsidRPr="00042A86" w:rsidRDefault="00B61B8E" w:rsidP="00BB5275">
          <w:pPr>
            <w:spacing w:line="240" w:lineRule="auto"/>
            <w:rPr>
              <w:noProof/>
              <w:lang w:val="es-MX"/>
            </w:rPr>
          </w:pPr>
          <w:r w:rsidRPr="00042A86">
            <w:rPr>
              <w:noProof/>
              <w:lang w:val="es-MX" w:bidi="es-ES"/>
            </w:rPr>
            <w:t>Es ilegal reproducir, copiar o difundir cualquier parte de este documento en formato digital o en papel. Está totalmente prohibido registrar esta publicación.</w:t>
          </w:r>
        </w:p>
      </w:sdtContent>
    </w:sdt>
    <w:p w:rsidR="00B61B8E" w:rsidRPr="00042A86" w:rsidRDefault="00B61B8E" w:rsidP="00BB5275">
      <w:pPr>
        <w:spacing w:line="240" w:lineRule="auto"/>
        <w:rPr>
          <w:noProof/>
          <w:lang w:val="es-MX"/>
        </w:rPr>
      </w:pPr>
    </w:p>
    <w:p w:rsidR="00B61B8E" w:rsidRPr="00042A86" w:rsidRDefault="00AF2876" w:rsidP="00BB5275">
      <w:pPr>
        <w:spacing w:line="240" w:lineRule="auto"/>
        <w:rPr>
          <w:noProof/>
          <w:lang w:val="es-MX"/>
        </w:rPr>
      </w:pPr>
      <w:bookmarkStart w:id="0" w:name="_GoBack"/>
      <w:bookmarkEnd w:id="0"/>
      <w:r w:rsidRPr="00042A86">
        <w:rPr>
          <w:noProof/>
          <w:lang w:val="es-MX" w:bidi="es-ES"/>
        </w:rPr>
        <w:br w:type="page"/>
      </w:r>
    </w:p>
    <w:sdt>
      <w:sdtPr>
        <w:rPr>
          <w:noProof/>
          <w:lang w:val="es-MX"/>
        </w:rPr>
        <w:id w:val="2078868568"/>
        <w:placeholder>
          <w:docPart w:val="4503A814D0094945BC09627D50DDE8C8"/>
        </w:placeholder>
        <w:temporary/>
        <w:showingPlcHdr/>
        <w15:appearance w15:val="hidden"/>
      </w:sdtPr>
      <w:sdtEndPr/>
      <w:sdtContent>
        <w:p w:rsidR="004C7801" w:rsidRPr="00042A86" w:rsidRDefault="00B61B8E" w:rsidP="00BB5275">
          <w:pPr>
            <w:spacing w:line="240" w:lineRule="auto"/>
            <w:rPr>
              <w:noProof/>
              <w:lang w:val="es-MX"/>
            </w:rPr>
          </w:pPr>
          <w:r w:rsidRPr="00042A86">
            <w:rPr>
              <w:noProof/>
              <w:lang w:val="es-MX" w:bidi="es-ES"/>
            </w:rPr>
            <w:t>Este libro está dedicado a:</w:t>
          </w:r>
        </w:p>
      </w:sdtContent>
    </w:sdt>
    <w:sdt>
      <w:sdtPr>
        <w:rPr>
          <w:noProof/>
          <w:lang w:val="es-MX"/>
        </w:rPr>
        <w:id w:val="148333078"/>
        <w:placeholder>
          <w:docPart w:val="FDA3EB8E6D9C47EC8461EA00B74EB8C6"/>
        </w:placeholder>
        <w:temporary/>
        <w:showingPlcHdr/>
        <w15:appearance w15:val="hidden"/>
      </w:sdtPr>
      <w:sdtEndPr/>
      <w:sdtContent>
        <w:p w:rsidR="004C7801" w:rsidRPr="00042A86" w:rsidRDefault="00B61B8E" w:rsidP="00BB5275">
          <w:pPr>
            <w:spacing w:line="240" w:lineRule="auto"/>
            <w:rPr>
              <w:noProof/>
              <w:lang w:val="es-MX"/>
            </w:rPr>
          </w:pPr>
          <w:r w:rsidRPr="00042A86">
            <w:rPr>
              <w:noProof/>
              <w:lang w:val="es-MX" w:bidi="es-ES"/>
            </w:rPr>
            <w:t>Escriba contenido aquí…</w:t>
          </w:r>
        </w:p>
      </w:sdtContent>
    </w:sdt>
    <w:sdt>
      <w:sdtPr>
        <w:rPr>
          <w:noProof/>
          <w:lang w:val="es-MX"/>
        </w:rPr>
        <w:id w:val="-993414238"/>
        <w:placeholder>
          <w:docPart w:val="5FF242F6A2CC417CB4BA872DE3C4848F"/>
        </w:placeholder>
        <w:temporary/>
        <w:showingPlcHdr/>
        <w15:appearance w15:val="hidden"/>
      </w:sdtPr>
      <w:sdtEndPr/>
      <w:sdtContent>
        <w:p w:rsidR="007C10F5" w:rsidRPr="00042A86" w:rsidRDefault="00B61B8E" w:rsidP="00BB5275">
          <w:pPr>
            <w:pStyle w:val="Textodesugerencia"/>
            <w:spacing w:line="240" w:lineRule="auto"/>
            <w:rPr>
              <w:noProof/>
              <w:lang w:val="es-MX"/>
            </w:rPr>
          </w:pPr>
          <w:r w:rsidRPr="00042A86">
            <w:rPr>
              <w:noProof/>
              <w:lang w:val="es-MX" w:bidi="es-ES"/>
            </w:rPr>
            <w:t>Esta sección es opcional y suele ser de carácter personal. Mencione y dé gracias a una persona o a un grupo de personas cercanos a usted o que le han ayudado en su vida. Pueden ser familiares, amigos cercanos, fuentes de inspiración, etc.</w:t>
          </w:r>
        </w:p>
      </w:sdtContent>
    </w:sdt>
    <w:p w:rsidR="003F6C83" w:rsidRPr="00042A86" w:rsidRDefault="003F6C83" w:rsidP="00BB5275">
      <w:pPr>
        <w:spacing w:line="240" w:lineRule="auto"/>
        <w:rPr>
          <w:noProof/>
          <w:lang w:val="es-MX"/>
        </w:rPr>
      </w:pPr>
      <w:r w:rsidRPr="00042A86">
        <w:rPr>
          <w:noProof/>
          <w:lang w:val="es-MX" w:bidi="es-ES"/>
        </w:rPr>
        <w:br w:type="page"/>
      </w:r>
    </w:p>
    <w:bookmarkStart w:id="1" w:name="_Toc2864048" w:displacedByCustomXml="next"/>
    <w:sdt>
      <w:sdtPr>
        <w:rPr>
          <w:b w:val="0"/>
          <w:noProof/>
          <w:sz w:val="24"/>
          <w:lang w:val="es-MX"/>
        </w:rPr>
        <w:id w:val="-1321189485"/>
        <w:docPartObj>
          <w:docPartGallery w:val="Table of Contents"/>
          <w:docPartUnique/>
        </w:docPartObj>
      </w:sdtPr>
      <w:sdtEndPr>
        <w:rPr>
          <w:bCs/>
        </w:rPr>
      </w:sdtEndPr>
      <w:sdtContent>
        <w:p w:rsidR="00972D2C" w:rsidRPr="00042A86" w:rsidRDefault="00972D2C" w:rsidP="00BB5275">
          <w:pPr>
            <w:pStyle w:val="TtuloTDC"/>
            <w:spacing w:line="240" w:lineRule="auto"/>
            <w:rPr>
              <w:noProof/>
              <w:lang w:val="es-MX"/>
            </w:rPr>
          </w:pPr>
          <w:r w:rsidRPr="00042A86">
            <w:rPr>
              <w:noProof/>
              <w:lang w:val="es-MX" w:bidi="es-ES"/>
            </w:rPr>
            <w:t>Tabla de contenido</w:t>
          </w:r>
          <w:bookmarkEnd w:id="1"/>
        </w:p>
        <w:p w:rsidR="00F9357B" w:rsidRPr="00042A86" w:rsidRDefault="00F9357B">
          <w:pPr>
            <w:pStyle w:val="TDC1"/>
            <w:tabs>
              <w:tab w:val="right" w:leader="dot" w:pos="9016"/>
            </w:tabs>
            <w:rPr>
              <w:rFonts w:asciiTheme="minorHAnsi" w:eastAsiaTheme="minorEastAsia" w:hAnsiTheme="minorHAnsi" w:cstheme="minorBidi"/>
              <w:noProof/>
              <w:sz w:val="22"/>
              <w:szCs w:val="22"/>
              <w:lang w:val="es-MX" w:eastAsia="es-ES"/>
            </w:rPr>
          </w:pPr>
          <w:r w:rsidRPr="00042A86">
            <w:rPr>
              <w:b/>
              <w:noProof/>
              <w:lang w:val="es-MX" w:bidi="es-ES"/>
            </w:rPr>
            <w:fldChar w:fldCharType="begin"/>
          </w:r>
          <w:r w:rsidRPr="00042A86">
            <w:rPr>
              <w:b/>
              <w:noProof/>
              <w:lang w:val="es-MX" w:bidi="es-ES"/>
            </w:rPr>
            <w:instrText xml:space="preserve"> TOC \o "1-2" \h \z \u </w:instrText>
          </w:r>
          <w:r w:rsidRPr="00042A86">
            <w:rPr>
              <w:b/>
              <w:noProof/>
              <w:lang w:val="es-MX" w:bidi="es-ES"/>
            </w:rPr>
            <w:fldChar w:fldCharType="separate"/>
          </w:r>
          <w:hyperlink w:anchor="_Toc2864049" w:history="1">
            <w:r w:rsidRPr="00042A86">
              <w:rPr>
                <w:rStyle w:val="Hipervnculo"/>
                <w:noProof/>
                <w:lang w:val="es-MX" w:bidi="es-ES"/>
              </w:rPr>
              <w:t>Introducción</w:t>
            </w:r>
            <w:r w:rsidRPr="00042A86">
              <w:rPr>
                <w:noProof/>
                <w:webHidden/>
                <w:lang w:val="es-MX"/>
              </w:rPr>
              <w:tab/>
            </w:r>
            <w:r w:rsidRPr="00042A86">
              <w:rPr>
                <w:noProof/>
                <w:webHidden/>
                <w:lang w:val="es-MX"/>
              </w:rPr>
              <w:fldChar w:fldCharType="begin"/>
            </w:r>
            <w:r w:rsidRPr="00042A86">
              <w:rPr>
                <w:noProof/>
                <w:webHidden/>
                <w:lang w:val="es-MX"/>
              </w:rPr>
              <w:instrText xml:space="preserve"> PAGEREF _Toc2864049 \h </w:instrText>
            </w:r>
            <w:r w:rsidRPr="00042A86">
              <w:rPr>
                <w:noProof/>
                <w:webHidden/>
                <w:lang w:val="es-MX"/>
              </w:rPr>
            </w:r>
            <w:r w:rsidRPr="00042A86">
              <w:rPr>
                <w:noProof/>
                <w:webHidden/>
                <w:lang w:val="es-MX"/>
              </w:rPr>
              <w:fldChar w:fldCharType="separate"/>
            </w:r>
            <w:r w:rsidR="007C06D0">
              <w:rPr>
                <w:noProof/>
                <w:webHidden/>
                <w:lang w:val="es-MX"/>
              </w:rPr>
              <w:t>1</w:t>
            </w:r>
            <w:r w:rsidRPr="00042A86">
              <w:rPr>
                <w:noProof/>
                <w:webHidden/>
                <w:lang w:val="es-MX"/>
              </w:rPr>
              <w:fldChar w:fldCharType="end"/>
            </w:r>
          </w:hyperlink>
        </w:p>
        <w:p w:rsidR="00F9357B" w:rsidRPr="00042A86" w:rsidRDefault="00CC133F">
          <w:pPr>
            <w:pStyle w:val="TDC1"/>
            <w:tabs>
              <w:tab w:val="right" w:leader="dot" w:pos="9016"/>
            </w:tabs>
            <w:rPr>
              <w:rFonts w:asciiTheme="minorHAnsi" w:eastAsiaTheme="minorEastAsia" w:hAnsiTheme="minorHAnsi" w:cstheme="minorBidi"/>
              <w:noProof/>
              <w:sz w:val="22"/>
              <w:szCs w:val="22"/>
              <w:lang w:val="es-MX" w:eastAsia="es-ES"/>
            </w:rPr>
          </w:pPr>
          <w:hyperlink w:anchor="_Toc2864050" w:history="1">
            <w:r w:rsidR="00F9357B" w:rsidRPr="00042A86">
              <w:rPr>
                <w:rStyle w:val="Hipervnculo"/>
                <w:noProof/>
                <w:lang w:val="es-MX" w:bidi="es-ES"/>
              </w:rPr>
              <w:t>PARTE I: Escriba el título de la parte (estilo: Título 1)</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_Toc2864050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CC133F">
          <w:pPr>
            <w:pStyle w:val="TDC2"/>
            <w:rPr>
              <w:rFonts w:asciiTheme="minorHAnsi" w:eastAsiaTheme="minorEastAsia" w:hAnsiTheme="minorHAnsi" w:cstheme="minorBidi"/>
              <w:noProof/>
              <w:sz w:val="22"/>
              <w:szCs w:val="22"/>
              <w:lang w:val="es-MX" w:eastAsia="es-ES"/>
            </w:rPr>
          </w:pPr>
          <w:hyperlink w:anchor="_Toc2864051" w:history="1">
            <w:r w:rsidR="00F9357B" w:rsidRPr="00042A86">
              <w:rPr>
                <w:rStyle w:val="Hipervnculo"/>
                <w:noProof/>
                <w:lang w:val="es-MX" w:bidi="es-ES"/>
              </w:rPr>
              <w:t>Capítulo uno: Escriba aquí el título del capítulo (Estilo: Título 2)</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_Toc2864051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CC133F" w:rsidP="00FB426A">
          <w:pPr>
            <w:pStyle w:val="TDC2"/>
            <w:ind w:left="9350" w:hanging="7910"/>
            <w:rPr>
              <w:rFonts w:asciiTheme="minorHAnsi" w:eastAsiaTheme="minorEastAsia" w:hAnsiTheme="minorHAnsi" w:cstheme="minorBidi"/>
              <w:noProof/>
              <w:sz w:val="22"/>
              <w:szCs w:val="22"/>
              <w:lang w:val="es-MX" w:eastAsia="es-ES"/>
            </w:rPr>
          </w:pPr>
          <w:hyperlink w:anchor="_Toc2864052" w:history="1">
            <w:r w:rsidR="00F9357B" w:rsidRPr="00042A86">
              <w:rPr>
                <w:rStyle w:val="Hipervnculo"/>
                <w:noProof/>
                <w:lang w:val="es-MX" w:bidi="es-ES"/>
              </w:rPr>
              <w:t>Capítulo dos: Escriba aquí el título del capítulo</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_Toc2864052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CC133F">
          <w:pPr>
            <w:pStyle w:val="TDC1"/>
            <w:tabs>
              <w:tab w:val="right" w:leader="dot" w:pos="9016"/>
            </w:tabs>
            <w:rPr>
              <w:rFonts w:asciiTheme="minorHAnsi" w:eastAsiaTheme="minorEastAsia" w:hAnsiTheme="minorHAnsi" w:cstheme="minorBidi"/>
              <w:noProof/>
              <w:sz w:val="22"/>
              <w:szCs w:val="22"/>
              <w:lang w:val="es-MX" w:eastAsia="es-ES"/>
            </w:rPr>
          </w:pPr>
          <w:hyperlink w:anchor="_Toc2864053" w:history="1">
            <w:r w:rsidR="00F9357B" w:rsidRPr="00042A86">
              <w:rPr>
                <w:rStyle w:val="Hipervnculo"/>
                <w:noProof/>
                <w:lang w:val="es-MX" w:bidi="es-ES"/>
              </w:rPr>
              <w:t>PARTE II: Escriba el título de la parte</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_Toc2864053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CC133F">
          <w:pPr>
            <w:pStyle w:val="TDC2"/>
            <w:rPr>
              <w:rFonts w:asciiTheme="minorHAnsi" w:eastAsiaTheme="minorEastAsia" w:hAnsiTheme="minorHAnsi" w:cstheme="minorBidi"/>
              <w:noProof/>
              <w:sz w:val="22"/>
              <w:szCs w:val="22"/>
              <w:lang w:val="es-MX" w:eastAsia="es-ES"/>
            </w:rPr>
          </w:pPr>
          <w:hyperlink w:anchor="_Toc2864054" w:history="1">
            <w:r w:rsidR="00F9357B" w:rsidRPr="00042A86">
              <w:rPr>
                <w:rStyle w:val="Hipervnculo"/>
                <w:noProof/>
                <w:lang w:val="es-MX" w:bidi="es-ES"/>
              </w:rPr>
              <w:t>Capítulo tres: Escriba el título del capítulo</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_Toc2864054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CC133F">
          <w:pPr>
            <w:pStyle w:val="TDC2"/>
            <w:rPr>
              <w:rFonts w:asciiTheme="minorHAnsi" w:eastAsiaTheme="minorEastAsia" w:hAnsiTheme="minorHAnsi" w:cstheme="minorBidi"/>
              <w:noProof/>
              <w:sz w:val="22"/>
              <w:szCs w:val="22"/>
              <w:lang w:val="es-MX" w:eastAsia="es-ES"/>
            </w:rPr>
          </w:pPr>
          <w:hyperlink w:anchor="_Toc2864055" w:history="1">
            <w:r w:rsidR="00F9357B" w:rsidRPr="00042A86">
              <w:rPr>
                <w:rStyle w:val="Hipervnculo"/>
                <w:noProof/>
                <w:lang w:val="es-MX" w:bidi="es-ES"/>
              </w:rPr>
              <w:t>Capítulo cuatro: Escriba el título del capítulo</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_Toc2864055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CC133F">
          <w:pPr>
            <w:pStyle w:val="TDC2"/>
            <w:rPr>
              <w:rFonts w:asciiTheme="minorHAnsi" w:eastAsiaTheme="minorEastAsia" w:hAnsiTheme="minorHAnsi" w:cstheme="minorBidi"/>
              <w:noProof/>
              <w:sz w:val="22"/>
              <w:szCs w:val="22"/>
              <w:lang w:val="es-MX" w:eastAsia="es-ES"/>
            </w:rPr>
          </w:pPr>
          <w:hyperlink w:anchor="_Toc2864056" w:history="1">
            <w:r w:rsidR="00F9357B" w:rsidRPr="00042A86">
              <w:rPr>
                <w:rStyle w:val="Hipervnculo"/>
                <w:noProof/>
                <w:lang w:val="es-MX" w:bidi="es-ES"/>
              </w:rPr>
              <w:t>Capítulo cinco: Escriba el título del capítulo</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_Toc2864056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CC133F">
          <w:pPr>
            <w:pStyle w:val="TDC1"/>
            <w:tabs>
              <w:tab w:val="right" w:leader="dot" w:pos="9016"/>
            </w:tabs>
            <w:rPr>
              <w:rFonts w:asciiTheme="minorHAnsi" w:eastAsiaTheme="minorEastAsia" w:hAnsiTheme="minorHAnsi" w:cstheme="minorBidi"/>
              <w:noProof/>
              <w:sz w:val="22"/>
              <w:szCs w:val="22"/>
              <w:lang w:val="es-MX" w:eastAsia="es-ES"/>
            </w:rPr>
          </w:pPr>
          <w:hyperlink w:anchor="_Toc2864057" w:history="1">
            <w:r w:rsidR="00F9357B" w:rsidRPr="00042A86">
              <w:rPr>
                <w:rStyle w:val="Hipervnculo"/>
                <w:noProof/>
                <w:lang w:val="es-MX" w:bidi="es-ES"/>
              </w:rPr>
              <w:t>Epílogo o conclusión</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_Toc2864057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CC133F">
          <w:pPr>
            <w:pStyle w:val="TDC1"/>
            <w:tabs>
              <w:tab w:val="right" w:leader="dot" w:pos="9016"/>
            </w:tabs>
            <w:rPr>
              <w:rFonts w:asciiTheme="minorHAnsi" w:eastAsiaTheme="minorEastAsia" w:hAnsiTheme="minorHAnsi" w:cstheme="minorBidi"/>
              <w:noProof/>
              <w:sz w:val="22"/>
              <w:szCs w:val="22"/>
              <w:lang w:val="es-MX" w:eastAsia="es-ES"/>
            </w:rPr>
          </w:pPr>
          <w:hyperlink w:anchor="_Toc2864058" w:history="1">
            <w:r w:rsidR="00F9357B" w:rsidRPr="00042A86">
              <w:rPr>
                <w:rStyle w:val="Hipervnculo"/>
                <w:noProof/>
                <w:lang w:val="es-MX" w:bidi="es-ES"/>
              </w:rPr>
              <w:t>Bibliografía</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_Toc2864058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CC133F">
          <w:pPr>
            <w:pStyle w:val="TDC1"/>
            <w:tabs>
              <w:tab w:val="right" w:leader="dot" w:pos="9016"/>
            </w:tabs>
            <w:rPr>
              <w:rFonts w:asciiTheme="minorHAnsi" w:eastAsiaTheme="minorEastAsia" w:hAnsiTheme="minorHAnsi" w:cstheme="minorBidi"/>
              <w:noProof/>
              <w:sz w:val="22"/>
              <w:szCs w:val="22"/>
              <w:lang w:val="es-MX" w:eastAsia="es-ES"/>
            </w:rPr>
          </w:pPr>
          <w:hyperlink w:anchor="_Toc2864059" w:history="1">
            <w:r w:rsidR="00F9357B" w:rsidRPr="00042A86">
              <w:rPr>
                <w:rStyle w:val="Hipervnculo"/>
                <w:noProof/>
                <w:lang w:val="es-MX" w:bidi="es-ES"/>
              </w:rPr>
              <w:t>Agradecimientos</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_Toc2864059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F9357B" w:rsidRPr="00042A86" w:rsidRDefault="00CC133F">
          <w:pPr>
            <w:pStyle w:val="TDC1"/>
            <w:tabs>
              <w:tab w:val="right" w:leader="dot" w:pos="9016"/>
            </w:tabs>
            <w:rPr>
              <w:rFonts w:asciiTheme="minorHAnsi" w:eastAsiaTheme="minorEastAsia" w:hAnsiTheme="minorHAnsi" w:cstheme="minorBidi"/>
              <w:noProof/>
              <w:sz w:val="22"/>
              <w:szCs w:val="22"/>
              <w:lang w:val="es-MX" w:eastAsia="es-ES"/>
            </w:rPr>
          </w:pPr>
          <w:hyperlink w:anchor="_Toc2864060" w:history="1">
            <w:r w:rsidR="00F9357B" w:rsidRPr="00042A86">
              <w:rPr>
                <w:rStyle w:val="Hipervnculo"/>
                <w:noProof/>
                <w:lang w:val="es-MX" w:bidi="es-ES"/>
              </w:rPr>
              <w:t>Información sobre el autor</w:t>
            </w:r>
            <w:r w:rsidR="00F9357B" w:rsidRPr="00042A86">
              <w:rPr>
                <w:noProof/>
                <w:webHidden/>
                <w:lang w:val="es-MX"/>
              </w:rPr>
              <w:tab/>
            </w:r>
            <w:r w:rsidR="00F9357B" w:rsidRPr="00042A86">
              <w:rPr>
                <w:noProof/>
                <w:webHidden/>
                <w:lang w:val="es-MX"/>
              </w:rPr>
              <w:fldChar w:fldCharType="begin"/>
            </w:r>
            <w:r w:rsidR="00F9357B" w:rsidRPr="00042A86">
              <w:rPr>
                <w:noProof/>
                <w:webHidden/>
                <w:lang w:val="es-MX"/>
              </w:rPr>
              <w:instrText xml:space="preserve"> PAGEREF _Toc2864060 \h </w:instrText>
            </w:r>
            <w:r w:rsidR="00F9357B" w:rsidRPr="00042A86">
              <w:rPr>
                <w:noProof/>
                <w:webHidden/>
                <w:lang w:val="es-MX"/>
              </w:rPr>
            </w:r>
            <w:r w:rsidR="00F9357B" w:rsidRPr="00042A86">
              <w:rPr>
                <w:noProof/>
                <w:webHidden/>
                <w:lang w:val="es-MX"/>
              </w:rPr>
              <w:fldChar w:fldCharType="separate"/>
            </w:r>
            <w:r w:rsidR="007C06D0">
              <w:rPr>
                <w:noProof/>
                <w:webHidden/>
                <w:lang w:val="es-MX"/>
              </w:rPr>
              <w:t>2</w:t>
            </w:r>
            <w:r w:rsidR="00F9357B" w:rsidRPr="00042A86">
              <w:rPr>
                <w:noProof/>
                <w:webHidden/>
                <w:lang w:val="es-MX"/>
              </w:rPr>
              <w:fldChar w:fldCharType="end"/>
            </w:r>
          </w:hyperlink>
        </w:p>
        <w:p w:rsidR="00972D2C" w:rsidRPr="00042A86" w:rsidRDefault="00F9357B" w:rsidP="00BB5275">
          <w:pPr>
            <w:spacing w:line="240" w:lineRule="auto"/>
            <w:rPr>
              <w:noProof/>
              <w:lang w:val="es-MX"/>
            </w:rPr>
          </w:pPr>
          <w:r w:rsidRPr="00042A86">
            <w:rPr>
              <w:b/>
              <w:noProof/>
              <w:lang w:val="es-MX" w:bidi="es-ES"/>
            </w:rPr>
            <w:fldChar w:fldCharType="end"/>
          </w:r>
        </w:p>
      </w:sdtContent>
    </w:sdt>
    <w:p w:rsidR="005567E7" w:rsidRPr="00042A86" w:rsidRDefault="005567E7" w:rsidP="00BB5275">
      <w:pPr>
        <w:pStyle w:val="TDC1"/>
        <w:tabs>
          <w:tab w:val="right" w:leader="dot" w:pos="9350"/>
        </w:tabs>
        <w:spacing w:line="240" w:lineRule="auto"/>
        <w:rPr>
          <w:noProof/>
          <w:lang w:val="es-MX"/>
        </w:rPr>
      </w:pPr>
    </w:p>
    <w:p w:rsidR="003F6C83" w:rsidRPr="00042A86" w:rsidRDefault="003F6C83" w:rsidP="00BB5275">
      <w:pPr>
        <w:spacing w:line="240" w:lineRule="auto"/>
        <w:rPr>
          <w:noProof/>
          <w:lang w:val="es-MX"/>
        </w:rPr>
      </w:pPr>
    </w:p>
    <w:p w:rsidR="00E678C1" w:rsidRPr="00042A86" w:rsidRDefault="00E678C1" w:rsidP="00BB5275">
      <w:pPr>
        <w:pStyle w:val="Ttulo1"/>
        <w:spacing w:line="240" w:lineRule="auto"/>
        <w:rPr>
          <w:noProof/>
          <w:lang w:val="es-MX"/>
        </w:rPr>
        <w:sectPr w:rsidR="00E678C1" w:rsidRPr="00042A86" w:rsidSect="00150C54">
          <w:footerReference w:type="default" r:id="rId11"/>
          <w:pgSz w:w="11906" w:h="16838" w:code="9"/>
          <w:pgMar w:top="1440" w:right="1440" w:bottom="1440" w:left="1440" w:header="720" w:footer="720" w:gutter="0"/>
          <w:pgNumType w:fmt="lowerRoman" w:start="1"/>
          <w:cols w:space="720"/>
          <w:titlePg/>
          <w:docGrid w:linePitch="360"/>
        </w:sectPr>
      </w:pPr>
    </w:p>
    <w:bookmarkStart w:id="2" w:name="_Toc2864049" w:displacedByCustomXml="next"/>
    <w:bookmarkStart w:id="3" w:name="_Toc529756735" w:displacedByCustomXml="next"/>
    <w:bookmarkStart w:id="4" w:name="_Toc529756674" w:displacedByCustomXml="next"/>
    <w:sdt>
      <w:sdtPr>
        <w:rPr>
          <w:noProof/>
          <w:lang w:val="es-MX"/>
        </w:rPr>
        <w:id w:val="1256942115"/>
        <w:placeholder>
          <w:docPart w:val="9A638BFBF722428C8A84AC06EE935867"/>
        </w:placeholder>
        <w:temporary/>
        <w:showingPlcHdr/>
        <w15:appearance w15:val="hidden"/>
      </w:sdtPr>
      <w:sdtEndPr/>
      <w:sdtContent>
        <w:p w:rsidR="008339EE" w:rsidRPr="00042A86" w:rsidRDefault="008339EE" w:rsidP="00BB5275">
          <w:pPr>
            <w:pStyle w:val="Ttulo1"/>
            <w:spacing w:line="240" w:lineRule="auto"/>
            <w:rPr>
              <w:noProof/>
              <w:lang w:val="es-MX"/>
            </w:rPr>
          </w:pPr>
          <w:r w:rsidRPr="00042A86">
            <w:rPr>
              <w:noProof/>
              <w:lang w:val="es-MX" w:bidi="es-ES"/>
            </w:rPr>
            <w:t>Introducción</w:t>
          </w:r>
        </w:p>
      </w:sdtContent>
    </w:sdt>
    <w:bookmarkEnd w:id="2" w:displacedByCustomXml="prev"/>
    <w:bookmarkEnd w:id="3" w:displacedByCustomXml="prev"/>
    <w:bookmarkEnd w:id="4" w:displacedByCustomXml="prev"/>
    <w:sdt>
      <w:sdtPr>
        <w:rPr>
          <w:noProof/>
          <w:lang w:val="es-MX"/>
        </w:rPr>
        <w:id w:val="-1877381760"/>
        <w:placeholder>
          <w:docPart w:val="33A4FAC8B4164E7EA664263FAFACF196"/>
        </w:placeholder>
        <w:temporary/>
        <w:showingPlcHdr/>
        <w15:appearance w15:val="hidden"/>
      </w:sdtPr>
      <w:sdtEndPr/>
      <w:sdtContent>
        <w:p w:rsidR="006C685E" w:rsidRPr="00042A86" w:rsidRDefault="00840BEA" w:rsidP="00BB5275">
          <w:pPr>
            <w:spacing w:line="240" w:lineRule="auto"/>
            <w:rPr>
              <w:noProof/>
              <w:lang w:val="es-MX"/>
            </w:rPr>
          </w:pPr>
          <w:r w:rsidRPr="00042A86">
            <w:rPr>
              <w:noProof/>
              <w:lang w:val="es-MX" w:bidi="es-ES"/>
            </w:rPr>
            <w:t>Escriba contenido aquí…</w:t>
          </w:r>
        </w:p>
      </w:sdtContent>
    </w:sdt>
    <w:sdt>
      <w:sdtPr>
        <w:rPr>
          <w:noProof/>
          <w:lang w:val="es-MX"/>
        </w:rPr>
        <w:id w:val="-1535421118"/>
        <w:placeholder>
          <w:docPart w:val="479B23AA066F4713954BF3A279FB1E86"/>
        </w:placeholder>
        <w:temporary/>
        <w:showingPlcHdr/>
        <w15:appearance w15:val="hidden"/>
      </w:sdtPr>
      <w:sdtEndPr/>
      <w:sdtContent>
        <w:p w:rsidR="00551C2E" w:rsidRPr="00042A86" w:rsidRDefault="00551C2E" w:rsidP="00BB5275">
          <w:pPr>
            <w:spacing w:line="240" w:lineRule="auto"/>
            <w:rPr>
              <w:noProof/>
              <w:lang w:val="es-MX"/>
            </w:rPr>
          </w:pPr>
          <w:r w:rsidRPr="00042A86">
            <w:rPr>
              <w:noProof/>
              <w:lang w:val="es-MX" w:bidi="es-ES"/>
            </w:rPr>
            <w:t>Para escribir una buena introducción, siga estos pasos:</w:t>
          </w:r>
        </w:p>
        <w:p w:rsidR="00551C2E" w:rsidRPr="00042A86" w:rsidRDefault="00551C2E" w:rsidP="00BB5275">
          <w:pPr>
            <w:pStyle w:val="Prrafodelista"/>
            <w:numPr>
              <w:ilvl w:val="0"/>
              <w:numId w:val="15"/>
            </w:numPr>
            <w:spacing w:line="240" w:lineRule="auto"/>
            <w:rPr>
              <w:noProof/>
              <w:lang w:val="es-MX"/>
            </w:rPr>
          </w:pPr>
          <w:r w:rsidRPr="00042A86">
            <w:rPr>
              <w:noProof/>
              <w:lang w:val="es-MX" w:bidi="es-ES"/>
            </w:rPr>
            <w:t>Felicite al lector por comprar el libro. (Esto es opcional y solo para la versión del libro en formato electrónico).</w:t>
          </w:r>
        </w:p>
        <w:p w:rsidR="00551C2E" w:rsidRPr="00042A86" w:rsidRDefault="00551C2E" w:rsidP="00BB5275">
          <w:pPr>
            <w:pStyle w:val="Prrafodelista"/>
            <w:spacing w:line="240" w:lineRule="auto"/>
            <w:rPr>
              <w:noProof/>
              <w:lang w:val="es-MX"/>
            </w:rPr>
          </w:pPr>
          <w:r w:rsidRPr="00042A86">
            <w:rPr>
              <w:noProof/>
              <w:lang w:val="es-MX" w:bidi="es-ES"/>
            </w:rPr>
            <w:t>Presente el tema de su libro.</w:t>
          </w:r>
        </w:p>
        <w:p w:rsidR="00551C2E" w:rsidRPr="00042A86" w:rsidRDefault="00551C2E" w:rsidP="00BB5275">
          <w:pPr>
            <w:pStyle w:val="Prrafodelista"/>
            <w:spacing w:line="240" w:lineRule="auto"/>
            <w:rPr>
              <w:noProof/>
              <w:lang w:val="es-MX"/>
            </w:rPr>
          </w:pPr>
          <w:r w:rsidRPr="00042A86">
            <w:rPr>
              <w:noProof/>
              <w:lang w:val="es-MX" w:bidi="es-ES"/>
            </w:rPr>
            <w:t xml:space="preserve">Explique el problema que solucionará el libro. Ya sabe quién es su público objetivo, así que exponga el problema que tiene el lector. </w:t>
          </w:r>
        </w:p>
        <w:p w:rsidR="00551C2E" w:rsidRPr="00042A86" w:rsidRDefault="00551C2E" w:rsidP="00BB5275">
          <w:pPr>
            <w:pStyle w:val="Prrafodelista"/>
            <w:spacing w:line="240" w:lineRule="auto"/>
            <w:rPr>
              <w:noProof/>
              <w:lang w:val="es-MX"/>
            </w:rPr>
          </w:pPr>
          <w:r w:rsidRPr="00042A86">
            <w:rPr>
              <w:noProof/>
              <w:lang w:val="es-MX" w:bidi="es-ES"/>
            </w:rPr>
            <w:t>Proporcione fragmentos de una o varias soluciones que ofrece el libro. (Por ejemplo: “Este libro te enseñará cómo educar a niños con una mentalidad fuerte y…”).</w:t>
          </w:r>
        </w:p>
        <w:p w:rsidR="00551C2E" w:rsidRPr="00042A86" w:rsidRDefault="00551C2E" w:rsidP="00BB5275">
          <w:pPr>
            <w:pStyle w:val="Prrafodelista"/>
            <w:spacing w:line="240" w:lineRule="auto"/>
            <w:rPr>
              <w:noProof/>
              <w:lang w:val="es-MX"/>
            </w:rPr>
          </w:pPr>
          <w:r w:rsidRPr="00042A86">
            <w:rPr>
              <w:noProof/>
              <w:lang w:val="es-MX" w:bidi="es-ES"/>
            </w:rPr>
            <w:t>Resalte sus credenciales como experto en el tema. Si es posible, use una historia personal o profesional para mostrar cómo adquirió su experiencia. (Por ejemplo, ¿ha estudiado la psicología infantil durante décadas? ¿Ha aprendido tras formar parte de una gran familia de 12 niños y, más adelante, al criar a sus 10 hijos?).</w:t>
          </w:r>
        </w:p>
        <w:p w:rsidR="00551C2E" w:rsidRPr="00042A86" w:rsidRDefault="00551C2E" w:rsidP="00BB5275">
          <w:pPr>
            <w:pStyle w:val="Prrafodelista"/>
            <w:spacing w:line="240" w:lineRule="auto"/>
            <w:rPr>
              <w:noProof/>
              <w:lang w:val="es-MX"/>
            </w:rPr>
          </w:pPr>
          <w:r w:rsidRPr="00042A86">
            <w:rPr>
              <w:noProof/>
              <w:lang w:val="es-MX" w:bidi="es-ES"/>
            </w:rPr>
            <w:t>Resalte los beneficios del libro. (Por ejemplo: “Esta información ayudará a tus hijos a crecer seguros de sí mismos y a ser capaces…”).</w:t>
          </w:r>
        </w:p>
        <w:p w:rsidR="00551C2E" w:rsidRPr="00042A86" w:rsidRDefault="00551C2E" w:rsidP="00BB5275">
          <w:pPr>
            <w:pStyle w:val="Prrafodelista"/>
            <w:spacing w:line="240" w:lineRule="auto"/>
            <w:rPr>
              <w:noProof/>
              <w:lang w:val="es-MX"/>
            </w:rPr>
          </w:pPr>
          <w:r w:rsidRPr="00042A86">
            <w:rPr>
              <w:noProof/>
              <w:lang w:val="es-MX" w:bidi="es-ES"/>
            </w:rPr>
            <w:t>Justifique los beneficios del libro. Explique cómo le ha ayudado la información a usted o a otra persona.</w:t>
          </w:r>
        </w:p>
        <w:p w:rsidR="00551C2E" w:rsidRPr="00042A86" w:rsidRDefault="00551C2E" w:rsidP="00BB5275">
          <w:pPr>
            <w:pStyle w:val="Prrafodelista"/>
            <w:spacing w:line="240" w:lineRule="auto"/>
            <w:rPr>
              <w:noProof/>
              <w:lang w:val="es-MX"/>
            </w:rPr>
          </w:pPr>
          <w:r w:rsidRPr="00042A86">
            <w:rPr>
              <w:noProof/>
              <w:lang w:val="es-MX" w:bidi="es-ES"/>
            </w:rPr>
            <w:t>Advierta al lector de que no espere demasiado tiempo después de comprar el libro. Recuérdele con gentileza que no debe eludir el problema. (Por ejemplo, si tiene hijos pequeños, cuanto antes empiece a usar esta información, mejor).</w:t>
          </w:r>
        </w:p>
        <w:p w:rsidR="00D53B69" w:rsidRPr="00042A86" w:rsidRDefault="00551C2E" w:rsidP="00BB5275">
          <w:pPr>
            <w:pStyle w:val="Prrafodelista"/>
            <w:spacing w:line="240" w:lineRule="auto"/>
            <w:rPr>
              <w:noProof/>
              <w:lang w:val="es-MX"/>
            </w:rPr>
          </w:pPr>
          <w:r w:rsidRPr="00042A86">
            <w:rPr>
              <w:noProof/>
              <w:lang w:val="es-MX" w:bidi="es-ES"/>
            </w:rPr>
            <w:t>Incite a la acción para que empiecen a leer el libro.</w:t>
          </w:r>
        </w:p>
      </w:sdtContent>
    </w:sdt>
    <w:p w:rsidR="00442FF5" w:rsidRPr="00042A86" w:rsidRDefault="000336FA" w:rsidP="00BB5275">
      <w:pPr>
        <w:pStyle w:val="Ttulo1"/>
        <w:spacing w:line="240" w:lineRule="auto"/>
        <w:rPr>
          <w:noProof/>
          <w:lang w:val="es-MX"/>
        </w:rPr>
        <w:sectPr w:rsidR="00442FF5" w:rsidRPr="00042A86" w:rsidSect="00150C54">
          <w:pgSz w:w="11906" w:h="16838" w:code="9"/>
          <w:pgMar w:top="1440" w:right="1440" w:bottom="1440" w:left="1440" w:header="720" w:footer="720" w:gutter="0"/>
          <w:pgNumType w:start="1"/>
          <w:cols w:space="720"/>
          <w:titlePg/>
          <w:docGrid w:linePitch="360"/>
        </w:sectPr>
      </w:pPr>
      <w:r w:rsidRPr="00042A86">
        <w:rPr>
          <w:noProof/>
          <w:lang w:val="es-MX" w:bidi="es-ES"/>
        </w:rPr>
        <w:br w:type="page"/>
      </w:r>
    </w:p>
    <w:bookmarkStart w:id="5" w:name="_Toc2864050"/>
    <w:p w:rsidR="000336FA" w:rsidRPr="00042A86" w:rsidRDefault="00CC133F" w:rsidP="00BB5275">
      <w:pPr>
        <w:pStyle w:val="Ttulo1"/>
        <w:spacing w:line="240" w:lineRule="auto"/>
        <w:rPr>
          <w:noProof/>
          <w:lang w:val="es-MX"/>
        </w:rPr>
      </w:pPr>
      <w:sdt>
        <w:sdtPr>
          <w:rPr>
            <w:noProof/>
            <w:lang w:val="es-MX"/>
          </w:rPr>
          <w:id w:val="-1772392801"/>
          <w:placeholder>
            <w:docPart w:val="F4DC1D11EBA544018DB40F055F4F4CB3"/>
          </w:placeholder>
          <w:temporary/>
          <w:showingPlcHdr/>
          <w15:appearance w15:val="hidden"/>
        </w:sdtPr>
        <w:sdtEndPr/>
        <w:sdtContent>
          <w:r w:rsidR="00551C2E" w:rsidRPr="00042A86">
            <w:rPr>
              <w:noProof/>
              <w:lang w:val="es-MX" w:bidi="es-ES"/>
            </w:rPr>
            <w:t>PARTE I</w:t>
          </w:r>
        </w:sdtContent>
      </w:sdt>
      <w:r w:rsidR="000336FA" w:rsidRPr="00042A86">
        <w:rPr>
          <w:noProof/>
          <w:lang w:val="es-MX" w:bidi="es-ES"/>
        </w:rPr>
        <w:t xml:space="preserve">: </w:t>
      </w:r>
      <w:sdt>
        <w:sdtPr>
          <w:rPr>
            <w:noProof/>
            <w:lang w:val="es-MX"/>
          </w:rPr>
          <w:id w:val="1829091848"/>
          <w:placeholder>
            <w:docPart w:val="596C9BDDD0FE46C09BAF57026D00CD54"/>
          </w:placeholder>
          <w:temporary/>
          <w:showingPlcHdr/>
          <w15:appearance w15:val="hidden"/>
        </w:sdtPr>
        <w:sdtEndPr/>
        <w:sdtContent>
          <w:r w:rsidR="00551C2E" w:rsidRPr="00042A86">
            <w:rPr>
              <w:noProof/>
              <w:lang w:val="es-MX" w:bidi="es-ES"/>
            </w:rPr>
            <w:t>Escriba el título de la parte</w:t>
          </w:r>
          <w:r w:rsidR="00005256" w:rsidRPr="00042A86">
            <w:rPr>
              <w:noProof/>
              <w:lang w:val="es-MX" w:bidi="es-ES"/>
            </w:rPr>
            <w:t xml:space="preserve"> (estilo: Título 1)</w:t>
          </w:r>
        </w:sdtContent>
      </w:sdt>
      <w:bookmarkEnd w:id="5"/>
    </w:p>
    <w:sdt>
      <w:sdtPr>
        <w:rPr>
          <w:noProof/>
          <w:lang w:val="es-MX"/>
        </w:rPr>
        <w:id w:val="-1628539737"/>
        <w:placeholder>
          <w:docPart w:val="2F34F1F1A71345098C826702C8B6CB6F"/>
        </w:placeholder>
        <w:temporary/>
        <w:showingPlcHdr/>
        <w15:appearance w15:val="hidden"/>
      </w:sdtPr>
      <w:sdtEndPr/>
      <w:sdtContent>
        <w:p w:rsidR="00A52E17" w:rsidRPr="00042A86" w:rsidRDefault="00551C2E" w:rsidP="00BB5275">
          <w:pPr>
            <w:pStyle w:val="Textodesugerencia"/>
            <w:spacing w:line="240" w:lineRule="auto"/>
            <w:ind w:firstLine="0"/>
            <w:jc w:val="center"/>
            <w:rPr>
              <w:noProof/>
              <w:lang w:val="es-MX"/>
            </w:rPr>
          </w:pPr>
          <w:r w:rsidRPr="00042A86">
            <w:rPr>
              <w:noProof/>
              <w:lang w:val="es-MX" w:bidi="es-ES"/>
            </w:rPr>
            <w:t>(Escriba en mayúscula la primera letra de la primera palabra en los títulos de las partes)</w:t>
          </w:r>
        </w:p>
      </w:sdtContent>
    </w:sdt>
    <w:sdt>
      <w:sdtPr>
        <w:rPr>
          <w:noProof/>
          <w:lang w:val="es-MX"/>
        </w:rPr>
        <w:id w:val="-813567307"/>
        <w:placeholder>
          <w:docPart w:val="889F4AC7DB244D13B76196C239DD73BC"/>
        </w:placeholder>
        <w:temporary/>
        <w:showingPlcHdr/>
        <w15:appearance w15:val="hidden"/>
      </w:sdtPr>
      <w:sdtEndPr/>
      <w:sdtContent>
        <w:p w:rsidR="00A52E17" w:rsidRPr="00042A86" w:rsidRDefault="00551C2E" w:rsidP="00BB5275">
          <w:pPr>
            <w:spacing w:line="240" w:lineRule="auto"/>
            <w:rPr>
              <w:noProof/>
              <w:lang w:val="es-MX"/>
            </w:rPr>
          </w:pPr>
          <w:r w:rsidRPr="00042A86">
            <w:rPr>
              <w:noProof/>
              <w:lang w:val="es-MX" w:bidi="es-ES"/>
            </w:rPr>
            <w:t>Comience una nueva parte aquí…</w:t>
          </w:r>
        </w:p>
      </w:sdtContent>
    </w:sdt>
    <w:sdt>
      <w:sdtPr>
        <w:rPr>
          <w:noProof/>
          <w:lang w:val="es-MX"/>
        </w:rPr>
        <w:id w:val="-1010447594"/>
        <w:placeholder>
          <w:docPart w:val="FD9D2A3F727B40F9AA42DDEC0D5471A4"/>
        </w:placeholder>
        <w:temporary/>
        <w:showingPlcHdr/>
        <w15:appearance w15:val="hidden"/>
      </w:sdtPr>
      <w:sdtEndPr/>
      <w:sdtContent>
        <w:p w:rsidR="00551C2E" w:rsidRPr="00042A86" w:rsidRDefault="00551C2E" w:rsidP="00BB5275">
          <w:pPr>
            <w:pStyle w:val="Textodesugerencia"/>
            <w:spacing w:line="240" w:lineRule="auto"/>
            <w:rPr>
              <w:noProof/>
              <w:lang w:val="es-MX"/>
            </w:rPr>
          </w:pPr>
          <w:r w:rsidRPr="00042A86">
            <w:rPr>
              <w:noProof/>
              <w:lang w:val="es-MX" w:bidi="es-ES"/>
            </w:rPr>
            <w:t xml:space="preserve">Para libros largos que incluyen una gran cantidad de información detallada, estructure el libro en partes. Dividir el libro en partes es ideal para escribir sobre temas históricos o conceptuales. El libro puede tener tantas partes como sea necesario y cada una debe cubrir un tema diferente. Sin embargo, todas las partes deben tener relación con el título general del libro. </w:t>
          </w:r>
        </w:p>
        <w:p w:rsidR="00551C2E" w:rsidRPr="00042A86" w:rsidRDefault="00551C2E" w:rsidP="00BB5275">
          <w:pPr>
            <w:pStyle w:val="Textodesugerencia"/>
            <w:spacing w:line="240" w:lineRule="auto"/>
            <w:rPr>
              <w:noProof/>
              <w:lang w:val="es-MX"/>
            </w:rPr>
          </w:pPr>
          <w:r w:rsidRPr="00042A86">
            <w:rPr>
              <w:noProof/>
              <w:lang w:val="es-MX" w:bidi="es-ES"/>
            </w:rPr>
            <w:t xml:space="preserve">Para presentar información paso a paso, organice los elementos en una secuencia lógica. </w:t>
          </w:r>
        </w:p>
        <w:p w:rsidR="00551C2E" w:rsidRPr="00042A86" w:rsidRDefault="00551C2E" w:rsidP="00BB5275">
          <w:pPr>
            <w:pStyle w:val="Textodesugerencia"/>
            <w:spacing w:line="240" w:lineRule="auto"/>
            <w:rPr>
              <w:noProof/>
              <w:lang w:val="es-MX"/>
            </w:rPr>
          </w:pPr>
          <w:r w:rsidRPr="00042A86">
            <w:rPr>
              <w:noProof/>
              <w:lang w:val="es-MX" w:bidi="es-ES"/>
            </w:rPr>
            <w:t xml:space="preserve">La parte I de un libro es generalmente introductoria y es donde aborda los conceptos básicos del tema. Si seguimos con el ejemplo usado en la sección del título del libro, algunas opciones adecuadas para el título de la parte I serían: “La educación de los hijos” o “Aprender a ser padre”. </w:t>
          </w:r>
        </w:p>
        <w:p w:rsidR="00551C2E" w:rsidRPr="00042A86" w:rsidRDefault="00551C2E" w:rsidP="00BB5275">
          <w:pPr>
            <w:pStyle w:val="Textodesugerencia"/>
            <w:spacing w:line="240" w:lineRule="auto"/>
            <w:rPr>
              <w:noProof/>
              <w:lang w:val="es-MX"/>
            </w:rPr>
          </w:pPr>
          <w:r w:rsidRPr="00042A86">
            <w:rPr>
              <w:noProof/>
              <w:lang w:val="es-MX" w:bidi="es-ES"/>
            </w:rPr>
            <w:t>Una vez que haya decidido los temas y el contenido de cada parte del libro, cree una lista de títulos relevantes para los capítulos. Dedique tiempo a planificar todo el libro. Investigue sobre el tema para saber qué debe cubrir, qué no debe incluir y cómo organizar el contenido para que fluya correctamente.</w:t>
          </w:r>
        </w:p>
        <w:p w:rsidR="009F1EB7" w:rsidRPr="00042A86" w:rsidRDefault="00551C2E" w:rsidP="00BB5275">
          <w:pPr>
            <w:pStyle w:val="Textodesugerencia"/>
            <w:spacing w:line="240" w:lineRule="auto"/>
            <w:rPr>
              <w:noProof/>
              <w:lang w:val="es-MX"/>
            </w:rPr>
          </w:pPr>
          <w:r w:rsidRPr="00042A86">
            <w:rPr>
              <w:noProof/>
              <w:lang w:val="es-MX" w:bidi="es-ES"/>
            </w:rPr>
            <w:t>Puede tener tantos capítulos como desee en una parte. Tampoco pasa nada si algunas partes tienen más capítulos que otras. La longitud de los capítulos varía considerablemente ya que es difícil mantener la misma longitud en cada capítulo con diferente contenido.</w:t>
          </w:r>
        </w:p>
      </w:sdtContent>
    </w:sdt>
    <w:p w:rsidR="00E678C1" w:rsidRPr="00042A86" w:rsidRDefault="000336FA" w:rsidP="00BB5275">
      <w:pPr>
        <w:spacing w:line="240" w:lineRule="auto"/>
        <w:rPr>
          <w:noProof/>
          <w:lang w:val="es-MX"/>
        </w:rPr>
      </w:pPr>
      <w:r w:rsidRPr="00042A86">
        <w:rPr>
          <w:noProof/>
          <w:lang w:val="es-MX" w:bidi="es-ES"/>
        </w:rPr>
        <w:br w:type="page"/>
      </w:r>
    </w:p>
    <w:bookmarkStart w:id="6" w:name="_Toc2864051"/>
    <w:p w:rsidR="000336FA" w:rsidRPr="00042A86" w:rsidRDefault="00CC133F" w:rsidP="00BB5275">
      <w:pPr>
        <w:pStyle w:val="Ttulo2"/>
        <w:spacing w:line="240" w:lineRule="auto"/>
        <w:rPr>
          <w:noProof/>
          <w:lang w:val="es-MX"/>
        </w:rPr>
      </w:pPr>
      <w:sdt>
        <w:sdtPr>
          <w:rPr>
            <w:noProof/>
            <w:lang w:val="es-MX"/>
          </w:rPr>
          <w:id w:val="-1599167453"/>
          <w:placeholder>
            <w:docPart w:val="9EF7D17BBFEC44189C9ED5321B09739F"/>
          </w:placeholder>
          <w:temporary/>
          <w:showingPlcHdr/>
          <w15:appearance w15:val="hidden"/>
        </w:sdtPr>
        <w:sdtEndPr/>
        <w:sdtContent>
          <w:r w:rsidR="007A400E" w:rsidRPr="00042A86">
            <w:rPr>
              <w:noProof/>
              <w:lang w:val="es-MX" w:bidi="es-ES"/>
            </w:rPr>
            <w:t>Capítulo uno</w:t>
          </w:r>
        </w:sdtContent>
      </w:sdt>
      <w:r w:rsidR="000336FA" w:rsidRPr="00042A86">
        <w:rPr>
          <w:noProof/>
          <w:lang w:val="es-MX" w:bidi="es-ES"/>
        </w:rPr>
        <w:t xml:space="preserve">: </w:t>
      </w:r>
      <w:sdt>
        <w:sdtPr>
          <w:rPr>
            <w:noProof/>
            <w:lang w:val="es-MX"/>
          </w:rPr>
          <w:id w:val="-1035888553"/>
          <w:placeholder>
            <w:docPart w:val="BA4953E7E6414FD69CDCB2B473ED1983"/>
          </w:placeholder>
          <w:temporary/>
          <w:showingPlcHdr/>
          <w15:appearance w15:val="hidden"/>
        </w:sdtPr>
        <w:sdtEndPr/>
        <w:sdtContent>
          <w:r w:rsidR="007A400E" w:rsidRPr="00042A86">
            <w:rPr>
              <w:noProof/>
              <w:lang w:val="es-MX" w:bidi="es-ES"/>
            </w:rPr>
            <w:t>Escriba aquí el título del capítulo</w:t>
          </w:r>
          <w:r w:rsidR="00561FD1" w:rsidRPr="00042A86">
            <w:rPr>
              <w:noProof/>
              <w:lang w:val="es-MX" w:bidi="es-ES"/>
            </w:rPr>
            <w:t xml:space="preserve"> </w:t>
          </w:r>
          <w:r w:rsidR="00561FD1" w:rsidRPr="00042A86">
            <w:rPr>
              <w:noProof/>
              <w:lang w:val="es-MX" w:bidi="es-ES"/>
            </w:rPr>
            <w:br/>
            <w:t>(</w:t>
          </w:r>
          <w:r w:rsidR="00005256" w:rsidRPr="00042A86">
            <w:rPr>
              <w:noProof/>
              <w:lang w:val="es-MX" w:bidi="es-ES"/>
            </w:rPr>
            <w:t>Estilo:</w:t>
          </w:r>
          <w:r w:rsidR="00561FD1" w:rsidRPr="00042A86">
            <w:rPr>
              <w:noProof/>
              <w:lang w:val="es-MX" w:bidi="es-ES"/>
            </w:rPr>
            <w:t xml:space="preserve"> Título 2)</w:t>
          </w:r>
        </w:sdtContent>
      </w:sdt>
      <w:bookmarkEnd w:id="6"/>
    </w:p>
    <w:sdt>
      <w:sdtPr>
        <w:rPr>
          <w:noProof/>
          <w:lang w:val="es-MX"/>
        </w:rPr>
        <w:id w:val="-256524347"/>
        <w:placeholder>
          <w:docPart w:val="DBA5D817CCF54E4C9ABCD49677A1042F"/>
        </w:placeholder>
        <w:temporary/>
        <w:showingPlcHdr/>
        <w15:appearance w15:val="hidden"/>
      </w:sdtPr>
      <w:sdtEndPr/>
      <w:sdtContent>
        <w:p w:rsidR="000336FA" w:rsidRPr="00042A86" w:rsidRDefault="007A400E" w:rsidP="00BB5275">
          <w:pPr>
            <w:pStyle w:val="Encabezadodeltextodesugerencia"/>
            <w:spacing w:line="240" w:lineRule="auto"/>
            <w:rPr>
              <w:noProof/>
              <w:lang w:val="es-MX"/>
            </w:rPr>
          </w:pPr>
          <w:r w:rsidRPr="00042A86">
            <w:rPr>
              <w:noProof/>
              <w:lang w:val="es-MX" w:bidi="es-ES"/>
            </w:rPr>
            <w:t>(Escriba en mayúscula la primera letra de la primera palabra en los títulos de los capítulos)</w:t>
          </w:r>
        </w:p>
      </w:sdtContent>
    </w:sdt>
    <w:sdt>
      <w:sdtPr>
        <w:rPr>
          <w:noProof/>
          <w:lang w:val="es-MX"/>
        </w:rPr>
        <w:id w:val="42333736"/>
        <w:placeholder>
          <w:docPart w:val="451CA81B52AC442E87E9DA24950154B3"/>
        </w:placeholder>
        <w:temporary/>
        <w:showingPlcHdr/>
        <w15:appearance w15:val="hidden"/>
      </w:sdtPr>
      <w:sdtEndPr/>
      <w:sdtContent>
        <w:p w:rsidR="005B0CD6" w:rsidRPr="00042A86" w:rsidRDefault="007A400E" w:rsidP="00BB5275">
          <w:pPr>
            <w:spacing w:line="240" w:lineRule="auto"/>
            <w:rPr>
              <w:noProof/>
              <w:lang w:val="es-MX"/>
            </w:rPr>
          </w:pPr>
          <w:r w:rsidRPr="00042A86">
            <w:rPr>
              <w:noProof/>
              <w:lang w:val="es-MX" w:bidi="es-ES"/>
            </w:rPr>
            <w:t>Comience un nuevo capítulo aquí…</w:t>
          </w:r>
        </w:p>
      </w:sdtContent>
    </w:sdt>
    <w:sdt>
      <w:sdtPr>
        <w:rPr>
          <w:noProof/>
          <w:lang w:val="es-MX"/>
        </w:rPr>
        <w:id w:val="-635720083"/>
        <w:placeholder>
          <w:docPart w:val="7369748F2CE54F20A33D9A5F19A61959"/>
        </w:placeholder>
        <w:temporary/>
        <w:showingPlcHdr/>
        <w15:appearance w15:val="hidden"/>
      </w:sdtPr>
      <w:sdtEndPr/>
      <w:sdtContent>
        <w:p w:rsidR="007A400E" w:rsidRPr="00042A86" w:rsidRDefault="007A400E" w:rsidP="00BB5275">
          <w:pPr>
            <w:pStyle w:val="Textodesugerencia"/>
            <w:spacing w:line="240" w:lineRule="auto"/>
            <w:rPr>
              <w:noProof/>
              <w:lang w:val="es-MX"/>
            </w:rPr>
          </w:pPr>
          <w:r w:rsidRPr="00042A86">
            <w:rPr>
              <w:noProof/>
              <w:lang w:val="es-MX" w:bidi="es-ES"/>
            </w:rPr>
            <w:t>El primer capítulo presenta el tema al lector. Por ejemplo, el título del primer capítulo del libro de ejemplo es “Comprender a tu hijo”. Para empezar, proporcione una breve introducción sobre el contenido del capítulo y, a continuación, presente hábilmente sus argumentos de apoyo. Intente usar un lenguaje sencillo y comprensible para que el lector pueda entenderlo y continúe interesado.</w:t>
          </w:r>
        </w:p>
        <w:p w:rsidR="007A400E" w:rsidRPr="00042A86" w:rsidRDefault="0035576A" w:rsidP="00BB5275">
          <w:pPr>
            <w:pStyle w:val="Textodesugerencia"/>
            <w:spacing w:line="240" w:lineRule="auto"/>
            <w:rPr>
              <w:noProof/>
              <w:lang w:val="es-MX"/>
            </w:rPr>
          </w:pPr>
          <w:r w:rsidRPr="00042A86">
            <w:rPr>
              <w:noProof/>
              <w:lang w:val="es-MX" w:bidi="es-ES"/>
            </w:rPr>
            <w:t xml:space="preserve">Una forma de captar el interés de los lectores es iniciar el capítulo con una cita de una persona famosa. Asegúrese de que la cita sea relevante para el tema del capítulo y que pueda usarla más tarde para ilustrar los puntos clave presentados en el capítulo. Si comienza el primer capítulo con una cita, sea coherente y empiece también cada capítulo sucesivo con una cita. </w:t>
          </w:r>
        </w:p>
        <w:p w:rsidR="007A400E" w:rsidRPr="00042A86" w:rsidRDefault="0035576A" w:rsidP="00BB5275">
          <w:pPr>
            <w:pStyle w:val="Textodesugerencia"/>
            <w:spacing w:line="240" w:lineRule="auto"/>
            <w:rPr>
              <w:noProof/>
              <w:lang w:val="es-MX"/>
            </w:rPr>
          </w:pPr>
          <w:r w:rsidRPr="00042A86">
            <w:rPr>
              <w:noProof/>
              <w:lang w:val="es-MX" w:bidi="es-ES"/>
            </w:rPr>
            <w:t xml:space="preserve">Como alternativa, puede empezar un capítulo con “¿Sabías que…?”. Continúe con algunas estadísticas que quizá no conozcan la mayoría de lectores. Puede aplicar esta técnica en secciones diferentes de su libro y no solo en la introducción. Hacer preguntas al lector (a veces retóricas) es un buen método para mantenerlo interesado y a menudo entretenido. </w:t>
          </w:r>
        </w:p>
        <w:p w:rsidR="007A400E" w:rsidRPr="00042A86" w:rsidRDefault="007A400E" w:rsidP="00BB5275">
          <w:pPr>
            <w:pStyle w:val="Textodesugerencia"/>
            <w:spacing w:line="240" w:lineRule="auto"/>
            <w:rPr>
              <w:noProof/>
              <w:lang w:val="es-MX"/>
            </w:rPr>
          </w:pPr>
          <w:r w:rsidRPr="00042A86">
            <w:rPr>
              <w:noProof/>
              <w:lang w:val="es-MX" w:bidi="es-ES"/>
            </w:rPr>
            <w:t xml:space="preserve">Otra estrategia para empezar es pedir al lector que se imagine una situación específica. Por ejemplo: “Imagina un mundo donde cada niño está capacitado para…”. El objetivo de esto es cautivar al lector desde el principio y retener su atención. </w:t>
          </w:r>
        </w:p>
        <w:p w:rsidR="00C96AC3" w:rsidRPr="00042A86" w:rsidRDefault="007A400E" w:rsidP="00BB5275">
          <w:pPr>
            <w:pStyle w:val="Textodesugerencia"/>
            <w:spacing w:line="240" w:lineRule="auto"/>
            <w:rPr>
              <w:noProof/>
              <w:lang w:val="es-MX"/>
            </w:rPr>
          </w:pPr>
          <w:r w:rsidRPr="00042A86">
            <w:rPr>
              <w:noProof/>
              <w:lang w:val="es-MX" w:bidi="es-ES"/>
            </w:rPr>
            <w:t xml:space="preserve">La clave para comenzar cada capítulo es hacerlo de forma coherente en todo el libro. </w:t>
          </w:r>
        </w:p>
      </w:sdtContent>
    </w:sdt>
    <w:sdt>
      <w:sdtPr>
        <w:rPr>
          <w:noProof/>
          <w:lang w:val="es-MX"/>
        </w:rPr>
        <w:id w:val="793487640"/>
        <w:placeholder>
          <w:docPart w:val="B4AFD76F4E504A099EB20DE75C2746E3"/>
        </w:placeholder>
        <w:temporary/>
        <w:showingPlcHdr/>
        <w15:appearance w15:val="hidden"/>
      </w:sdtPr>
      <w:sdtEndPr/>
      <w:sdtContent>
        <w:p w:rsidR="005B0CD6" w:rsidRPr="00042A86" w:rsidRDefault="0035576A" w:rsidP="00BB5275">
          <w:pPr>
            <w:pStyle w:val="Ttulo3"/>
            <w:spacing w:line="240" w:lineRule="auto"/>
            <w:rPr>
              <w:noProof/>
              <w:lang w:val="es-MX"/>
            </w:rPr>
          </w:pPr>
          <w:r w:rsidRPr="00042A86">
            <w:rPr>
              <w:noProof/>
              <w:lang w:val="es-MX" w:bidi="es-ES"/>
            </w:rPr>
            <w:t>Escriba el subtítulo 1 (Estilo: Título 3)</w:t>
          </w:r>
        </w:p>
      </w:sdtContent>
    </w:sdt>
    <w:sdt>
      <w:sdtPr>
        <w:rPr>
          <w:noProof/>
          <w:lang w:val="es-MX"/>
        </w:rPr>
        <w:id w:val="-1956403946"/>
        <w:placeholder>
          <w:docPart w:val="3DFA3AD34B4A435F82A0C0DB0EEFCAA3"/>
        </w:placeholder>
        <w:temporary/>
        <w:showingPlcHdr/>
        <w15:appearance w15:val="hidden"/>
      </w:sdtPr>
      <w:sdtEndPr/>
      <w:sdtContent>
        <w:p w:rsidR="00A139FF" w:rsidRPr="00042A86" w:rsidRDefault="0035576A" w:rsidP="00BB5275">
          <w:pPr>
            <w:pStyle w:val="Encabezadodeltextodesugerencia"/>
            <w:spacing w:line="240" w:lineRule="auto"/>
            <w:jc w:val="left"/>
            <w:rPr>
              <w:noProof/>
              <w:lang w:val="es-MX"/>
            </w:rPr>
          </w:pPr>
          <w:r w:rsidRPr="00042A86">
            <w:rPr>
              <w:noProof/>
              <w:lang w:val="es-MX" w:bidi="es-ES"/>
            </w:rPr>
            <w:t>(Escriba en mayúscula la primera letra de la primera palabra en los subtítulos)</w:t>
          </w:r>
        </w:p>
      </w:sdtContent>
    </w:sdt>
    <w:sdt>
      <w:sdtPr>
        <w:rPr>
          <w:noProof/>
          <w:lang w:val="es-MX"/>
        </w:rPr>
        <w:id w:val="-1693604537"/>
        <w:placeholder>
          <w:docPart w:val="85F3B1A1366B4FEBA78723EEAAC7A60E"/>
        </w:placeholder>
        <w:temporary/>
        <w:showingPlcHdr/>
        <w15:appearance w15:val="hidden"/>
      </w:sdtPr>
      <w:sdtEndPr/>
      <w:sdtContent>
        <w:p w:rsidR="000560C0" w:rsidRPr="00042A86" w:rsidRDefault="0035576A" w:rsidP="00BB5275">
          <w:pPr>
            <w:spacing w:line="240" w:lineRule="auto"/>
            <w:rPr>
              <w:noProof/>
              <w:lang w:val="es-MX"/>
            </w:rPr>
          </w:pPr>
          <w:r w:rsidRPr="00042A86">
            <w:rPr>
              <w:noProof/>
              <w:lang w:val="es-MX" w:bidi="es-ES"/>
            </w:rPr>
            <w:t>Escriba contenido aquí…</w:t>
          </w:r>
        </w:p>
      </w:sdtContent>
    </w:sdt>
    <w:sdt>
      <w:sdtPr>
        <w:rPr>
          <w:noProof/>
          <w:lang w:val="es-MX"/>
        </w:rPr>
        <w:id w:val="150104879"/>
        <w:placeholder>
          <w:docPart w:val="E5381999B2A546CCA4DE42B7F5359270"/>
        </w:placeholder>
        <w:temporary/>
        <w:showingPlcHdr/>
        <w15:appearance w15:val="hidden"/>
      </w:sdtPr>
      <w:sdtEndPr/>
      <w:sdtContent>
        <w:p w:rsidR="0035576A" w:rsidRPr="00042A86" w:rsidRDefault="0035576A"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siempre estén relacionados con el tema del capítulo.</w:t>
          </w:r>
        </w:p>
        <w:p w:rsidR="005B0CD6" w:rsidRPr="00042A86" w:rsidRDefault="0035576A" w:rsidP="00BB5275">
          <w:pPr>
            <w:pStyle w:val="Textodesugerencia"/>
            <w:spacing w:line="240" w:lineRule="auto"/>
            <w:rPr>
              <w:noProof/>
              <w:lang w:val="es-MX"/>
            </w:rPr>
          </w:pPr>
          <w:r w:rsidRPr="00042A86">
            <w:rPr>
              <w:noProof/>
              <w:lang w:val="es-MX" w:bidi="es-ES"/>
            </w:rPr>
            <w:t>Cuando busque contenido para un capítulo en particular, puede usar cualquier punto clave que encuentre como subtítulo. Por ejemplo, el subtítulo 1 puede ser “¿Cuánto conoces a tu hijo?”. Puede usar una historia real y hablar sobre la importancia de conocer a su hijo.</w:t>
          </w:r>
        </w:p>
      </w:sdtContent>
    </w:sdt>
    <w:p w:rsidR="005B0CD6" w:rsidRPr="00042A86" w:rsidRDefault="005B0CD6" w:rsidP="00BB5275">
      <w:pPr>
        <w:spacing w:line="240" w:lineRule="auto"/>
        <w:rPr>
          <w:noProof/>
          <w:lang w:val="es-MX"/>
        </w:rPr>
      </w:pPr>
    </w:p>
    <w:sdt>
      <w:sdtPr>
        <w:rPr>
          <w:noProof/>
          <w:lang w:val="es-MX"/>
        </w:rPr>
        <w:id w:val="466555849"/>
        <w:placeholder>
          <w:docPart w:val="B363848AB6294CD18D846B11FD851E1E"/>
        </w:placeholder>
        <w:temporary/>
        <w:showingPlcHdr/>
        <w15:appearance w15:val="hidden"/>
      </w:sdtPr>
      <w:sdtEndPr/>
      <w:sdtContent>
        <w:p w:rsidR="005B0CD6" w:rsidRPr="00042A86" w:rsidRDefault="0035576A" w:rsidP="00150C54">
          <w:pPr>
            <w:pStyle w:val="Ttulo3"/>
            <w:spacing w:line="240" w:lineRule="auto"/>
            <w:rPr>
              <w:noProof/>
              <w:lang w:val="es-MX"/>
            </w:rPr>
          </w:pPr>
          <w:r w:rsidRPr="00042A86">
            <w:rPr>
              <w:noProof/>
              <w:lang w:val="es-MX" w:bidi="es-ES"/>
            </w:rPr>
            <w:t>Escriba el subtítulo 2</w:t>
          </w:r>
        </w:p>
      </w:sdtContent>
    </w:sdt>
    <w:sdt>
      <w:sdtPr>
        <w:rPr>
          <w:noProof/>
          <w:lang w:val="es-MX"/>
        </w:rPr>
        <w:id w:val="132000391"/>
        <w:placeholder>
          <w:docPart w:val="611563673B6E4C7C8D1574B7ED8CFA03"/>
        </w:placeholder>
        <w:temporary/>
        <w:showingPlcHdr/>
        <w15:appearance w15:val="hidden"/>
      </w:sdtPr>
      <w:sdtEndPr/>
      <w:sdtContent>
        <w:p w:rsidR="000560C0" w:rsidRPr="00042A86" w:rsidRDefault="0035576A" w:rsidP="00150C54">
          <w:pPr>
            <w:keepNext/>
            <w:spacing w:line="240" w:lineRule="auto"/>
            <w:rPr>
              <w:noProof/>
              <w:lang w:val="es-MX"/>
            </w:rPr>
          </w:pPr>
          <w:r w:rsidRPr="00042A86">
            <w:rPr>
              <w:noProof/>
              <w:lang w:val="es-MX" w:bidi="es-ES"/>
            </w:rPr>
            <w:t>Escriba contenido aquí…</w:t>
          </w:r>
        </w:p>
      </w:sdtContent>
    </w:sdt>
    <w:sdt>
      <w:sdtPr>
        <w:rPr>
          <w:noProof/>
          <w:lang w:val="es-MX"/>
        </w:rPr>
        <w:id w:val="984051678"/>
        <w:placeholder>
          <w:docPart w:val="93EA33868ABD470AB817B5C2076D96AE"/>
        </w:placeholder>
        <w:temporary/>
        <w:showingPlcHdr/>
        <w15:appearance w15:val="hidden"/>
      </w:sdtPr>
      <w:sdtEndPr/>
      <w:sdtContent>
        <w:p w:rsidR="00B8329E" w:rsidRPr="00042A86" w:rsidRDefault="0035576A" w:rsidP="00BB5275">
          <w:pPr>
            <w:pStyle w:val="Textodesugerencia"/>
            <w:spacing w:line="240" w:lineRule="auto"/>
            <w:rPr>
              <w:noProof/>
              <w:lang w:val="es-MX"/>
            </w:rPr>
          </w:pPr>
          <w:r w:rsidRPr="00042A86">
            <w:rPr>
              <w:noProof/>
              <w:lang w:val="es-MX" w:bidi="es-ES"/>
            </w:rPr>
            <w:t>Un ejemplo de subtítulo 2 es “Identifica los puntos fuertes y débiles de tu hijo”. Este capítulo tratará sobre los pasos y estrategias que se usan para estudiar la personalidad del niño.</w:t>
          </w:r>
        </w:p>
      </w:sdtContent>
    </w:sdt>
    <w:sdt>
      <w:sdtPr>
        <w:rPr>
          <w:noProof/>
          <w:lang w:val="es-MX"/>
        </w:rPr>
        <w:id w:val="538787806"/>
        <w:placeholder>
          <w:docPart w:val="B7DFCFE52E614D4D8071443B4CD54BCE"/>
        </w:placeholder>
        <w:temporary/>
        <w:showingPlcHdr/>
        <w15:appearance w15:val="hidden"/>
      </w:sdtPr>
      <w:sdtEndPr/>
      <w:sdtContent>
        <w:p w:rsidR="0054089F" w:rsidRPr="00042A86" w:rsidRDefault="0035576A" w:rsidP="00BB5275">
          <w:pPr>
            <w:pStyle w:val="Ttulo3"/>
            <w:spacing w:line="240" w:lineRule="auto"/>
            <w:rPr>
              <w:noProof/>
              <w:lang w:val="es-MX"/>
            </w:rPr>
          </w:pPr>
          <w:r w:rsidRPr="00042A86">
            <w:rPr>
              <w:noProof/>
              <w:lang w:val="es-MX" w:bidi="es-ES"/>
            </w:rPr>
            <w:t>Resumen o puntos clave del capítulo</w:t>
          </w:r>
        </w:p>
      </w:sdtContent>
    </w:sdt>
    <w:sdt>
      <w:sdtPr>
        <w:rPr>
          <w:noProof/>
          <w:lang w:val="es-MX"/>
        </w:rPr>
        <w:id w:val="-404763258"/>
        <w:placeholder>
          <w:docPart w:val="D16A71D4F0D049B3B354191B5CDC13AA"/>
        </w:placeholder>
        <w:temporary/>
        <w:showingPlcHdr/>
        <w15:appearance w15:val="hidden"/>
      </w:sdtPr>
      <w:sdtEndPr/>
      <w:sdtContent>
        <w:p w:rsidR="00DC44AC" w:rsidRPr="00042A86" w:rsidRDefault="0035576A" w:rsidP="00BB5275">
          <w:pPr>
            <w:spacing w:line="240" w:lineRule="auto"/>
            <w:rPr>
              <w:noProof/>
              <w:lang w:val="es-MX"/>
            </w:rPr>
          </w:pPr>
          <w:r w:rsidRPr="00042A86">
            <w:rPr>
              <w:noProof/>
              <w:lang w:val="es-MX" w:bidi="es-ES"/>
            </w:rPr>
            <w:t>Escriba contenido aquí…</w:t>
          </w:r>
        </w:p>
      </w:sdtContent>
    </w:sdt>
    <w:sdt>
      <w:sdtPr>
        <w:rPr>
          <w:rFonts w:ascii="Times New Roman" w:hAnsi="Times New Roman"/>
          <w:noProof/>
          <w:color w:val="auto"/>
          <w:lang w:val="es-MX"/>
        </w:rPr>
        <w:id w:val="-1788889981"/>
        <w:placeholder>
          <w:docPart w:val="196E02D05DB843F28CE2843B225A8261"/>
        </w:placeholder>
        <w:temporary/>
        <w:showingPlcHdr/>
        <w15:appearance w15:val="hidden"/>
      </w:sdtPr>
      <w:sdtEndPr>
        <w:rPr>
          <w:rFonts w:cs="Calibri"/>
        </w:rPr>
      </w:sdtEndPr>
      <w:sdtContent>
        <w:p w:rsidR="0035576A" w:rsidRPr="00042A86" w:rsidRDefault="0035576A"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Recuerde al lector los puntos clave del capítulo en un párrafo breve. También puede usar una lista con viñetas, como se muestra a continuación:</w:t>
          </w:r>
        </w:p>
        <w:p w:rsidR="0035576A" w:rsidRPr="00042A86" w:rsidRDefault="0035576A" w:rsidP="00BB5275">
          <w:pPr>
            <w:pStyle w:val="Listaconvietas"/>
            <w:spacing w:before="0" w:line="240" w:lineRule="auto"/>
            <w:rPr>
              <w:noProof/>
              <w:color w:val="0070C0"/>
              <w:lang w:val="es-MX"/>
            </w:rPr>
          </w:pPr>
          <w:r w:rsidRPr="00042A86">
            <w:rPr>
              <w:noProof/>
              <w:color w:val="0070C0"/>
              <w:lang w:val="es-MX" w:bidi="es-ES"/>
            </w:rPr>
            <w:t>Si quieres ayudar a tu hijo a salir adelante en la vida, conoce sus puntos fuertes y débiles.</w:t>
          </w:r>
        </w:p>
        <w:p w:rsidR="0035576A" w:rsidRPr="00042A86" w:rsidRDefault="0035576A" w:rsidP="00BB5275">
          <w:pPr>
            <w:pStyle w:val="Listaconvietas"/>
            <w:spacing w:before="0" w:line="240" w:lineRule="auto"/>
            <w:rPr>
              <w:noProof/>
              <w:color w:val="0070C0"/>
              <w:lang w:val="es-MX"/>
            </w:rPr>
          </w:pPr>
          <w:r w:rsidRPr="00042A86">
            <w:rPr>
              <w:noProof/>
              <w:color w:val="0070C0"/>
              <w:lang w:val="es-MX" w:bidi="es-ES"/>
            </w:rPr>
            <w:t>Punto 2 del texto.</w:t>
          </w:r>
        </w:p>
        <w:p w:rsidR="0035576A" w:rsidRPr="00042A86" w:rsidRDefault="0035576A" w:rsidP="00BB5275">
          <w:pPr>
            <w:pStyle w:val="Listaconvietas"/>
            <w:spacing w:before="0" w:line="240" w:lineRule="auto"/>
            <w:rPr>
              <w:noProof/>
              <w:color w:val="0070C0"/>
              <w:lang w:val="es-MX"/>
            </w:rPr>
          </w:pPr>
          <w:r w:rsidRPr="00042A86">
            <w:rPr>
              <w:noProof/>
              <w:color w:val="0070C0"/>
              <w:lang w:val="es-MX" w:bidi="es-ES"/>
            </w:rPr>
            <w:t>Punto 3 del texto.</w:t>
          </w:r>
        </w:p>
        <w:p w:rsidR="0054089F" w:rsidRPr="00042A86" w:rsidRDefault="0035576A" w:rsidP="00BB5275">
          <w:pPr>
            <w:pStyle w:val="Listaconvietas"/>
            <w:spacing w:before="0" w:line="240" w:lineRule="auto"/>
            <w:rPr>
              <w:rFonts w:ascii="Calibri" w:hAnsi="Calibri" w:cs="Calibri"/>
              <w:noProof/>
              <w:color w:val="0070C0"/>
              <w:lang w:val="es-MX"/>
            </w:rPr>
          </w:pPr>
          <w:r w:rsidRPr="00042A86">
            <w:rPr>
              <w:noProof/>
              <w:color w:val="0070C0"/>
              <w:lang w:val="es-MX" w:bidi="es-ES"/>
            </w:rPr>
            <w:t>Etc.</w:t>
          </w:r>
        </w:p>
      </w:sdtContent>
    </w:sdt>
    <w:sdt>
      <w:sdtPr>
        <w:rPr>
          <w:noProof/>
          <w:lang w:val="es-MX"/>
        </w:rPr>
        <w:id w:val="361405732"/>
        <w:placeholder>
          <w:docPart w:val="6F3E7C10AE2640C4B5703E2AE2C18E09"/>
        </w:placeholder>
        <w:temporary/>
        <w:showingPlcHdr/>
        <w15:appearance w15:val="hidden"/>
      </w:sdtPr>
      <w:sdtEndPr/>
      <w:sdtContent>
        <w:p w:rsidR="0054089F" w:rsidRPr="00042A86" w:rsidRDefault="0035576A" w:rsidP="00BB5275">
          <w:pPr>
            <w:spacing w:line="240" w:lineRule="auto"/>
            <w:rPr>
              <w:noProof/>
              <w:lang w:val="es-MX"/>
            </w:rPr>
          </w:pPr>
          <w:r w:rsidRPr="00042A86">
            <w:rPr>
              <w:noProof/>
              <w:lang w:val="es-MX" w:bidi="es-ES"/>
            </w:rPr>
            <w:t>En el siguiente capítulo, aprenderás…</w:t>
          </w:r>
        </w:p>
      </w:sdtContent>
    </w:sdt>
    <w:sdt>
      <w:sdtPr>
        <w:rPr>
          <w:noProof/>
          <w:lang w:val="es-MX"/>
        </w:rPr>
        <w:id w:val="-1159930225"/>
        <w:placeholder>
          <w:docPart w:val="31F91B216B0C41DCB8ACDBA8D78196D2"/>
        </w:placeholder>
        <w:temporary/>
        <w:showingPlcHdr/>
        <w15:appearance w15:val="hidden"/>
      </w:sdtPr>
      <w:sdtEndPr/>
      <w:sdtContent>
        <w:p w:rsidR="0054089F" w:rsidRPr="00042A86" w:rsidRDefault="002E0A80" w:rsidP="00BB5275">
          <w:pPr>
            <w:pStyle w:val="Textodesugerencia"/>
            <w:spacing w:line="240" w:lineRule="auto"/>
            <w:rPr>
              <w:noProof/>
              <w:lang w:val="es-MX"/>
            </w:rPr>
          </w:pPr>
          <w:r w:rsidRPr="00042A86">
            <w:rPr>
              <w:noProof/>
              <w:lang w:val="es-MX" w:bidi="es-ES"/>
            </w:rPr>
            <w:t>Para pasar lógicamente y de forma fluida de un capítulo a otro, informe al lector de lo que encontrará a continuación. Al finalizar el capítulo, relacione la información del capítulo siguiente con lo que ha explicado anteriormente.</w:t>
          </w:r>
        </w:p>
      </w:sdtContent>
    </w:sdt>
    <w:p w:rsidR="00E678C1" w:rsidRPr="00042A86" w:rsidRDefault="00853825" w:rsidP="00BB5275">
      <w:pPr>
        <w:spacing w:line="240" w:lineRule="auto"/>
        <w:rPr>
          <w:noProof/>
          <w:lang w:val="es-MX"/>
        </w:rPr>
      </w:pPr>
      <w:r w:rsidRPr="00042A86">
        <w:rPr>
          <w:noProof/>
          <w:lang w:val="es-MX" w:bidi="es-ES"/>
        </w:rPr>
        <w:br w:type="page"/>
      </w:r>
    </w:p>
    <w:bookmarkStart w:id="7" w:name="_Toc2864052"/>
    <w:p w:rsidR="00853825" w:rsidRPr="00042A86" w:rsidRDefault="00CC133F" w:rsidP="00BB5275">
      <w:pPr>
        <w:pStyle w:val="Ttulo2"/>
        <w:spacing w:line="240" w:lineRule="auto"/>
        <w:rPr>
          <w:noProof/>
          <w:lang w:val="es-MX"/>
        </w:rPr>
      </w:pPr>
      <w:sdt>
        <w:sdtPr>
          <w:rPr>
            <w:rFonts w:ascii="Times New Roman" w:hAnsi="Times New Roman"/>
            <w:noProof/>
            <w:sz w:val="24"/>
            <w:szCs w:val="24"/>
            <w:lang w:val="es-MX"/>
          </w:rPr>
          <w:id w:val="-1061322774"/>
          <w:placeholder>
            <w:docPart w:val="BECF439F038C49C5A774EDB20B0C4451"/>
          </w:placeholder>
          <w:temporary/>
          <w:showingPlcHdr/>
          <w15:appearance w15:val="hidden"/>
        </w:sdtPr>
        <w:sdtEndPr/>
        <w:sdtContent>
          <w:r w:rsidR="00561FD1" w:rsidRPr="00042A86">
            <w:rPr>
              <w:rFonts w:ascii="Times New Roman" w:hAnsi="Times New Roman"/>
              <w:noProof/>
              <w:lang w:val="es-MX" w:bidi="es-ES"/>
            </w:rPr>
            <w:t>Capítulo dos</w:t>
          </w:r>
        </w:sdtContent>
      </w:sdt>
      <w:r w:rsidR="00853825" w:rsidRPr="00042A86">
        <w:rPr>
          <w:noProof/>
          <w:lang w:val="es-MX" w:bidi="es-ES"/>
        </w:rPr>
        <w:t xml:space="preserve">: </w:t>
      </w:r>
      <w:sdt>
        <w:sdtPr>
          <w:rPr>
            <w:noProof/>
            <w:lang w:val="es-MX"/>
          </w:rPr>
          <w:id w:val="-269929047"/>
          <w:placeholder>
            <w:docPart w:val="D8DE14AF56F8460D8CA8D9A36CB6D497"/>
          </w:placeholder>
          <w:temporary/>
          <w:showingPlcHdr/>
          <w15:appearance w15:val="hidden"/>
        </w:sdtPr>
        <w:sdtEndPr/>
        <w:sdtContent>
          <w:r w:rsidR="00561FD1" w:rsidRPr="00042A86">
            <w:rPr>
              <w:noProof/>
              <w:lang w:val="es-MX" w:bidi="es-ES"/>
            </w:rPr>
            <w:t>Escriba aquí el título del capítulo</w:t>
          </w:r>
        </w:sdtContent>
      </w:sdt>
      <w:bookmarkEnd w:id="7"/>
    </w:p>
    <w:sdt>
      <w:sdtPr>
        <w:rPr>
          <w:noProof/>
          <w:lang w:val="es-MX"/>
        </w:rPr>
        <w:id w:val="2129350743"/>
        <w:placeholder>
          <w:docPart w:val="391826C6BB8343E1AFC4B364C93FA9C5"/>
        </w:placeholder>
        <w:temporary/>
        <w:showingPlcHdr/>
        <w15:appearance w15:val="hidden"/>
      </w:sdtPr>
      <w:sdtEndPr/>
      <w:sdtContent>
        <w:p w:rsidR="00853825" w:rsidRPr="00042A86" w:rsidRDefault="00561FD1" w:rsidP="00BB5275">
          <w:pPr>
            <w:spacing w:line="240" w:lineRule="auto"/>
            <w:rPr>
              <w:noProof/>
              <w:lang w:val="es-MX"/>
            </w:rPr>
          </w:pPr>
          <w:r w:rsidRPr="00042A86">
            <w:rPr>
              <w:noProof/>
              <w:lang w:val="es-MX" w:bidi="es-ES"/>
            </w:rPr>
            <w:t>Comience un nuevo capítulo aquí…</w:t>
          </w:r>
        </w:p>
      </w:sdtContent>
    </w:sdt>
    <w:sdt>
      <w:sdtPr>
        <w:rPr>
          <w:noProof/>
          <w:lang w:val="es-MX"/>
        </w:rPr>
        <w:id w:val="-657766502"/>
        <w:placeholder>
          <w:docPart w:val="B2D796564ADB4CE5A13D672C34AAAF94"/>
        </w:placeholder>
        <w:temporary/>
        <w:showingPlcHdr/>
        <w15:appearance w15:val="hidden"/>
      </w:sdtPr>
      <w:sdtEndPr/>
      <w:sdtContent>
        <w:p w:rsidR="00853825" w:rsidRPr="00042A86" w:rsidRDefault="00561FD1" w:rsidP="00BB5275">
          <w:pPr>
            <w:pStyle w:val="Textodesugerencia"/>
            <w:spacing w:line="240" w:lineRule="auto"/>
            <w:rPr>
              <w:noProof/>
              <w:lang w:val="es-MX"/>
            </w:rPr>
          </w:pPr>
          <w:r w:rsidRPr="00042A86">
            <w:rPr>
              <w:noProof/>
              <w:lang w:val="es-MX" w:bidi="es-ES"/>
            </w:rPr>
            <w:t>En el segundo capítulo, profundice un poco más en el tema del libro. Por ejemplo, el título del segundo capítulo del libro de ejemplo es “Cómo ser padres hoy en día”. Para empezar, proporcione una breve introducción sobre el contenido del capítulo y, luego, presente hábilmente sus argumentos de apoyo. Intente usar un lenguaje sencillo y comprensible para que el lector lo entienda y continúe interesado.</w:t>
          </w:r>
        </w:p>
      </w:sdtContent>
    </w:sdt>
    <w:sdt>
      <w:sdtPr>
        <w:rPr>
          <w:noProof/>
          <w:lang w:val="es-MX"/>
        </w:rPr>
        <w:id w:val="1117417324"/>
        <w:placeholder>
          <w:docPart w:val="99A2D03EE4084FB4813D4E25BB991717"/>
        </w:placeholder>
        <w:temporary/>
        <w:showingPlcHdr/>
        <w15:appearance w15:val="hidden"/>
      </w:sdtPr>
      <w:sdtEndPr/>
      <w:sdtContent>
        <w:p w:rsidR="00853825" w:rsidRPr="00042A86" w:rsidRDefault="00561FD1" w:rsidP="00BB5275">
          <w:pPr>
            <w:pStyle w:val="Ttulo3"/>
            <w:spacing w:line="240" w:lineRule="auto"/>
            <w:rPr>
              <w:noProof/>
              <w:lang w:val="es-MX"/>
            </w:rPr>
          </w:pPr>
          <w:r w:rsidRPr="00042A86">
            <w:rPr>
              <w:noProof/>
              <w:lang w:val="es-MX" w:bidi="es-ES"/>
            </w:rPr>
            <w:t>Escriba el subtítulo 1</w:t>
          </w:r>
        </w:p>
      </w:sdtContent>
    </w:sdt>
    <w:sdt>
      <w:sdtPr>
        <w:rPr>
          <w:noProof/>
          <w:lang w:val="es-MX"/>
        </w:rPr>
        <w:id w:val="-1508505487"/>
        <w:placeholder>
          <w:docPart w:val="D238639C6BC84354AE987970398BD604"/>
        </w:placeholder>
        <w:temporary/>
        <w:showingPlcHdr/>
        <w15:appearance w15:val="hidden"/>
      </w:sdtPr>
      <w:sdtEndPr/>
      <w:sdtContent>
        <w:p w:rsidR="000560C0" w:rsidRPr="00042A86" w:rsidRDefault="00561FD1" w:rsidP="00BB5275">
          <w:pPr>
            <w:spacing w:line="240" w:lineRule="auto"/>
            <w:rPr>
              <w:noProof/>
              <w:lang w:val="es-MX"/>
            </w:rPr>
          </w:pPr>
          <w:r w:rsidRPr="00042A86">
            <w:rPr>
              <w:noProof/>
              <w:lang w:val="es-MX" w:bidi="es-ES"/>
            </w:rPr>
            <w:t>Escriba contenido aquí…</w:t>
          </w:r>
        </w:p>
      </w:sdtContent>
    </w:sdt>
    <w:sdt>
      <w:sdtPr>
        <w:rPr>
          <w:noProof/>
          <w:lang w:val="es-MX"/>
        </w:rPr>
        <w:id w:val="502628896"/>
        <w:placeholder>
          <w:docPart w:val="ED40DEB3C90948D0A1F8F1D4D057FCAA"/>
        </w:placeholder>
        <w:temporary/>
        <w:showingPlcHdr/>
        <w15:appearance w15:val="hidden"/>
      </w:sdtPr>
      <w:sdtEndPr/>
      <w:sdtContent>
        <w:p w:rsidR="00561FD1" w:rsidRPr="00042A86" w:rsidRDefault="00561FD1"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estén relacionados con el tema del capítulo.</w:t>
          </w:r>
        </w:p>
        <w:p w:rsidR="00853825" w:rsidRPr="00042A86" w:rsidRDefault="00561FD1" w:rsidP="00BB5275">
          <w:pPr>
            <w:pStyle w:val="Textodesugerencia"/>
            <w:spacing w:line="240" w:lineRule="auto"/>
            <w:rPr>
              <w:noProof/>
              <w:lang w:val="es-MX"/>
            </w:rPr>
          </w:pPr>
          <w:r w:rsidRPr="00042A86">
            <w:rPr>
              <w:noProof/>
              <w:lang w:val="es-MX" w:bidi="es-ES"/>
            </w:rPr>
            <w:t>Cuando busque contenido para un capítulo en particular, puede usar cualquier punto clave que encuentre como subtítulo. Por ejemplo, el subtítulo 1 de este capítulo es “Vivimos en un mundo muy complicado”. Puede explicar cómo ha cambiado la sociedad, por qué es tan difícil criar a los hijos en la actualidad, etc.</w:t>
          </w:r>
        </w:p>
      </w:sdtContent>
    </w:sdt>
    <w:sdt>
      <w:sdtPr>
        <w:rPr>
          <w:noProof/>
          <w:lang w:val="es-MX"/>
        </w:rPr>
        <w:id w:val="827790969"/>
        <w:placeholder>
          <w:docPart w:val="BF2BFB0DA06B451F866B06BA7D22A2DB"/>
        </w:placeholder>
        <w:temporary/>
        <w:showingPlcHdr/>
        <w15:appearance w15:val="hidden"/>
      </w:sdtPr>
      <w:sdtEndPr/>
      <w:sdtContent>
        <w:p w:rsidR="00853825" w:rsidRPr="00042A86" w:rsidRDefault="00561FD1" w:rsidP="00BB5275">
          <w:pPr>
            <w:pStyle w:val="Ttulo3"/>
            <w:spacing w:line="240" w:lineRule="auto"/>
            <w:rPr>
              <w:noProof/>
              <w:lang w:val="es-MX"/>
            </w:rPr>
          </w:pPr>
          <w:r w:rsidRPr="00042A86">
            <w:rPr>
              <w:noProof/>
              <w:lang w:val="es-MX" w:bidi="es-ES"/>
            </w:rPr>
            <w:t>Escriba el subtítulo 2</w:t>
          </w:r>
        </w:p>
      </w:sdtContent>
    </w:sdt>
    <w:sdt>
      <w:sdtPr>
        <w:rPr>
          <w:noProof/>
          <w:lang w:val="es-MX"/>
        </w:rPr>
        <w:id w:val="-148209631"/>
        <w:placeholder>
          <w:docPart w:val="1EE9E1F12361401CA62EBC79C79186DE"/>
        </w:placeholder>
        <w:temporary/>
        <w:showingPlcHdr/>
        <w15:appearance w15:val="hidden"/>
      </w:sdtPr>
      <w:sdtEndPr/>
      <w:sdtContent>
        <w:p w:rsidR="000560C0" w:rsidRPr="00042A86" w:rsidRDefault="00561FD1" w:rsidP="00BB5275">
          <w:pPr>
            <w:spacing w:line="240" w:lineRule="auto"/>
            <w:rPr>
              <w:noProof/>
              <w:lang w:val="es-MX"/>
            </w:rPr>
          </w:pPr>
          <w:r w:rsidRPr="00042A86">
            <w:rPr>
              <w:noProof/>
              <w:lang w:val="es-MX" w:bidi="es-ES"/>
            </w:rPr>
            <w:t>Escriba contenido aquí…</w:t>
          </w:r>
        </w:p>
      </w:sdtContent>
    </w:sdt>
    <w:sdt>
      <w:sdtPr>
        <w:rPr>
          <w:noProof/>
          <w:lang w:val="es-MX"/>
        </w:rPr>
        <w:id w:val="-287044011"/>
        <w:placeholder>
          <w:docPart w:val="1D4A124C67FD47C0A9DB46713CA17D98"/>
        </w:placeholder>
        <w:temporary/>
        <w:showingPlcHdr/>
        <w15:appearance w15:val="hidden"/>
      </w:sdtPr>
      <w:sdtEndPr/>
      <w:sdtContent>
        <w:p w:rsidR="00D338D7" w:rsidRPr="00042A86" w:rsidRDefault="00561FD1" w:rsidP="00BB5275">
          <w:pPr>
            <w:pStyle w:val="Textodesugerencia"/>
            <w:spacing w:line="240" w:lineRule="auto"/>
            <w:rPr>
              <w:noProof/>
              <w:lang w:val="es-MX"/>
            </w:rPr>
          </w:pPr>
          <w:r w:rsidRPr="00042A86">
            <w:rPr>
              <w:noProof/>
              <w:lang w:val="es-MX" w:bidi="es-ES"/>
            </w:rPr>
            <w:t>Para el subtítulo 2, utilice algo como “Por qué los niños de hoy no pueden salir adelante solos”. Esta subsección explica las diferencias entre los estilos de educación tradicionales y modernos, el papel que ha desempeñado la tecnología en la crianza de los hijos, el declive de los sistemas de valores, etc.</w:t>
          </w:r>
        </w:p>
      </w:sdtContent>
    </w:sdt>
    <w:sdt>
      <w:sdtPr>
        <w:rPr>
          <w:noProof/>
          <w:lang w:val="es-MX"/>
        </w:rPr>
        <w:id w:val="894709798"/>
        <w:placeholder>
          <w:docPart w:val="CB94341F942346829F0C8589E731FB8C"/>
        </w:placeholder>
        <w:temporary/>
        <w:showingPlcHdr/>
        <w15:appearance w15:val="hidden"/>
      </w:sdtPr>
      <w:sdtEndPr/>
      <w:sdtContent>
        <w:p w:rsidR="0054089F" w:rsidRPr="00042A86" w:rsidRDefault="00561FD1" w:rsidP="00BB5275">
          <w:pPr>
            <w:pStyle w:val="Ttulo3"/>
            <w:spacing w:line="240" w:lineRule="auto"/>
            <w:rPr>
              <w:noProof/>
              <w:lang w:val="es-MX"/>
            </w:rPr>
          </w:pPr>
          <w:r w:rsidRPr="00042A86">
            <w:rPr>
              <w:noProof/>
              <w:lang w:val="es-MX" w:bidi="es-ES"/>
            </w:rPr>
            <w:t>Resumen o puntos clave del capítulo</w:t>
          </w:r>
        </w:p>
      </w:sdtContent>
    </w:sdt>
    <w:sdt>
      <w:sdtPr>
        <w:rPr>
          <w:noProof/>
          <w:lang w:val="es-MX"/>
        </w:rPr>
        <w:id w:val="-448472026"/>
        <w:placeholder>
          <w:docPart w:val="9CC6213ABDD642E6BF1DB2138C0ACFDB"/>
        </w:placeholder>
        <w:temporary/>
        <w:showingPlcHdr/>
        <w15:appearance w15:val="hidden"/>
      </w:sdtPr>
      <w:sdtEndPr/>
      <w:sdtContent>
        <w:p w:rsidR="009202B0" w:rsidRPr="00042A86" w:rsidRDefault="00561FD1" w:rsidP="00BB5275">
          <w:pPr>
            <w:spacing w:line="240" w:lineRule="auto"/>
            <w:rPr>
              <w:noProof/>
              <w:lang w:val="es-MX"/>
            </w:rPr>
          </w:pPr>
          <w:r w:rsidRPr="00042A86">
            <w:rPr>
              <w:noProof/>
              <w:lang w:val="es-MX" w:bidi="es-ES"/>
            </w:rPr>
            <w:t>Escriba contenido aquí…</w:t>
          </w:r>
        </w:p>
      </w:sdtContent>
    </w:sdt>
    <w:sdt>
      <w:sdtPr>
        <w:rPr>
          <w:rFonts w:ascii="Times New Roman" w:hAnsi="Times New Roman"/>
          <w:noProof/>
          <w:color w:val="auto"/>
          <w:lang w:val="es-MX"/>
        </w:rPr>
        <w:id w:val="-628855993"/>
        <w:placeholder>
          <w:docPart w:val="C4908A7D35B74656962BAEA7E6030800"/>
        </w:placeholder>
        <w:temporary/>
        <w:showingPlcHdr/>
        <w15:appearance w15:val="hidden"/>
      </w:sdtPr>
      <w:sdtEndPr>
        <w:rPr>
          <w:rFonts w:cs="Calibri"/>
        </w:rPr>
      </w:sdtEndPr>
      <w:sdtContent>
        <w:p w:rsidR="00561FD1" w:rsidRPr="00042A86" w:rsidRDefault="00561FD1"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Recuerde al lector los puntos clave del capítulo en un párrafo breve. También puede usar una lista con viñetas, como se muestra a continuación:</w:t>
          </w:r>
        </w:p>
        <w:p w:rsidR="00561FD1" w:rsidRPr="00042A86" w:rsidRDefault="00561FD1" w:rsidP="00BB5275">
          <w:pPr>
            <w:pStyle w:val="Listaconvietas"/>
            <w:spacing w:before="0" w:line="240" w:lineRule="auto"/>
            <w:rPr>
              <w:noProof/>
              <w:color w:val="0070C0"/>
              <w:lang w:val="es-MX"/>
            </w:rPr>
          </w:pPr>
          <w:r w:rsidRPr="00042A86">
            <w:rPr>
              <w:noProof/>
              <w:color w:val="0070C0"/>
              <w:lang w:val="es-MX" w:bidi="es-ES"/>
            </w:rPr>
            <w:t>La televisión y otros dispositivos digitales desempeñan actualmente el papel de los padres en el hogar.</w:t>
          </w:r>
        </w:p>
        <w:p w:rsidR="00561FD1" w:rsidRPr="00042A86" w:rsidRDefault="00561FD1" w:rsidP="00BB5275">
          <w:pPr>
            <w:pStyle w:val="Listaconvietas"/>
            <w:spacing w:before="0" w:line="240" w:lineRule="auto"/>
            <w:rPr>
              <w:noProof/>
              <w:color w:val="0070C0"/>
              <w:lang w:val="es-MX"/>
            </w:rPr>
          </w:pPr>
          <w:r w:rsidRPr="00042A86">
            <w:rPr>
              <w:noProof/>
              <w:color w:val="0070C0"/>
              <w:lang w:val="es-MX" w:bidi="es-ES"/>
            </w:rPr>
            <w:t>Punto 2 del texto.</w:t>
          </w:r>
        </w:p>
        <w:p w:rsidR="00561FD1" w:rsidRPr="00042A86" w:rsidRDefault="00561FD1" w:rsidP="00BB5275">
          <w:pPr>
            <w:pStyle w:val="Listaconvietas"/>
            <w:spacing w:before="0" w:line="240" w:lineRule="auto"/>
            <w:rPr>
              <w:noProof/>
              <w:color w:val="0070C0"/>
              <w:lang w:val="es-MX"/>
            </w:rPr>
          </w:pPr>
          <w:r w:rsidRPr="00042A86">
            <w:rPr>
              <w:noProof/>
              <w:color w:val="0070C0"/>
              <w:lang w:val="es-MX" w:bidi="es-ES"/>
            </w:rPr>
            <w:t>Punto 3 del texto.</w:t>
          </w:r>
        </w:p>
        <w:p w:rsidR="0054089F" w:rsidRPr="00042A86" w:rsidRDefault="00561FD1" w:rsidP="00BB5275">
          <w:pPr>
            <w:pStyle w:val="Listaconvietas"/>
            <w:spacing w:before="0" w:line="240" w:lineRule="auto"/>
            <w:rPr>
              <w:rFonts w:ascii="Calibri" w:hAnsi="Calibri" w:cs="Calibri"/>
              <w:noProof/>
              <w:color w:val="0070C0"/>
              <w:lang w:val="es-MX"/>
            </w:rPr>
          </w:pPr>
          <w:r w:rsidRPr="00042A86">
            <w:rPr>
              <w:noProof/>
              <w:color w:val="0070C0"/>
              <w:lang w:val="es-MX" w:bidi="es-ES"/>
            </w:rPr>
            <w:t>Etc.</w:t>
          </w:r>
        </w:p>
      </w:sdtContent>
    </w:sdt>
    <w:p w:rsidR="00561FD1" w:rsidRPr="00042A86" w:rsidRDefault="00561FD1" w:rsidP="00BB5275">
      <w:pPr>
        <w:spacing w:line="240" w:lineRule="auto"/>
        <w:rPr>
          <w:noProof/>
          <w:lang w:val="es-MX"/>
        </w:rPr>
      </w:pPr>
    </w:p>
    <w:sdt>
      <w:sdtPr>
        <w:rPr>
          <w:noProof/>
          <w:lang w:val="es-MX"/>
        </w:rPr>
        <w:id w:val="-1960018753"/>
        <w:placeholder>
          <w:docPart w:val="A832EB5E30714BED9E6567A4BC5D2DA6"/>
        </w:placeholder>
        <w:temporary/>
        <w:showingPlcHdr/>
        <w15:appearance w15:val="hidden"/>
      </w:sdtPr>
      <w:sdtEndPr/>
      <w:sdtContent>
        <w:p w:rsidR="00853825" w:rsidRPr="00042A86" w:rsidRDefault="00561FD1" w:rsidP="00BB5275">
          <w:pPr>
            <w:spacing w:line="240" w:lineRule="auto"/>
            <w:rPr>
              <w:noProof/>
              <w:lang w:val="es-MX"/>
            </w:rPr>
          </w:pPr>
          <w:r w:rsidRPr="00042A86">
            <w:rPr>
              <w:noProof/>
              <w:lang w:val="es-MX" w:bidi="es-ES"/>
            </w:rPr>
            <w:t>En el siguiente capítulo, aprenderás…</w:t>
          </w:r>
        </w:p>
      </w:sdtContent>
    </w:sdt>
    <w:sdt>
      <w:sdtPr>
        <w:rPr>
          <w:noProof/>
          <w:lang w:val="es-MX"/>
        </w:rPr>
        <w:id w:val="1995377694"/>
        <w:placeholder>
          <w:docPart w:val="080434470B3949D5BF934B8872C28EAB"/>
        </w:placeholder>
        <w:temporary/>
        <w:showingPlcHdr/>
        <w15:appearance w15:val="hidden"/>
      </w:sdtPr>
      <w:sdtEndPr/>
      <w:sdtContent>
        <w:p w:rsidR="0052043C" w:rsidRPr="00042A86" w:rsidRDefault="00561FD1" w:rsidP="00BB5275">
          <w:pPr>
            <w:pStyle w:val="Textodesugerencia"/>
            <w:spacing w:line="240" w:lineRule="auto"/>
            <w:rPr>
              <w:noProof/>
              <w:lang w:val="es-MX"/>
            </w:rPr>
          </w:pPr>
          <w:r w:rsidRPr="00042A86">
            <w:rPr>
              <w:noProof/>
              <w:lang w:val="es-MX" w:bidi="es-ES"/>
            </w:rPr>
            <w:t>Para pasar lógicamente y de forma fluida de un capítulo a otro, informe al lector de lo que encontrará a continuación. Al finalizar el capítulo, relacione la información del capítulo siguiente con lo que ha explicado anteriormente.</w:t>
          </w:r>
        </w:p>
      </w:sdtContent>
    </w:sdt>
    <w:p w:rsidR="009A2F30" w:rsidRPr="00042A86" w:rsidRDefault="00853825" w:rsidP="00BB5275">
      <w:pPr>
        <w:pStyle w:val="Ttulo1"/>
        <w:spacing w:line="240" w:lineRule="auto"/>
        <w:rPr>
          <w:noProof/>
          <w:lang w:val="es-MX"/>
        </w:rPr>
      </w:pPr>
      <w:r w:rsidRPr="00042A86">
        <w:rPr>
          <w:rFonts w:ascii="Times New Roman" w:hAnsi="Times New Roman"/>
          <w:noProof/>
          <w:sz w:val="24"/>
          <w:szCs w:val="24"/>
          <w:lang w:val="es-MX" w:bidi="es-ES"/>
        </w:rPr>
        <w:br w:type="page"/>
      </w:r>
      <w:bookmarkStart w:id="8" w:name="_Toc2864053"/>
      <w:sdt>
        <w:sdtPr>
          <w:rPr>
            <w:rFonts w:ascii="Times New Roman" w:hAnsi="Times New Roman"/>
            <w:noProof/>
            <w:sz w:val="24"/>
            <w:szCs w:val="24"/>
            <w:lang w:val="es-MX"/>
          </w:rPr>
          <w:id w:val="27686734"/>
          <w:placeholder>
            <w:docPart w:val="BD634E067EBE44F6B7DF66D75A806580"/>
          </w:placeholder>
          <w:temporary/>
          <w:showingPlcHdr/>
          <w15:appearance w15:val="hidden"/>
        </w:sdtPr>
        <w:sdtEndPr/>
        <w:sdtContent>
          <w:r w:rsidR="00CA727B" w:rsidRPr="00042A86">
            <w:rPr>
              <w:rFonts w:ascii="Times New Roman" w:hAnsi="Times New Roman"/>
              <w:noProof/>
              <w:lang w:val="es-MX" w:bidi="es-ES"/>
            </w:rPr>
            <w:t>PARTE II</w:t>
          </w:r>
        </w:sdtContent>
      </w:sdt>
      <w:r w:rsidR="009A2F30" w:rsidRPr="00042A86">
        <w:rPr>
          <w:noProof/>
          <w:lang w:val="es-MX" w:bidi="es-ES"/>
        </w:rPr>
        <w:t xml:space="preserve">: </w:t>
      </w:r>
      <w:sdt>
        <w:sdtPr>
          <w:rPr>
            <w:noProof/>
            <w:lang w:val="es-MX"/>
          </w:rPr>
          <w:id w:val="-940065386"/>
          <w:placeholder>
            <w:docPart w:val="A01A88BC079444599E1458DA97688EA7"/>
          </w:placeholder>
          <w:temporary/>
          <w:showingPlcHdr/>
          <w15:appearance w15:val="hidden"/>
        </w:sdtPr>
        <w:sdtEndPr/>
        <w:sdtContent>
          <w:r w:rsidR="00CA727B" w:rsidRPr="00042A86">
            <w:rPr>
              <w:noProof/>
              <w:lang w:val="es-MX" w:bidi="es-ES"/>
            </w:rPr>
            <w:t>Escriba el título de la parte</w:t>
          </w:r>
        </w:sdtContent>
      </w:sdt>
      <w:bookmarkEnd w:id="8"/>
    </w:p>
    <w:sdt>
      <w:sdtPr>
        <w:rPr>
          <w:noProof/>
          <w:lang w:val="es-MX"/>
        </w:rPr>
        <w:id w:val="303276065"/>
        <w:placeholder>
          <w:docPart w:val="50B0538587B04CEA91FF93E2DE36E283"/>
        </w:placeholder>
        <w:temporary/>
        <w:showingPlcHdr/>
        <w15:appearance w15:val="hidden"/>
      </w:sdtPr>
      <w:sdtEndPr/>
      <w:sdtContent>
        <w:p w:rsidR="009A2F30" w:rsidRPr="00042A86" w:rsidRDefault="00005256" w:rsidP="00BB5275">
          <w:pPr>
            <w:pStyle w:val="Textodesugerencia"/>
            <w:spacing w:line="240" w:lineRule="auto"/>
            <w:rPr>
              <w:noProof/>
              <w:lang w:val="es-MX"/>
            </w:rPr>
          </w:pPr>
          <w:r w:rsidRPr="00042A86">
            <w:rPr>
              <w:noProof/>
              <w:lang w:val="es-MX" w:bidi="es-ES"/>
            </w:rPr>
            <w:t>Use las partes siguientes para cubrir las áreas más complejas o detalladas del tema del libro. Como la parte I define el tema o el problema, puede usar esta sección para ofrecer soluciones. En este caso, un título de ejemplo adecuado es “Identificar las estrategias adecuadas para educar a los hijos” o “Haz que la mentalidad de tu hijo sea a prueba de balas”. No olvide que los capítulos de esta parte del libro deben tener relación con el título que ha elegido para la parte.</w:t>
          </w:r>
        </w:p>
      </w:sdtContent>
    </w:sdt>
    <w:p w:rsidR="009A2F30" w:rsidRPr="00042A86" w:rsidRDefault="009A2F30" w:rsidP="00BB5275">
      <w:pPr>
        <w:pStyle w:val="Ttulo2"/>
        <w:spacing w:line="240" w:lineRule="auto"/>
        <w:rPr>
          <w:noProof/>
          <w:lang w:val="es-MX"/>
        </w:rPr>
      </w:pPr>
      <w:r w:rsidRPr="00042A86">
        <w:rPr>
          <w:rFonts w:ascii="Times New Roman" w:hAnsi="Times New Roman"/>
          <w:noProof/>
          <w:sz w:val="24"/>
          <w:szCs w:val="24"/>
          <w:lang w:val="es-MX" w:bidi="es-ES"/>
        </w:rPr>
        <w:br w:type="page"/>
      </w:r>
      <w:bookmarkStart w:id="9" w:name="_Toc2864054"/>
      <w:sdt>
        <w:sdtPr>
          <w:rPr>
            <w:rFonts w:ascii="Times New Roman" w:hAnsi="Times New Roman"/>
            <w:noProof/>
            <w:sz w:val="24"/>
            <w:szCs w:val="24"/>
            <w:lang w:val="es-MX"/>
          </w:rPr>
          <w:id w:val="-1884012061"/>
          <w:placeholder>
            <w:docPart w:val="4B032F7DC7FA4E0499EF36091D9B2471"/>
          </w:placeholder>
          <w:temporary/>
          <w:showingPlcHdr/>
          <w15:appearance w15:val="hidden"/>
        </w:sdtPr>
        <w:sdtEndPr/>
        <w:sdtContent>
          <w:r w:rsidR="00363CDC" w:rsidRPr="00042A86">
            <w:rPr>
              <w:rFonts w:ascii="Times New Roman" w:hAnsi="Times New Roman"/>
              <w:noProof/>
              <w:lang w:val="es-MX" w:bidi="es-ES"/>
            </w:rPr>
            <w:t>Capítulo tres</w:t>
          </w:r>
        </w:sdtContent>
      </w:sdt>
      <w:r w:rsidRPr="00042A86">
        <w:rPr>
          <w:noProof/>
          <w:lang w:val="es-MX" w:bidi="es-ES"/>
        </w:rPr>
        <w:t xml:space="preserve">: </w:t>
      </w:r>
      <w:sdt>
        <w:sdtPr>
          <w:rPr>
            <w:noProof/>
            <w:lang w:val="es-MX"/>
          </w:rPr>
          <w:id w:val="1812519241"/>
          <w:placeholder>
            <w:docPart w:val="50061A4E67304FB5AFF45E2C9036F1F8"/>
          </w:placeholder>
          <w:temporary/>
          <w:showingPlcHdr/>
          <w15:appearance w15:val="hidden"/>
        </w:sdtPr>
        <w:sdtEndPr/>
        <w:sdtContent>
          <w:r w:rsidR="00363CDC" w:rsidRPr="00042A86">
            <w:rPr>
              <w:noProof/>
              <w:lang w:val="es-MX" w:bidi="es-ES"/>
            </w:rPr>
            <w:t>Escriba el título del capítulo</w:t>
          </w:r>
        </w:sdtContent>
      </w:sdt>
      <w:bookmarkEnd w:id="9"/>
    </w:p>
    <w:sdt>
      <w:sdtPr>
        <w:rPr>
          <w:noProof/>
          <w:lang w:val="es-MX"/>
        </w:rPr>
        <w:id w:val="-326984545"/>
        <w:placeholder>
          <w:docPart w:val="FD7F206222D449558814C4E902C6F665"/>
        </w:placeholder>
        <w:temporary/>
        <w:showingPlcHdr/>
        <w15:appearance w15:val="hidden"/>
      </w:sdtPr>
      <w:sdtEndPr/>
      <w:sdtContent>
        <w:p w:rsidR="00DD46F4" w:rsidRPr="00042A86" w:rsidRDefault="00363CDC" w:rsidP="00BB5275">
          <w:pPr>
            <w:spacing w:line="240" w:lineRule="auto"/>
            <w:rPr>
              <w:noProof/>
              <w:lang w:val="es-MX"/>
            </w:rPr>
          </w:pPr>
          <w:r w:rsidRPr="00042A86">
            <w:rPr>
              <w:noProof/>
              <w:lang w:val="es-MX" w:bidi="es-ES"/>
            </w:rPr>
            <w:t>Comience un nuevo capítulo aquí…</w:t>
          </w:r>
        </w:p>
      </w:sdtContent>
    </w:sdt>
    <w:sdt>
      <w:sdtPr>
        <w:rPr>
          <w:noProof/>
          <w:lang w:val="es-MX"/>
        </w:rPr>
        <w:id w:val="-1334138318"/>
        <w:placeholder>
          <w:docPart w:val="BC35E865E3C84B2780E3EF8C79B31988"/>
        </w:placeholder>
        <w:temporary/>
        <w:showingPlcHdr/>
        <w15:appearance w15:val="hidden"/>
      </w:sdtPr>
      <w:sdtEndPr/>
      <w:sdtContent>
        <w:p w:rsidR="009A2F30" w:rsidRPr="00042A86" w:rsidRDefault="00363CDC" w:rsidP="00BB5275">
          <w:pPr>
            <w:pStyle w:val="Textodesugerencia"/>
            <w:spacing w:line="240" w:lineRule="auto"/>
            <w:rPr>
              <w:noProof/>
              <w:lang w:val="es-MX"/>
            </w:rPr>
          </w:pPr>
          <w:r w:rsidRPr="00042A86">
            <w:rPr>
              <w:noProof/>
              <w:lang w:val="es-MX" w:bidi="es-ES"/>
            </w:rPr>
            <w:t>En este ejemplo, el título de este capítulo es “Desarrollar una mentalidad a prueba de balas”. Esto significa que este capítulo hablará de estrategias para fortalecer la mente. Para empezar, proporcione una breve introducción de la información que contiene el capítulo y, a continuación, presente con facilidad sus argumentos de apoyo. Intente usar un lenguaje sencillo y comprensible para que el lector lo entienda y continúe interesado.</w:t>
          </w:r>
        </w:p>
      </w:sdtContent>
    </w:sdt>
    <w:sdt>
      <w:sdtPr>
        <w:rPr>
          <w:noProof/>
          <w:lang w:val="es-MX"/>
        </w:rPr>
        <w:id w:val="-339480171"/>
        <w:placeholder>
          <w:docPart w:val="5B1AA79CF35549C3BA769E5289EC3248"/>
        </w:placeholder>
        <w:temporary/>
        <w:showingPlcHdr/>
        <w15:appearance w15:val="hidden"/>
      </w:sdtPr>
      <w:sdtEndPr/>
      <w:sdtContent>
        <w:p w:rsidR="009A2F30" w:rsidRPr="00042A86" w:rsidRDefault="00363CDC" w:rsidP="00BB5275">
          <w:pPr>
            <w:pStyle w:val="Ttulo3"/>
            <w:spacing w:line="240" w:lineRule="auto"/>
            <w:rPr>
              <w:noProof/>
              <w:lang w:val="es-MX"/>
            </w:rPr>
          </w:pPr>
          <w:r w:rsidRPr="00042A86">
            <w:rPr>
              <w:noProof/>
              <w:lang w:val="es-MX" w:bidi="es-ES"/>
            </w:rPr>
            <w:t>Escriba el subtítulo 1</w:t>
          </w:r>
        </w:p>
      </w:sdtContent>
    </w:sdt>
    <w:sdt>
      <w:sdtPr>
        <w:rPr>
          <w:noProof/>
          <w:lang w:val="es-MX"/>
        </w:rPr>
        <w:id w:val="-2055999909"/>
        <w:placeholder>
          <w:docPart w:val="063C1266D3EE471BAAC00FFCBFF2CEEA"/>
        </w:placeholder>
        <w:temporary/>
        <w:showingPlcHdr/>
        <w15:appearance w15:val="hidden"/>
      </w:sdtPr>
      <w:sdtEndPr/>
      <w:sdtContent>
        <w:p w:rsidR="00DD46F4" w:rsidRPr="00042A86" w:rsidRDefault="00363CDC" w:rsidP="00BB5275">
          <w:pPr>
            <w:spacing w:line="240" w:lineRule="auto"/>
            <w:rPr>
              <w:noProof/>
              <w:lang w:val="es-MX"/>
            </w:rPr>
          </w:pPr>
          <w:r w:rsidRPr="00042A86">
            <w:rPr>
              <w:noProof/>
              <w:lang w:val="es-MX" w:bidi="es-ES"/>
            </w:rPr>
            <w:t>Escriba contenido aquí…</w:t>
          </w:r>
        </w:p>
      </w:sdtContent>
    </w:sdt>
    <w:sdt>
      <w:sdtPr>
        <w:rPr>
          <w:noProof/>
          <w:lang w:val="es-MX"/>
        </w:rPr>
        <w:id w:val="1109546907"/>
        <w:placeholder>
          <w:docPart w:val="288F03652AD442288B649DAFAF30817E"/>
        </w:placeholder>
        <w:temporary/>
        <w:showingPlcHdr/>
        <w15:appearance w15:val="hidden"/>
      </w:sdtPr>
      <w:sdtEndPr/>
      <w:sdtContent>
        <w:p w:rsidR="00363CDC" w:rsidRPr="00042A86" w:rsidRDefault="00363CDC"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siempre estén relacionados con el tema del capítulo.</w:t>
          </w:r>
        </w:p>
        <w:p w:rsidR="009A2F30" w:rsidRPr="00042A86" w:rsidRDefault="00363CDC" w:rsidP="00BB5275">
          <w:pPr>
            <w:pStyle w:val="Textodesugerencia"/>
            <w:spacing w:line="240" w:lineRule="auto"/>
            <w:rPr>
              <w:noProof/>
              <w:lang w:val="es-MX"/>
            </w:rPr>
          </w:pPr>
          <w:r w:rsidRPr="00042A86">
            <w:rPr>
              <w:noProof/>
              <w:lang w:val="es-MX" w:bidi="es-ES"/>
            </w:rPr>
            <w:t>Cuando busque contenido para un capítulo en particular, puede usar cualquier punto clave que encuentre como subtítulo. Por ejemplo, el subtítulo 1 de este capítulo es “Disciplina mental”. Ofrezca al lector estrategias prácticas para enseñar al niño a desarrollar entereza, conciencia, etc.</w:t>
          </w:r>
        </w:p>
      </w:sdtContent>
    </w:sdt>
    <w:sdt>
      <w:sdtPr>
        <w:rPr>
          <w:noProof/>
          <w:lang w:val="es-MX"/>
        </w:rPr>
        <w:id w:val="-206576060"/>
        <w:placeholder>
          <w:docPart w:val="B9CB849ABAED418781799CB583DB3FD8"/>
        </w:placeholder>
        <w:temporary/>
        <w:showingPlcHdr/>
        <w15:appearance w15:val="hidden"/>
      </w:sdtPr>
      <w:sdtEndPr/>
      <w:sdtContent>
        <w:p w:rsidR="009A2F30" w:rsidRPr="00042A86" w:rsidRDefault="00154A4E" w:rsidP="00BB5275">
          <w:pPr>
            <w:pStyle w:val="Ttulo3"/>
            <w:spacing w:line="240" w:lineRule="auto"/>
            <w:rPr>
              <w:noProof/>
              <w:lang w:val="es-MX"/>
            </w:rPr>
          </w:pPr>
          <w:r w:rsidRPr="00042A86">
            <w:rPr>
              <w:noProof/>
              <w:lang w:val="es-MX" w:bidi="es-ES"/>
            </w:rPr>
            <w:t>Escriba el subtítulo 2</w:t>
          </w:r>
        </w:p>
      </w:sdtContent>
    </w:sdt>
    <w:sdt>
      <w:sdtPr>
        <w:rPr>
          <w:noProof/>
          <w:lang w:val="es-MX"/>
        </w:rPr>
        <w:id w:val="-925875263"/>
        <w:placeholder>
          <w:docPart w:val="9386CC4903A44666BFC6FFA617BAEFAC"/>
        </w:placeholder>
        <w:temporary/>
        <w:showingPlcHdr/>
        <w15:appearance w15:val="hidden"/>
      </w:sdtPr>
      <w:sdtEndPr/>
      <w:sdtContent>
        <w:p w:rsidR="00D17DE7" w:rsidRPr="00042A86" w:rsidRDefault="00154A4E" w:rsidP="00BB5275">
          <w:pPr>
            <w:spacing w:line="240" w:lineRule="auto"/>
            <w:rPr>
              <w:noProof/>
              <w:lang w:val="es-MX"/>
            </w:rPr>
          </w:pPr>
          <w:r w:rsidRPr="00042A86">
            <w:rPr>
              <w:noProof/>
              <w:lang w:val="es-MX" w:bidi="es-ES"/>
            </w:rPr>
            <w:t>Escriba contenido aquí…</w:t>
          </w:r>
        </w:p>
      </w:sdtContent>
    </w:sdt>
    <w:sdt>
      <w:sdtPr>
        <w:rPr>
          <w:noProof/>
          <w:lang w:val="es-MX"/>
        </w:rPr>
        <w:id w:val="-2119591926"/>
        <w:placeholder>
          <w:docPart w:val="8BEF0D57CFB14811B3E6ECE0FCAD9AB3"/>
        </w:placeholder>
        <w:temporary/>
        <w:showingPlcHdr/>
        <w15:appearance w15:val="hidden"/>
      </w:sdtPr>
      <w:sdtEndPr/>
      <w:sdtContent>
        <w:p w:rsidR="009A2F30" w:rsidRPr="00042A86" w:rsidRDefault="00154A4E" w:rsidP="00BB5275">
          <w:pPr>
            <w:pStyle w:val="Textodesugerencia"/>
            <w:spacing w:line="240" w:lineRule="auto"/>
            <w:rPr>
              <w:noProof/>
              <w:lang w:val="es-MX"/>
            </w:rPr>
          </w:pPr>
          <w:r w:rsidRPr="00042A86">
            <w:rPr>
              <w:noProof/>
              <w:lang w:val="es-MX" w:bidi="es-ES"/>
            </w:rPr>
            <w:t>Para el subtítulo 2, use algo como “Confianza en uno mismo”. Este capítulo de ejemplo proporciona acciones y sugerencias prácticas para enseñar a un niño a ser valiente, a tener confianza en sí mismo, etc.</w:t>
          </w:r>
        </w:p>
      </w:sdtContent>
    </w:sdt>
    <w:sdt>
      <w:sdtPr>
        <w:rPr>
          <w:noProof/>
          <w:lang w:val="es-MX"/>
        </w:rPr>
        <w:id w:val="1214312244"/>
        <w:placeholder>
          <w:docPart w:val="8DB5D4C9FDC54E5388FF1BAE0A481FAC"/>
        </w:placeholder>
        <w:temporary/>
        <w:showingPlcHdr/>
        <w15:appearance w15:val="hidden"/>
      </w:sdtPr>
      <w:sdtEndPr/>
      <w:sdtContent>
        <w:p w:rsidR="009A2F30" w:rsidRPr="00042A86" w:rsidRDefault="00154A4E" w:rsidP="00BB5275">
          <w:pPr>
            <w:pStyle w:val="Ttulo3"/>
            <w:spacing w:line="240" w:lineRule="auto"/>
            <w:rPr>
              <w:noProof/>
              <w:lang w:val="es-MX"/>
            </w:rPr>
          </w:pPr>
          <w:r w:rsidRPr="00042A86">
            <w:rPr>
              <w:noProof/>
              <w:lang w:val="es-MX" w:bidi="es-ES"/>
            </w:rPr>
            <w:t>Resumen o puntos clave del capítulo</w:t>
          </w:r>
        </w:p>
      </w:sdtContent>
    </w:sdt>
    <w:sdt>
      <w:sdtPr>
        <w:rPr>
          <w:noProof/>
          <w:lang w:val="es-MX"/>
        </w:rPr>
        <w:id w:val="-1999876508"/>
        <w:placeholder>
          <w:docPart w:val="8C07FBE4EF464201A2108E3F0FE4FF13"/>
        </w:placeholder>
        <w:temporary/>
        <w:showingPlcHdr/>
        <w15:appearance w15:val="hidden"/>
      </w:sdtPr>
      <w:sdtEndPr/>
      <w:sdtContent>
        <w:p w:rsidR="00C56D47" w:rsidRPr="00042A86" w:rsidRDefault="00154A4E" w:rsidP="00BB5275">
          <w:pPr>
            <w:spacing w:line="240" w:lineRule="auto"/>
            <w:rPr>
              <w:noProof/>
              <w:lang w:val="es-MX"/>
            </w:rPr>
          </w:pPr>
          <w:r w:rsidRPr="00042A86">
            <w:rPr>
              <w:noProof/>
              <w:lang w:val="es-MX" w:bidi="es-ES"/>
            </w:rPr>
            <w:t>Escriba contenido aquí…</w:t>
          </w:r>
        </w:p>
      </w:sdtContent>
    </w:sdt>
    <w:sdt>
      <w:sdtPr>
        <w:rPr>
          <w:rFonts w:ascii="Times New Roman" w:hAnsi="Times New Roman"/>
          <w:noProof/>
          <w:color w:val="auto"/>
          <w:lang w:val="es-MX"/>
        </w:rPr>
        <w:id w:val="-671407416"/>
        <w:placeholder>
          <w:docPart w:val="DE6432FD653C48ADBC4BD582C75D8E83"/>
        </w:placeholder>
        <w:temporary/>
        <w:showingPlcHdr/>
        <w15:appearance w15:val="hidden"/>
      </w:sdtPr>
      <w:sdtEndPr>
        <w:rPr>
          <w:rFonts w:cs="Calibri"/>
        </w:rPr>
      </w:sdtEndPr>
      <w:sdtContent>
        <w:p w:rsidR="00154A4E" w:rsidRPr="00042A86" w:rsidRDefault="00154A4E"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como se muestra a continuación: </w:t>
          </w:r>
        </w:p>
        <w:p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Desarrollar una mentalidad fuerte es parte importante para tener éxito en la vida.</w:t>
          </w:r>
        </w:p>
        <w:p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Punto 2 del texto.</w:t>
          </w:r>
        </w:p>
        <w:p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Punto 3 del texto.</w:t>
          </w:r>
        </w:p>
        <w:p w:rsidR="009A2F30" w:rsidRPr="00042A86" w:rsidRDefault="00154A4E" w:rsidP="00BB5275">
          <w:pPr>
            <w:pStyle w:val="Listaconvietas"/>
            <w:spacing w:before="0" w:line="240" w:lineRule="auto"/>
            <w:rPr>
              <w:rFonts w:ascii="Calibri" w:hAnsi="Calibri" w:cs="Calibri"/>
              <w:noProof/>
              <w:color w:val="0070C0"/>
              <w:lang w:val="es-MX"/>
            </w:rPr>
          </w:pPr>
          <w:r w:rsidRPr="00042A86">
            <w:rPr>
              <w:noProof/>
              <w:color w:val="0070C0"/>
              <w:lang w:val="es-MX" w:bidi="es-ES"/>
            </w:rPr>
            <w:t>Etc.</w:t>
          </w:r>
        </w:p>
      </w:sdtContent>
    </w:sdt>
    <w:p w:rsidR="00154A4E" w:rsidRPr="00042A86" w:rsidRDefault="00154A4E" w:rsidP="00BB5275">
      <w:pPr>
        <w:spacing w:line="240" w:lineRule="auto"/>
        <w:rPr>
          <w:noProof/>
          <w:lang w:val="es-MX"/>
        </w:rPr>
      </w:pPr>
    </w:p>
    <w:sdt>
      <w:sdtPr>
        <w:rPr>
          <w:noProof/>
          <w:lang w:val="es-MX"/>
        </w:rPr>
        <w:id w:val="269757686"/>
        <w:placeholder>
          <w:docPart w:val="7EEAE73E68F74884BFC048A5B34ABE89"/>
        </w:placeholder>
        <w:temporary/>
        <w:showingPlcHdr/>
        <w15:appearance w15:val="hidden"/>
      </w:sdtPr>
      <w:sdtEndPr/>
      <w:sdtContent>
        <w:p w:rsidR="009A2F30" w:rsidRPr="00042A86" w:rsidRDefault="00154A4E" w:rsidP="00BB5275">
          <w:pPr>
            <w:spacing w:line="240" w:lineRule="auto"/>
            <w:rPr>
              <w:noProof/>
              <w:lang w:val="es-MX"/>
            </w:rPr>
          </w:pPr>
          <w:r w:rsidRPr="00042A86">
            <w:rPr>
              <w:noProof/>
              <w:lang w:val="es-MX" w:bidi="es-ES"/>
            </w:rPr>
            <w:t>En el siguiente capítulo, aprenderás…</w:t>
          </w:r>
        </w:p>
      </w:sdtContent>
    </w:sdt>
    <w:sdt>
      <w:sdtPr>
        <w:rPr>
          <w:noProof/>
          <w:lang w:val="es-MX"/>
        </w:rPr>
        <w:id w:val="1972177668"/>
        <w:placeholder>
          <w:docPart w:val="799F7720E631444C91F59E0700A737AD"/>
        </w:placeholder>
        <w:temporary/>
        <w:showingPlcHdr/>
        <w15:appearance w15:val="hidden"/>
      </w:sdtPr>
      <w:sdtEndPr/>
      <w:sdtContent>
        <w:p w:rsidR="00154A4E" w:rsidRPr="00042A86" w:rsidRDefault="00154A4E" w:rsidP="00BB5275">
          <w:pPr>
            <w:pStyle w:val="Textodesugerencia"/>
            <w:spacing w:line="240" w:lineRule="auto"/>
            <w:rPr>
              <w:rFonts w:ascii="Times New Roman" w:hAnsi="Times New Roman"/>
              <w:noProof/>
              <w:color w:val="auto"/>
              <w:lang w:val="es-MX"/>
            </w:rPr>
          </w:pPr>
          <w:r w:rsidRPr="00042A86">
            <w:rPr>
              <w:noProof/>
              <w:lang w:val="es-MX" w:bidi="es-ES"/>
            </w:rPr>
            <w:t>Para pasar lógicamente y de forma fluida de un capítulo a otro, informe al lector de lo que encontrará a continuación. Al finalizar el capítulo, relacione la información del capítulo siguiente con lo que ha explicado anteriormente.</w:t>
          </w:r>
        </w:p>
      </w:sdtContent>
    </w:sdt>
    <w:p w:rsidR="00211C7A" w:rsidRPr="00042A86" w:rsidRDefault="009A2F30" w:rsidP="00BB5275">
      <w:pPr>
        <w:spacing w:line="240" w:lineRule="auto"/>
        <w:rPr>
          <w:noProof/>
          <w:lang w:val="es-MX"/>
        </w:rPr>
      </w:pPr>
      <w:r w:rsidRPr="00042A86">
        <w:rPr>
          <w:noProof/>
          <w:lang w:val="es-MX" w:bidi="es-ES"/>
        </w:rPr>
        <w:br w:type="page"/>
      </w:r>
    </w:p>
    <w:bookmarkStart w:id="10" w:name="_Toc2864055"/>
    <w:p w:rsidR="00154A4E" w:rsidRPr="00042A86" w:rsidRDefault="00CC133F" w:rsidP="00BB5275">
      <w:pPr>
        <w:pStyle w:val="Ttulo2"/>
        <w:spacing w:line="240" w:lineRule="auto"/>
        <w:rPr>
          <w:noProof/>
          <w:lang w:val="es-MX"/>
        </w:rPr>
      </w:pPr>
      <w:sdt>
        <w:sdtPr>
          <w:rPr>
            <w:rFonts w:ascii="Times New Roman" w:hAnsi="Times New Roman"/>
            <w:noProof/>
            <w:sz w:val="24"/>
            <w:szCs w:val="24"/>
            <w:lang w:val="es-MX"/>
          </w:rPr>
          <w:id w:val="236600109"/>
          <w:placeholder>
            <w:docPart w:val="5FC22A5E5E784FEBB86B3FDBD21D0F57"/>
          </w:placeholder>
          <w:temporary/>
          <w:showingPlcHdr/>
          <w15:appearance w15:val="hidden"/>
        </w:sdtPr>
        <w:sdtEndPr/>
        <w:sdtContent>
          <w:r w:rsidR="00154A4E" w:rsidRPr="00042A86">
            <w:rPr>
              <w:rFonts w:ascii="Times New Roman" w:hAnsi="Times New Roman"/>
              <w:noProof/>
              <w:lang w:val="es-MX" w:bidi="es-ES"/>
            </w:rPr>
            <w:t>Capítulo cuatro</w:t>
          </w:r>
        </w:sdtContent>
      </w:sdt>
      <w:r w:rsidR="00154A4E" w:rsidRPr="00042A86">
        <w:rPr>
          <w:noProof/>
          <w:lang w:val="es-MX" w:bidi="es-ES"/>
        </w:rPr>
        <w:t xml:space="preserve">: </w:t>
      </w:r>
      <w:sdt>
        <w:sdtPr>
          <w:rPr>
            <w:noProof/>
            <w:lang w:val="es-MX"/>
          </w:rPr>
          <w:id w:val="1457223100"/>
          <w:placeholder>
            <w:docPart w:val="FC2437191D19483D8E1CC6383DE3B68F"/>
          </w:placeholder>
          <w:temporary/>
          <w:showingPlcHdr/>
          <w15:appearance w15:val="hidden"/>
        </w:sdtPr>
        <w:sdtEndPr/>
        <w:sdtContent>
          <w:r w:rsidR="00154A4E" w:rsidRPr="00042A86">
            <w:rPr>
              <w:noProof/>
              <w:lang w:val="es-MX" w:bidi="es-ES"/>
            </w:rPr>
            <w:t>Escriba el título del capítulo</w:t>
          </w:r>
        </w:sdtContent>
      </w:sdt>
      <w:bookmarkEnd w:id="10"/>
    </w:p>
    <w:sdt>
      <w:sdtPr>
        <w:rPr>
          <w:noProof/>
          <w:lang w:val="es-MX"/>
        </w:rPr>
        <w:id w:val="1466232417"/>
        <w:placeholder>
          <w:docPart w:val="5290A06698D9476184BD2D0D314BFD89"/>
        </w:placeholder>
        <w:temporary/>
        <w:showingPlcHdr/>
        <w15:appearance w15:val="hidden"/>
      </w:sdtPr>
      <w:sdtEndPr/>
      <w:sdtContent>
        <w:p w:rsidR="00154A4E" w:rsidRPr="00042A86" w:rsidRDefault="00154A4E" w:rsidP="00BB5275">
          <w:pPr>
            <w:spacing w:line="240" w:lineRule="auto"/>
            <w:rPr>
              <w:noProof/>
              <w:lang w:val="es-MX"/>
            </w:rPr>
          </w:pPr>
          <w:r w:rsidRPr="00042A86">
            <w:rPr>
              <w:noProof/>
              <w:lang w:val="es-MX" w:bidi="es-ES"/>
            </w:rPr>
            <w:t>Comience un nuevo capítulo aquí…</w:t>
          </w:r>
        </w:p>
      </w:sdtContent>
    </w:sdt>
    <w:sdt>
      <w:sdtPr>
        <w:rPr>
          <w:noProof/>
          <w:lang w:val="es-MX"/>
        </w:rPr>
        <w:id w:val="-105272047"/>
        <w:placeholder>
          <w:docPart w:val="04AA24555EC34C01BE90AC4E53E182F7"/>
        </w:placeholder>
        <w:temporary/>
        <w:showingPlcHdr/>
        <w15:appearance w15:val="hidden"/>
      </w:sdtPr>
      <w:sdtEndPr/>
      <w:sdtContent>
        <w:p w:rsidR="009A2F30" w:rsidRPr="00042A86" w:rsidRDefault="00154A4E" w:rsidP="00BB5275">
          <w:pPr>
            <w:pStyle w:val="Textodesugerencia"/>
            <w:spacing w:line="240" w:lineRule="auto"/>
            <w:rPr>
              <w:noProof/>
              <w:lang w:val="es-MX"/>
            </w:rPr>
          </w:pPr>
          <w:r w:rsidRPr="00042A86">
            <w:rPr>
              <w:noProof/>
              <w:lang w:val="es-MX" w:bidi="es-ES"/>
            </w:rPr>
            <w:t>En este ejemplo, el título de este capítulo es “Establecer valores sociales”. En él se explica la implicación social o de la comunidad en el bienestar del niño. Para empezar, proporcione una breve introducción de la información que contiene el capítulo y, a continuación, presente con facilidad sus argumentos de apoyo. Intente usar un lenguaje sencillo y comprensible para que el lector pueda entenderlo y continúe interesado.</w:t>
          </w:r>
        </w:p>
      </w:sdtContent>
    </w:sdt>
    <w:sdt>
      <w:sdtPr>
        <w:rPr>
          <w:noProof/>
          <w:lang w:val="es-MX"/>
        </w:rPr>
        <w:id w:val="-1694365941"/>
        <w:placeholder>
          <w:docPart w:val="A05441290AE34262B56B877B7F5B3030"/>
        </w:placeholder>
        <w:temporary/>
        <w:showingPlcHdr/>
        <w15:appearance w15:val="hidden"/>
      </w:sdtPr>
      <w:sdtEndPr/>
      <w:sdtContent>
        <w:p w:rsidR="009A2F30" w:rsidRPr="00042A86" w:rsidRDefault="00154A4E" w:rsidP="00BB5275">
          <w:pPr>
            <w:pStyle w:val="Ttulo3"/>
            <w:spacing w:line="240" w:lineRule="auto"/>
            <w:rPr>
              <w:noProof/>
              <w:lang w:val="es-MX"/>
            </w:rPr>
          </w:pPr>
          <w:r w:rsidRPr="00042A86">
            <w:rPr>
              <w:noProof/>
              <w:lang w:val="es-MX" w:bidi="es-ES"/>
            </w:rPr>
            <w:t>Escriba el subtítulo 1</w:t>
          </w:r>
        </w:p>
      </w:sdtContent>
    </w:sdt>
    <w:sdt>
      <w:sdtPr>
        <w:rPr>
          <w:noProof/>
          <w:lang w:val="es-MX"/>
        </w:rPr>
        <w:id w:val="-2147268801"/>
        <w:placeholder>
          <w:docPart w:val="ABFAA5D53C8540CFA069F97B92E8F497"/>
        </w:placeholder>
        <w:temporary/>
        <w:showingPlcHdr/>
        <w15:appearance w15:val="hidden"/>
      </w:sdtPr>
      <w:sdtEndPr/>
      <w:sdtContent>
        <w:p w:rsidR="00D17DE7" w:rsidRPr="00042A86" w:rsidRDefault="00154A4E" w:rsidP="00BB5275">
          <w:pPr>
            <w:spacing w:line="240" w:lineRule="auto"/>
            <w:rPr>
              <w:noProof/>
              <w:lang w:val="es-MX"/>
            </w:rPr>
          </w:pPr>
          <w:r w:rsidRPr="00042A86">
            <w:rPr>
              <w:noProof/>
              <w:lang w:val="es-MX" w:bidi="es-ES"/>
            </w:rPr>
            <w:t>Escriba contenido aquí…</w:t>
          </w:r>
        </w:p>
      </w:sdtContent>
    </w:sdt>
    <w:sdt>
      <w:sdtPr>
        <w:rPr>
          <w:noProof/>
          <w:lang w:val="es-MX"/>
        </w:rPr>
        <w:id w:val="1201586223"/>
        <w:placeholder>
          <w:docPart w:val="526A16ADDACB409989A8CC66F40CBD0C"/>
        </w:placeholder>
        <w:temporary/>
        <w:showingPlcHdr/>
        <w15:appearance w15:val="hidden"/>
      </w:sdtPr>
      <w:sdtEndPr/>
      <w:sdtContent>
        <w:p w:rsidR="00154A4E" w:rsidRPr="00042A86" w:rsidRDefault="00154A4E"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estén relacionados con el tema del capítulo.</w:t>
          </w:r>
        </w:p>
        <w:p w:rsidR="009A2F30" w:rsidRPr="00042A86" w:rsidRDefault="00154A4E" w:rsidP="00BB5275">
          <w:pPr>
            <w:pStyle w:val="Textodesugerencia"/>
            <w:spacing w:line="240" w:lineRule="auto"/>
            <w:rPr>
              <w:noProof/>
              <w:lang w:val="es-MX"/>
            </w:rPr>
          </w:pPr>
          <w:r w:rsidRPr="00042A86">
            <w:rPr>
              <w:noProof/>
              <w:lang w:val="es-MX" w:bidi="es-ES"/>
            </w:rPr>
            <w:t>Cuando busque contenido para un capítulo en particular, puede usar cualquier punto clave que encuentre como subtítulo. Por ejemplo, el subtítulo 1 de este capítulo es “Llevarse bien con otros”. Ofrezca al lector estrategias prácticas para enseñar a su hijo a coexistir con otros, explique por qué es importante, etc.</w:t>
          </w:r>
        </w:p>
      </w:sdtContent>
    </w:sdt>
    <w:sdt>
      <w:sdtPr>
        <w:rPr>
          <w:noProof/>
          <w:lang w:val="es-MX"/>
        </w:rPr>
        <w:id w:val="-1341007155"/>
        <w:placeholder>
          <w:docPart w:val="75180CBA6865468AABAB08438FB2509A"/>
        </w:placeholder>
        <w:temporary/>
        <w:showingPlcHdr/>
        <w15:appearance w15:val="hidden"/>
      </w:sdtPr>
      <w:sdtEndPr/>
      <w:sdtContent>
        <w:p w:rsidR="009A2F30" w:rsidRPr="00042A86" w:rsidRDefault="00154A4E" w:rsidP="00BB5275">
          <w:pPr>
            <w:pStyle w:val="Ttulo3"/>
            <w:spacing w:line="240" w:lineRule="auto"/>
            <w:rPr>
              <w:noProof/>
              <w:lang w:val="es-MX"/>
            </w:rPr>
          </w:pPr>
          <w:r w:rsidRPr="00042A86">
            <w:rPr>
              <w:noProof/>
              <w:lang w:val="es-MX" w:bidi="es-ES"/>
            </w:rPr>
            <w:t>Escriba el subtítulo 2</w:t>
          </w:r>
        </w:p>
      </w:sdtContent>
    </w:sdt>
    <w:sdt>
      <w:sdtPr>
        <w:rPr>
          <w:noProof/>
          <w:lang w:val="es-MX"/>
        </w:rPr>
        <w:id w:val="-352646618"/>
        <w:placeholder>
          <w:docPart w:val="D0EC1CB81C65450A8193386A9DE254B5"/>
        </w:placeholder>
        <w:temporary/>
        <w:showingPlcHdr/>
        <w15:appearance w15:val="hidden"/>
      </w:sdtPr>
      <w:sdtEndPr/>
      <w:sdtContent>
        <w:p w:rsidR="00D17DE7" w:rsidRPr="00042A86" w:rsidRDefault="00154A4E" w:rsidP="00BB5275">
          <w:pPr>
            <w:spacing w:line="240" w:lineRule="auto"/>
            <w:rPr>
              <w:noProof/>
              <w:lang w:val="es-MX"/>
            </w:rPr>
          </w:pPr>
          <w:r w:rsidRPr="00042A86">
            <w:rPr>
              <w:noProof/>
              <w:lang w:val="es-MX" w:bidi="es-ES"/>
            </w:rPr>
            <w:t>Escriba contenido aquí…</w:t>
          </w:r>
        </w:p>
      </w:sdtContent>
    </w:sdt>
    <w:sdt>
      <w:sdtPr>
        <w:rPr>
          <w:noProof/>
          <w:lang w:val="es-MX"/>
        </w:rPr>
        <w:id w:val="-1828738542"/>
        <w:placeholder>
          <w:docPart w:val="A8233BFDD06042BF80072DA5E927299A"/>
        </w:placeholder>
        <w:temporary/>
        <w:showingPlcHdr/>
        <w15:appearance w15:val="hidden"/>
      </w:sdtPr>
      <w:sdtEndPr/>
      <w:sdtContent>
        <w:p w:rsidR="00D17DE7" w:rsidRPr="00042A86" w:rsidRDefault="00154A4E" w:rsidP="00BB5275">
          <w:pPr>
            <w:pStyle w:val="Textodesugerencia"/>
            <w:spacing w:line="240" w:lineRule="auto"/>
            <w:rPr>
              <w:noProof/>
              <w:lang w:val="es-MX"/>
            </w:rPr>
          </w:pPr>
          <w:r w:rsidRPr="00042A86">
            <w:rPr>
              <w:noProof/>
              <w:lang w:val="es-MX" w:bidi="es-ES"/>
            </w:rPr>
            <w:t>Para el subtítulo 2, use algo como “Desarrollar inteligencia emocional”. Este apartado proporciona acciones prácticas para ayudar a un niño a interpretar códigos sociales, a hablar sobre las emociones negativas, etc.</w:t>
          </w:r>
        </w:p>
      </w:sdtContent>
    </w:sdt>
    <w:sdt>
      <w:sdtPr>
        <w:rPr>
          <w:noProof/>
          <w:lang w:val="es-MX"/>
        </w:rPr>
        <w:id w:val="-1267232936"/>
        <w:placeholder>
          <w:docPart w:val="5CD349F31A1946498793D45BFBB52DB4"/>
        </w:placeholder>
        <w:temporary/>
        <w:showingPlcHdr/>
        <w15:appearance w15:val="hidden"/>
      </w:sdtPr>
      <w:sdtEndPr/>
      <w:sdtContent>
        <w:p w:rsidR="009A2F30" w:rsidRPr="00042A86" w:rsidRDefault="00154A4E" w:rsidP="00BB5275">
          <w:pPr>
            <w:pStyle w:val="Ttulo3"/>
            <w:spacing w:line="240" w:lineRule="auto"/>
            <w:rPr>
              <w:noProof/>
              <w:lang w:val="es-MX"/>
            </w:rPr>
          </w:pPr>
          <w:r w:rsidRPr="00042A86">
            <w:rPr>
              <w:noProof/>
              <w:lang w:val="es-MX" w:bidi="es-ES"/>
            </w:rPr>
            <w:t>Resumen o puntos clave del capítulo</w:t>
          </w:r>
        </w:p>
      </w:sdtContent>
    </w:sdt>
    <w:sdt>
      <w:sdtPr>
        <w:rPr>
          <w:noProof/>
          <w:lang w:val="es-MX"/>
        </w:rPr>
        <w:id w:val="-271313307"/>
        <w:placeholder>
          <w:docPart w:val="7EF5A3DC31DE453EBABFE2327F5AF887"/>
        </w:placeholder>
        <w:temporary/>
        <w:showingPlcHdr/>
        <w15:appearance w15:val="hidden"/>
      </w:sdtPr>
      <w:sdtEndPr/>
      <w:sdtContent>
        <w:p w:rsidR="00C56D47" w:rsidRPr="00042A86" w:rsidRDefault="00154A4E" w:rsidP="00BB5275">
          <w:pPr>
            <w:spacing w:line="240" w:lineRule="auto"/>
            <w:rPr>
              <w:noProof/>
              <w:lang w:val="es-MX"/>
            </w:rPr>
          </w:pPr>
          <w:r w:rsidRPr="00042A86">
            <w:rPr>
              <w:noProof/>
              <w:lang w:val="es-MX" w:bidi="es-ES"/>
            </w:rPr>
            <w:t>Escriba contenido aquí…</w:t>
          </w:r>
        </w:p>
      </w:sdtContent>
    </w:sdt>
    <w:sdt>
      <w:sdtPr>
        <w:rPr>
          <w:rFonts w:ascii="Times New Roman" w:hAnsi="Times New Roman"/>
          <w:noProof/>
          <w:color w:val="auto"/>
          <w:lang w:val="es-MX"/>
        </w:rPr>
        <w:id w:val="-1991694791"/>
        <w:placeholder>
          <w:docPart w:val="F5A00276C6B94FE9918F28634EB3E506"/>
        </w:placeholder>
        <w:temporary/>
        <w:showingPlcHdr/>
        <w15:appearance w15:val="hidden"/>
      </w:sdtPr>
      <w:sdtEndPr>
        <w:rPr>
          <w:rFonts w:cs="Calibri"/>
        </w:rPr>
      </w:sdtEndPr>
      <w:sdtContent>
        <w:p w:rsidR="00154A4E" w:rsidRPr="00042A86" w:rsidRDefault="00154A4E"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como se muestra a continuación: </w:t>
          </w:r>
        </w:p>
        <w:p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 xml:space="preserve">Inculcar valores sociales y éticos en un niño le ayudará a integrarse correctamente en la sociedad. </w:t>
          </w:r>
        </w:p>
        <w:p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Punto 2 del texto.</w:t>
          </w:r>
        </w:p>
        <w:p w:rsidR="00154A4E" w:rsidRPr="00042A86" w:rsidRDefault="00154A4E" w:rsidP="00BB5275">
          <w:pPr>
            <w:pStyle w:val="Listaconvietas"/>
            <w:spacing w:before="0" w:line="240" w:lineRule="auto"/>
            <w:rPr>
              <w:noProof/>
              <w:color w:val="0070C0"/>
              <w:lang w:val="es-MX"/>
            </w:rPr>
          </w:pPr>
          <w:r w:rsidRPr="00042A86">
            <w:rPr>
              <w:noProof/>
              <w:color w:val="0070C0"/>
              <w:lang w:val="es-MX" w:bidi="es-ES"/>
            </w:rPr>
            <w:t>Punto 3 del texto.</w:t>
          </w:r>
        </w:p>
        <w:p w:rsidR="009A2F30" w:rsidRPr="00042A86" w:rsidRDefault="00154A4E" w:rsidP="00BB5275">
          <w:pPr>
            <w:pStyle w:val="Listaconvietas"/>
            <w:spacing w:before="0" w:line="240" w:lineRule="auto"/>
            <w:rPr>
              <w:rFonts w:ascii="Calibri" w:hAnsi="Calibri" w:cs="Calibri"/>
              <w:noProof/>
              <w:color w:val="0070C0"/>
              <w:lang w:val="es-MX"/>
            </w:rPr>
          </w:pPr>
          <w:r w:rsidRPr="00042A86">
            <w:rPr>
              <w:noProof/>
              <w:color w:val="0070C0"/>
              <w:lang w:val="es-MX" w:bidi="es-ES"/>
            </w:rPr>
            <w:t>Etc.</w:t>
          </w:r>
        </w:p>
      </w:sdtContent>
    </w:sdt>
    <w:sdt>
      <w:sdtPr>
        <w:rPr>
          <w:noProof/>
          <w:lang w:val="es-MX"/>
        </w:rPr>
        <w:id w:val="589435268"/>
        <w:placeholder>
          <w:docPart w:val="976125521A2746BBAA830B9C813BCF84"/>
        </w:placeholder>
        <w:temporary/>
        <w:showingPlcHdr/>
        <w15:appearance w15:val="hidden"/>
      </w:sdtPr>
      <w:sdtEndPr/>
      <w:sdtContent>
        <w:p w:rsidR="009A2F30" w:rsidRPr="00042A86" w:rsidRDefault="00154A4E" w:rsidP="00BB5275">
          <w:pPr>
            <w:spacing w:line="240" w:lineRule="auto"/>
            <w:rPr>
              <w:noProof/>
              <w:lang w:val="es-MX"/>
            </w:rPr>
          </w:pPr>
          <w:r w:rsidRPr="00042A86">
            <w:rPr>
              <w:noProof/>
              <w:lang w:val="es-MX" w:bidi="es-ES"/>
            </w:rPr>
            <w:t>En el siguiente capítulo, aprenderás…</w:t>
          </w:r>
        </w:p>
      </w:sdtContent>
    </w:sdt>
    <w:p w:rsidR="00211C7A" w:rsidRPr="00042A86" w:rsidRDefault="00CC133F" w:rsidP="00BB5275">
      <w:pPr>
        <w:pStyle w:val="Textodesugerencia"/>
        <w:spacing w:line="240" w:lineRule="auto"/>
        <w:rPr>
          <w:noProof/>
          <w:lang w:val="es-MX"/>
        </w:rPr>
      </w:pPr>
      <w:sdt>
        <w:sdtPr>
          <w:rPr>
            <w:noProof/>
            <w:lang w:val="es-MX"/>
          </w:rPr>
          <w:id w:val="1506167101"/>
          <w:placeholder>
            <w:docPart w:val="EDEEDA810B1E43FEA009730740C329B2"/>
          </w:placeholder>
          <w:temporary/>
          <w:showingPlcHdr/>
          <w15:appearance w15:val="hidden"/>
        </w:sdtPr>
        <w:sdtEndPr/>
        <w:sdtContent>
          <w:r w:rsidR="00154A4E" w:rsidRPr="00042A86">
            <w:rPr>
              <w:noProof/>
              <w:lang w:val="es-MX" w:bidi="es-ES"/>
            </w:rPr>
            <w:t>Para pasar lógicamente y de forma fluida de un capítulo a otro, informe al lector de lo que encontrará a continuación. Si finaliza el capítulo con un párrafo, relacione la información del capítulo siguiente con lo que ha explicado anteriormente.</w:t>
          </w:r>
        </w:sdtContent>
      </w:sdt>
      <w:r w:rsidR="009A2F30" w:rsidRPr="00042A86">
        <w:rPr>
          <w:noProof/>
          <w:lang w:val="es-MX" w:bidi="es-ES"/>
        </w:rPr>
        <w:br w:type="page"/>
      </w:r>
    </w:p>
    <w:bookmarkStart w:id="11" w:name="_Toc2864056"/>
    <w:p w:rsidR="009A2F30" w:rsidRPr="00042A86" w:rsidRDefault="00CC133F" w:rsidP="00BB5275">
      <w:pPr>
        <w:pStyle w:val="Ttulo2"/>
        <w:spacing w:line="240" w:lineRule="auto"/>
        <w:rPr>
          <w:noProof/>
          <w:lang w:val="es-MX"/>
        </w:rPr>
      </w:pPr>
      <w:sdt>
        <w:sdtPr>
          <w:rPr>
            <w:noProof/>
            <w:sz w:val="24"/>
            <w:szCs w:val="24"/>
            <w:lang w:val="es-MX"/>
          </w:rPr>
          <w:id w:val="773436528"/>
          <w:placeholder>
            <w:docPart w:val="FE660C42B4F048F5BD91B88C6E1F267D"/>
          </w:placeholder>
          <w:temporary/>
          <w:showingPlcHdr/>
          <w15:appearance w15:val="hidden"/>
        </w:sdtPr>
        <w:sdtEndPr/>
        <w:sdtContent>
          <w:r w:rsidR="00154A4E" w:rsidRPr="00042A86">
            <w:rPr>
              <w:noProof/>
              <w:lang w:val="es-MX" w:bidi="es-ES"/>
            </w:rPr>
            <w:t>Capítulo cinco</w:t>
          </w:r>
        </w:sdtContent>
      </w:sdt>
      <w:r w:rsidR="009A2F30" w:rsidRPr="00042A86">
        <w:rPr>
          <w:noProof/>
          <w:lang w:val="es-MX" w:bidi="es-ES"/>
        </w:rPr>
        <w:t xml:space="preserve">: </w:t>
      </w:r>
      <w:sdt>
        <w:sdtPr>
          <w:rPr>
            <w:noProof/>
            <w:lang w:val="es-MX"/>
          </w:rPr>
          <w:id w:val="-1232766437"/>
          <w:placeholder>
            <w:docPart w:val="365A82E385D0461192CF7B42B78CBF0E"/>
          </w:placeholder>
          <w:temporary/>
          <w:showingPlcHdr/>
          <w15:appearance w15:val="hidden"/>
        </w:sdtPr>
        <w:sdtEndPr/>
        <w:sdtContent>
          <w:r w:rsidR="00154A4E" w:rsidRPr="00042A86">
            <w:rPr>
              <w:noProof/>
              <w:lang w:val="es-MX" w:bidi="es-ES"/>
            </w:rPr>
            <w:t>Escriba el título del capítulo</w:t>
          </w:r>
        </w:sdtContent>
      </w:sdt>
      <w:bookmarkEnd w:id="11"/>
    </w:p>
    <w:sdt>
      <w:sdtPr>
        <w:rPr>
          <w:noProof/>
          <w:lang w:val="es-MX"/>
        </w:rPr>
        <w:id w:val="1460987439"/>
        <w:placeholder>
          <w:docPart w:val="7872C8F3577741A2AE666DA464E8C6F1"/>
        </w:placeholder>
        <w:temporary/>
        <w:showingPlcHdr/>
        <w15:appearance w15:val="hidden"/>
      </w:sdtPr>
      <w:sdtEndPr/>
      <w:sdtContent>
        <w:p w:rsidR="00DD46F4" w:rsidRPr="00042A86" w:rsidRDefault="00154A4E" w:rsidP="00BB5275">
          <w:pPr>
            <w:spacing w:line="240" w:lineRule="auto"/>
            <w:rPr>
              <w:noProof/>
              <w:lang w:val="es-MX"/>
            </w:rPr>
          </w:pPr>
          <w:r w:rsidRPr="00042A86">
            <w:rPr>
              <w:noProof/>
              <w:lang w:val="es-MX" w:bidi="es-ES"/>
            </w:rPr>
            <w:t>Comience un nuevo capítulo aquí…</w:t>
          </w:r>
        </w:p>
      </w:sdtContent>
    </w:sdt>
    <w:sdt>
      <w:sdtPr>
        <w:rPr>
          <w:noProof/>
          <w:lang w:val="es-MX"/>
        </w:rPr>
        <w:id w:val="-30495616"/>
        <w:placeholder>
          <w:docPart w:val="CF6B7310C2A340C9ADA6F28B71729E4D"/>
        </w:placeholder>
        <w:temporary/>
        <w:showingPlcHdr/>
        <w15:appearance w15:val="hidden"/>
      </w:sdtPr>
      <w:sdtEndPr/>
      <w:sdtContent>
        <w:p w:rsidR="009A2F30" w:rsidRPr="00042A86" w:rsidRDefault="00154A4E" w:rsidP="00BB5275">
          <w:pPr>
            <w:pStyle w:val="Textodesugerencia"/>
            <w:spacing w:line="240" w:lineRule="auto"/>
            <w:rPr>
              <w:noProof/>
              <w:lang w:val="es-MX"/>
            </w:rPr>
          </w:pPr>
          <w:r w:rsidRPr="00042A86">
            <w:rPr>
              <w:noProof/>
              <w:lang w:val="es-MX" w:bidi="es-ES"/>
            </w:rPr>
            <w:t>Supongamos que este es el último capítulo del libro. Cree un título que aluda de alguna manera al futuro, por ejemplo, “Los niños de hoy son los padres del mañana”. Presente aquí su visión de cómo las estrategias de este libro y la nueva información científica darán forma al futuro. Describa también cómo sería el mundo si no se enseñara a los niños a tener una mentalidad fuerte.</w:t>
          </w:r>
        </w:p>
      </w:sdtContent>
    </w:sdt>
    <w:sdt>
      <w:sdtPr>
        <w:rPr>
          <w:noProof/>
          <w:lang w:val="es-MX"/>
        </w:rPr>
        <w:id w:val="-1322275540"/>
        <w:placeholder>
          <w:docPart w:val="C5265D510F85449DB1E628EE93F70D18"/>
        </w:placeholder>
        <w:temporary/>
        <w:showingPlcHdr/>
        <w15:appearance w15:val="hidden"/>
      </w:sdtPr>
      <w:sdtEndPr/>
      <w:sdtContent>
        <w:p w:rsidR="009A2F30" w:rsidRPr="00042A86" w:rsidRDefault="001710CE" w:rsidP="00BB5275">
          <w:pPr>
            <w:pStyle w:val="Ttulo3"/>
            <w:spacing w:line="240" w:lineRule="auto"/>
            <w:rPr>
              <w:noProof/>
              <w:lang w:val="es-MX"/>
            </w:rPr>
          </w:pPr>
          <w:r w:rsidRPr="00042A86">
            <w:rPr>
              <w:noProof/>
              <w:lang w:val="es-MX" w:bidi="es-ES"/>
            </w:rPr>
            <w:t>Escriba el subtítulo 1</w:t>
          </w:r>
        </w:p>
      </w:sdtContent>
    </w:sdt>
    <w:sdt>
      <w:sdtPr>
        <w:rPr>
          <w:noProof/>
          <w:lang w:val="es-MX"/>
        </w:rPr>
        <w:id w:val="-1809856155"/>
        <w:placeholder>
          <w:docPart w:val="903B4737A0D74ECCA646FD1D2BB39293"/>
        </w:placeholder>
        <w:temporary/>
        <w:showingPlcHdr/>
        <w15:appearance w15:val="hidden"/>
      </w:sdtPr>
      <w:sdtEndPr/>
      <w:sdtContent>
        <w:p w:rsidR="00D17DE7" w:rsidRPr="00042A86" w:rsidRDefault="001710CE" w:rsidP="00BB5275">
          <w:pPr>
            <w:spacing w:line="240" w:lineRule="auto"/>
            <w:rPr>
              <w:noProof/>
              <w:lang w:val="es-MX"/>
            </w:rPr>
          </w:pPr>
          <w:r w:rsidRPr="00042A86">
            <w:rPr>
              <w:noProof/>
              <w:lang w:val="es-MX" w:bidi="es-ES"/>
            </w:rPr>
            <w:t>Escriba contenido aquí…</w:t>
          </w:r>
        </w:p>
      </w:sdtContent>
    </w:sdt>
    <w:sdt>
      <w:sdtPr>
        <w:rPr>
          <w:noProof/>
          <w:lang w:val="es-MX"/>
        </w:rPr>
        <w:id w:val="-1427490027"/>
        <w:placeholder>
          <w:docPart w:val="0EB2534BD22E4B94AC6454B8D3CD6958"/>
        </w:placeholder>
        <w:temporary/>
        <w:showingPlcHdr/>
        <w15:appearance w15:val="hidden"/>
      </w:sdtPr>
      <w:sdtEndPr/>
      <w:sdtContent>
        <w:p w:rsidR="001710CE" w:rsidRPr="00042A86" w:rsidRDefault="001710CE"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en cada capítulo y asegúrese de que estén relacionados con el tema del capítulo.</w:t>
          </w:r>
        </w:p>
        <w:p w:rsidR="009A2F30" w:rsidRPr="00042A86" w:rsidRDefault="001710CE" w:rsidP="00BB5275">
          <w:pPr>
            <w:pStyle w:val="Textodesugerencia"/>
            <w:spacing w:line="240" w:lineRule="auto"/>
            <w:rPr>
              <w:noProof/>
              <w:lang w:val="es-MX"/>
            </w:rPr>
          </w:pPr>
          <w:r w:rsidRPr="00042A86">
            <w:rPr>
              <w:noProof/>
              <w:lang w:val="es-MX" w:bidi="es-ES"/>
            </w:rPr>
            <w:t>Cuando busque contenido para un capítulo en particular, puede usar cualquier punto clave que encuentre como subtítulo. Por ejemplo, el subtítulo 1 de este capítulo es “Adaptarse al cambio”, y en él describe la importancia de desarrollar adaptabilidad, flexibilidad, etc.</w:t>
          </w:r>
        </w:p>
      </w:sdtContent>
    </w:sdt>
    <w:sdt>
      <w:sdtPr>
        <w:rPr>
          <w:noProof/>
          <w:lang w:val="es-MX"/>
        </w:rPr>
        <w:id w:val="686180226"/>
        <w:placeholder>
          <w:docPart w:val="DEFFE15B38434BDA97C4E225B87B9428"/>
        </w:placeholder>
        <w:temporary/>
        <w:showingPlcHdr/>
        <w15:appearance w15:val="hidden"/>
      </w:sdtPr>
      <w:sdtEndPr/>
      <w:sdtContent>
        <w:p w:rsidR="009A2F30" w:rsidRPr="00042A86" w:rsidRDefault="001710CE" w:rsidP="00BB5275">
          <w:pPr>
            <w:pStyle w:val="Ttulo3"/>
            <w:spacing w:line="240" w:lineRule="auto"/>
            <w:rPr>
              <w:noProof/>
              <w:lang w:val="es-MX"/>
            </w:rPr>
          </w:pPr>
          <w:r w:rsidRPr="00042A86">
            <w:rPr>
              <w:noProof/>
              <w:lang w:val="es-MX" w:bidi="es-ES"/>
            </w:rPr>
            <w:t>Escriba el subtítulo 2</w:t>
          </w:r>
        </w:p>
      </w:sdtContent>
    </w:sdt>
    <w:sdt>
      <w:sdtPr>
        <w:rPr>
          <w:noProof/>
          <w:lang w:val="es-MX"/>
        </w:rPr>
        <w:id w:val="722259401"/>
        <w:placeholder>
          <w:docPart w:val="DEDEDBCD4C0F491E9F422E456FDF642A"/>
        </w:placeholder>
        <w:temporary/>
        <w:showingPlcHdr/>
        <w15:appearance w15:val="hidden"/>
      </w:sdtPr>
      <w:sdtEndPr/>
      <w:sdtContent>
        <w:p w:rsidR="00D17DE7" w:rsidRPr="00042A86" w:rsidRDefault="001710CE" w:rsidP="00BB5275">
          <w:pPr>
            <w:spacing w:line="240" w:lineRule="auto"/>
            <w:rPr>
              <w:noProof/>
              <w:lang w:val="es-MX"/>
            </w:rPr>
          </w:pPr>
          <w:r w:rsidRPr="00042A86">
            <w:rPr>
              <w:noProof/>
              <w:lang w:val="es-MX" w:bidi="es-ES"/>
            </w:rPr>
            <w:t>Escriba contenido aquí…</w:t>
          </w:r>
        </w:p>
      </w:sdtContent>
    </w:sdt>
    <w:sdt>
      <w:sdtPr>
        <w:rPr>
          <w:noProof/>
          <w:lang w:val="es-MX"/>
        </w:rPr>
        <w:id w:val="523916162"/>
        <w:placeholder>
          <w:docPart w:val="DB6A82C1B4714644ABE89F3C562A2F32"/>
        </w:placeholder>
        <w:temporary/>
        <w:showingPlcHdr/>
        <w15:appearance w15:val="hidden"/>
      </w:sdtPr>
      <w:sdtEndPr/>
      <w:sdtContent>
        <w:p w:rsidR="00D17DE7" w:rsidRPr="00042A86" w:rsidRDefault="001710CE" w:rsidP="00BB5275">
          <w:pPr>
            <w:pStyle w:val="Textodesugerencia"/>
            <w:spacing w:line="240" w:lineRule="auto"/>
            <w:rPr>
              <w:noProof/>
              <w:lang w:val="es-MX"/>
            </w:rPr>
          </w:pPr>
          <w:r w:rsidRPr="00042A86">
            <w:rPr>
              <w:noProof/>
              <w:lang w:val="es-MX" w:bidi="es-ES"/>
            </w:rPr>
            <w:t>Para el subtítulo 2, use algo como “Dejar un legado”. Aquí, concluya con una explicación de cómo todas las estrategias proporcionadas asegurarán un futuro mejor para todos.</w:t>
          </w:r>
        </w:p>
      </w:sdtContent>
    </w:sdt>
    <w:sdt>
      <w:sdtPr>
        <w:rPr>
          <w:noProof/>
          <w:lang w:val="es-MX"/>
        </w:rPr>
        <w:id w:val="1663739371"/>
        <w:placeholder>
          <w:docPart w:val="B74E71A7DD15470EA15130AB9584DDF4"/>
        </w:placeholder>
        <w:temporary/>
        <w:showingPlcHdr/>
        <w15:appearance w15:val="hidden"/>
      </w:sdtPr>
      <w:sdtEndPr/>
      <w:sdtContent>
        <w:p w:rsidR="009A2F30" w:rsidRPr="00042A86" w:rsidRDefault="001710CE" w:rsidP="00BB5275">
          <w:pPr>
            <w:pStyle w:val="Ttulo3"/>
            <w:spacing w:line="240" w:lineRule="auto"/>
            <w:rPr>
              <w:noProof/>
              <w:lang w:val="es-MX"/>
            </w:rPr>
          </w:pPr>
          <w:r w:rsidRPr="00042A86">
            <w:rPr>
              <w:noProof/>
              <w:lang w:val="es-MX" w:bidi="es-ES"/>
            </w:rPr>
            <w:t>Resumen o puntos clave del capítulo</w:t>
          </w:r>
        </w:p>
      </w:sdtContent>
    </w:sdt>
    <w:sdt>
      <w:sdtPr>
        <w:rPr>
          <w:noProof/>
          <w:lang w:val="es-MX"/>
        </w:rPr>
        <w:id w:val="-1226986217"/>
        <w:placeholder>
          <w:docPart w:val="C98D007604E5468FBB9328771BAF4CEB"/>
        </w:placeholder>
        <w:temporary/>
        <w:showingPlcHdr/>
        <w15:appearance w15:val="hidden"/>
      </w:sdtPr>
      <w:sdtEndPr/>
      <w:sdtContent>
        <w:p w:rsidR="00C52D44" w:rsidRPr="00042A86" w:rsidRDefault="001710CE" w:rsidP="00BB5275">
          <w:pPr>
            <w:spacing w:line="240" w:lineRule="auto"/>
            <w:rPr>
              <w:noProof/>
              <w:lang w:val="es-MX"/>
            </w:rPr>
          </w:pPr>
          <w:r w:rsidRPr="00042A86">
            <w:rPr>
              <w:noProof/>
              <w:lang w:val="es-MX" w:bidi="es-ES"/>
            </w:rPr>
            <w:t>Escriba contenido aquí…</w:t>
          </w:r>
        </w:p>
      </w:sdtContent>
    </w:sdt>
    <w:sdt>
      <w:sdtPr>
        <w:rPr>
          <w:rFonts w:ascii="Times New Roman" w:hAnsi="Times New Roman"/>
          <w:noProof/>
          <w:color w:val="auto"/>
          <w:lang w:val="es-MX"/>
        </w:rPr>
        <w:id w:val="-1088072220"/>
        <w:placeholder>
          <w:docPart w:val="3FC4E016D13547FBB97BCC2B2AA2515B"/>
        </w:placeholder>
        <w:temporary/>
        <w:showingPlcHdr/>
        <w15:appearance w15:val="hidden"/>
      </w:sdtPr>
      <w:sdtEndPr>
        <w:rPr>
          <w:rFonts w:cs="Calibri"/>
        </w:rPr>
      </w:sdtEndPr>
      <w:sdtContent>
        <w:p w:rsidR="001710CE" w:rsidRPr="00042A86" w:rsidRDefault="001710CE"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como se muestra a continuación: </w:t>
          </w:r>
        </w:p>
        <w:p w:rsidR="001710CE" w:rsidRPr="00042A86" w:rsidRDefault="001710CE" w:rsidP="00BB5275">
          <w:pPr>
            <w:pStyle w:val="Listaconvietas"/>
            <w:tabs>
              <w:tab w:val="left" w:pos="4050"/>
            </w:tabs>
            <w:spacing w:before="0" w:line="240" w:lineRule="auto"/>
            <w:rPr>
              <w:noProof/>
              <w:color w:val="0070C0"/>
              <w:lang w:val="es-MX"/>
            </w:rPr>
          </w:pPr>
          <w:r w:rsidRPr="00042A86">
            <w:rPr>
              <w:noProof/>
              <w:color w:val="0070C0"/>
              <w:lang w:val="es-MX" w:bidi="es-ES"/>
            </w:rPr>
            <w:t xml:space="preserve">En el futuro, la supervivencia dependerá de la capacidad para adaptarse a un entorno que cambia rápidamente. </w:t>
          </w:r>
        </w:p>
        <w:p w:rsidR="001710CE" w:rsidRPr="00042A86" w:rsidRDefault="001710CE" w:rsidP="00BB5275">
          <w:pPr>
            <w:pStyle w:val="Listaconvietas"/>
            <w:tabs>
              <w:tab w:val="left" w:pos="4050"/>
            </w:tabs>
            <w:spacing w:before="0" w:line="240" w:lineRule="auto"/>
            <w:rPr>
              <w:noProof/>
              <w:color w:val="0070C0"/>
              <w:lang w:val="es-MX"/>
            </w:rPr>
          </w:pPr>
          <w:r w:rsidRPr="00042A86">
            <w:rPr>
              <w:noProof/>
              <w:color w:val="0070C0"/>
              <w:lang w:val="es-MX" w:bidi="es-ES"/>
            </w:rPr>
            <w:t>Punto 2 del texto.</w:t>
          </w:r>
        </w:p>
        <w:p w:rsidR="001710CE" w:rsidRPr="00042A86" w:rsidRDefault="001710CE" w:rsidP="00BB5275">
          <w:pPr>
            <w:pStyle w:val="Listaconvietas"/>
            <w:tabs>
              <w:tab w:val="left" w:pos="4050"/>
            </w:tabs>
            <w:spacing w:before="0" w:line="240" w:lineRule="auto"/>
            <w:rPr>
              <w:noProof/>
              <w:color w:val="0070C0"/>
              <w:lang w:val="es-MX"/>
            </w:rPr>
          </w:pPr>
          <w:r w:rsidRPr="00042A86">
            <w:rPr>
              <w:noProof/>
              <w:color w:val="0070C0"/>
              <w:lang w:val="es-MX" w:bidi="es-ES"/>
            </w:rPr>
            <w:t>Punto 3 del texto.</w:t>
          </w:r>
        </w:p>
        <w:p w:rsidR="001710CE" w:rsidRPr="00042A86" w:rsidRDefault="001710CE" w:rsidP="00BB5275">
          <w:pPr>
            <w:pStyle w:val="Listaconvietas"/>
            <w:tabs>
              <w:tab w:val="left" w:pos="4050"/>
            </w:tabs>
            <w:spacing w:before="0" w:line="240" w:lineRule="auto"/>
            <w:rPr>
              <w:rFonts w:ascii="Calibri" w:hAnsi="Calibri" w:cs="Calibri"/>
              <w:noProof/>
              <w:color w:val="0070C0"/>
              <w:lang w:val="es-MX"/>
            </w:rPr>
          </w:pPr>
          <w:r w:rsidRPr="00042A86">
            <w:rPr>
              <w:noProof/>
              <w:color w:val="0070C0"/>
              <w:lang w:val="es-MX" w:bidi="es-ES"/>
            </w:rPr>
            <w:t>Etc.</w:t>
          </w:r>
        </w:p>
      </w:sdtContent>
    </w:sdt>
    <w:p w:rsidR="009A2F30" w:rsidRPr="00042A86" w:rsidRDefault="009A2F30" w:rsidP="00BB5275">
      <w:pPr>
        <w:pStyle w:val="Ttulo1"/>
        <w:spacing w:line="240" w:lineRule="auto"/>
        <w:rPr>
          <w:rFonts w:ascii="Times New Roman" w:hAnsi="Times New Roman"/>
          <w:noProof/>
          <w:sz w:val="24"/>
          <w:szCs w:val="24"/>
          <w:lang w:val="es-MX"/>
        </w:rPr>
      </w:pPr>
      <w:r w:rsidRPr="00042A86">
        <w:rPr>
          <w:rFonts w:ascii="Times New Roman" w:hAnsi="Times New Roman"/>
          <w:noProof/>
          <w:sz w:val="24"/>
          <w:szCs w:val="24"/>
          <w:lang w:val="es-MX" w:bidi="es-ES"/>
        </w:rPr>
        <w:br w:type="page"/>
      </w:r>
    </w:p>
    <w:bookmarkStart w:id="12" w:name="_Toc2864057" w:displacedByCustomXml="next"/>
    <w:bookmarkStart w:id="13" w:name="_Toc529756743" w:displacedByCustomXml="next"/>
    <w:bookmarkStart w:id="14" w:name="_Toc529756682" w:displacedByCustomXml="next"/>
    <w:sdt>
      <w:sdtPr>
        <w:rPr>
          <w:noProof/>
          <w:lang w:val="es-MX"/>
        </w:rPr>
        <w:id w:val="1723244645"/>
        <w:placeholder>
          <w:docPart w:val="2FB494888EF04909AD4FEBA1EDCD6083"/>
        </w:placeholder>
        <w:temporary/>
        <w:showingPlcHdr/>
        <w15:appearance w15:val="hidden"/>
      </w:sdtPr>
      <w:sdtEndPr/>
      <w:sdtContent>
        <w:p w:rsidR="001710CE" w:rsidRPr="00042A86" w:rsidRDefault="001710CE" w:rsidP="00BB5275">
          <w:pPr>
            <w:pStyle w:val="Ttulo1"/>
            <w:spacing w:line="240" w:lineRule="auto"/>
            <w:rPr>
              <w:noProof/>
              <w:lang w:val="es-MX"/>
            </w:rPr>
          </w:pPr>
          <w:r w:rsidRPr="00042A86">
            <w:rPr>
              <w:noProof/>
              <w:lang w:val="es-MX" w:bidi="es-ES"/>
            </w:rPr>
            <w:t>Epílogo o conclusión</w:t>
          </w:r>
        </w:p>
      </w:sdtContent>
    </w:sdt>
    <w:bookmarkEnd w:id="12" w:displacedByCustomXml="prev"/>
    <w:bookmarkEnd w:id="13" w:displacedByCustomXml="prev"/>
    <w:bookmarkEnd w:id="14" w:displacedByCustomXml="prev"/>
    <w:sdt>
      <w:sdtPr>
        <w:rPr>
          <w:noProof/>
          <w:lang w:val="es-MX"/>
        </w:rPr>
        <w:id w:val="-1780489001"/>
        <w:placeholder>
          <w:docPart w:val="CC109017D4774A9A8B7EB55ABC4D8A39"/>
        </w:placeholder>
        <w:temporary/>
        <w:showingPlcHdr/>
        <w15:appearance w15:val="hidden"/>
      </w:sdtPr>
      <w:sdtEndPr/>
      <w:sdtContent>
        <w:p w:rsidR="00A0776B" w:rsidRPr="00042A86" w:rsidRDefault="001710CE" w:rsidP="00BB5275">
          <w:pPr>
            <w:spacing w:line="240" w:lineRule="auto"/>
            <w:rPr>
              <w:noProof/>
              <w:lang w:val="es-MX"/>
            </w:rPr>
          </w:pPr>
          <w:r w:rsidRPr="00042A86">
            <w:rPr>
              <w:noProof/>
              <w:lang w:val="es-MX" w:bidi="es-ES"/>
            </w:rPr>
            <w:t>Escriba contenido aquí…</w:t>
          </w:r>
        </w:p>
      </w:sdtContent>
    </w:sdt>
    <w:sdt>
      <w:sdtPr>
        <w:rPr>
          <w:noProof/>
          <w:lang w:val="es-MX"/>
        </w:rPr>
        <w:id w:val="-1609041544"/>
        <w:placeholder>
          <w:docPart w:val="B3E9204309C7464B9105EC3C02638EE2"/>
        </w:placeholder>
        <w:temporary/>
        <w:showingPlcHdr/>
        <w15:appearance w15:val="hidden"/>
      </w:sdtPr>
      <w:sdtEndPr/>
      <w:sdtContent>
        <w:p w:rsidR="00205500" w:rsidRPr="00042A86" w:rsidRDefault="001710CE" w:rsidP="00BB5275">
          <w:pPr>
            <w:pStyle w:val="Textodesugerencia"/>
            <w:spacing w:line="240" w:lineRule="auto"/>
            <w:rPr>
              <w:noProof/>
              <w:lang w:val="es-MX"/>
            </w:rPr>
          </w:pPr>
          <w:r w:rsidRPr="00042A86">
            <w:rPr>
              <w:noProof/>
              <w:lang w:val="es-MX" w:bidi="es-ES"/>
            </w:rPr>
            <w:t>Escriba un texto breve y conciso. Mencione los puntos clave del libro y los pasos a seguir para solucionar los problemas. Recuerde al lector cómo se beneficiará si sigue estos pasos.</w:t>
          </w:r>
        </w:p>
      </w:sdtContent>
    </w:sdt>
    <w:p w:rsidR="00205500" w:rsidRPr="00042A86" w:rsidRDefault="00205500" w:rsidP="00BB5275">
      <w:pPr>
        <w:spacing w:line="240" w:lineRule="auto"/>
        <w:rPr>
          <w:noProof/>
          <w:lang w:val="es-MX"/>
        </w:rPr>
      </w:pPr>
      <w:r w:rsidRPr="00042A86">
        <w:rPr>
          <w:noProof/>
          <w:lang w:val="es-MX" w:bidi="es-ES"/>
        </w:rPr>
        <w:br w:type="page"/>
      </w:r>
    </w:p>
    <w:bookmarkStart w:id="15" w:name="_Toc2864058" w:displacedByCustomXml="next"/>
    <w:bookmarkStart w:id="16" w:name="_Toc529756744" w:displacedByCustomXml="next"/>
    <w:bookmarkStart w:id="17" w:name="_Toc529756683" w:displacedByCustomXml="next"/>
    <w:sdt>
      <w:sdtPr>
        <w:rPr>
          <w:noProof/>
          <w:lang w:val="es-MX"/>
        </w:rPr>
        <w:id w:val="1707216621"/>
        <w:placeholder>
          <w:docPart w:val="FB7C997574CC4CB68F5E1C369C3DCD96"/>
        </w:placeholder>
        <w:temporary/>
        <w:showingPlcHdr/>
        <w15:appearance w15:val="hidden"/>
      </w:sdtPr>
      <w:sdtEndPr/>
      <w:sdtContent>
        <w:p w:rsidR="001710CE" w:rsidRPr="00042A86" w:rsidRDefault="001710CE" w:rsidP="00BB5275">
          <w:pPr>
            <w:pStyle w:val="Ttulo1"/>
            <w:spacing w:line="240" w:lineRule="auto"/>
            <w:rPr>
              <w:noProof/>
              <w:lang w:val="es-MX"/>
            </w:rPr>
          </w:pPr>
          <w:r w:rsidRPr="00042A86">
            <w:rPr>
              <w:noProof/>
              <w:lang w:val="es-MX" w:bidi="es-ES"/>
            </w:rPr>
            <w:t>Bibliografía</w:t>
          </w:r>
        </w:p>
      </w:sdtContent>
    </w:sdt>
    <w:bookmarkEnd w:id="15" w:displacedByCustomXml="prev"/>
    <w:bookmarkEnd w:id="16" w:displacedByCustomXml="prev"/>
    <w:bookmarkEnd w:id="17" w:displacedByCustomXml="prev"/>
    <w:sdt>
      <w:sdtPr>
        <w:rPr>
          <w:noProof/>
          <w:lang w:val="es-MX"/>
        </w:rPr>
        <w:id w:val="-130476122"/>
        <w:placeholder>
          <w:docPart w:val="10C93234C39440FCACB73CE2356CAD64"/>
        </w:placeholder>
        <w:temporary/>
        <w:showingPlcHdr/>
        <w15:appearance w15:val="hidden"/>
      </w:sdtPr>
      <w:sdtEndPr/>
      <w:sdtContent>
        <w:p w:rsidR="00D84035" w:rsidRPr="00042A86" w:rsidRDefault="00D84035" w:rsidP="00BB5275">
          <w:pPr>
            <w:pStyle w:val="Textodesugerencia"/>
            <w:spacing w:line="240" w:lineRule="auto"/>
            <w:rPr>
              <w:noProof/>
              <w:lang w:val="es-MX"/>
            </w:rPr>
          </w:pPr>
          <w:r w:rsidRPr="00042A86">
            <w:rPr>
              <w:noProof/>
              <w:lang w:val="es-MX" w:bidi="es-ES"/>
            </w:rPr>
            <w:t>A continuación se muestra es un ejemplo de una lista de obras citadas con formato APA. Organice su lista de referencias bibliográficas alfabéticamente.</w:t>
          </w:r>
        </w:p>
        <w:p w:rsidR="00D84035" w:rsidRPr="00042A86" w:rsidRDefault="00D84035" w:rsidP="00BB5275">
          <w:pPr>
            <w:pStyle w:val="Textodesugerencia"/>
            <w:spacing w:line="240" w:lineRule="auto"/>
            <w:rPr>
              <w:noProof/>
              <w:lang w:val="es-MX"/>
            </w:rPr>
          </w:pPr>
          <w:r w:rsidRPr="00042A86">
            <w:rPr>
              <w:noProof/>
              <w:lang w:val="es-MX" w:bidi="es-ES"/>
            </w:rPr>
            <w:t>A la hora de citar libros, use el formato que se muestra en los ejemplos siguientes, aplique el estilo Bibliografía al formato:</w:t>
          </w:r>
        </w:p>
        <w:p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w:t>
          </w:r>
          <w:r w:rsidRPr="00042A86">
            <w:rPr>
              <w:i/>
              <w:noProof/>
              <w:lang w:val="es-MX" w:bidi="es-ES"/>
            </w:rPr>
            <w:t>Título del libro.</w:t>
          </w:r>
          <w:r w:rsidRPr="00042A86">
            <w:rPr>
              <w:noProof/>
              <w:lang w:val="es-MX" w:bidi="es-ES"/>
            </w:rPr>
            <w:t xml:space="preserve"> Información adicional. Ciudad, país de publicación: Editorial.</w:t>
          </w:r>
        </w:p>
        <w:p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King, S. (2000). </w:t>
          </w:r>
          <w:r w:rsidRPr="00042A86">
            <w:rPr>
              <w:i/>
              <w:noProof/>
              <w:lang w:val="es-MX" w:bidi="es-ES"/>
            </w:rPr>
            <w:t>On writing: A memoir of the craft.</w:t>
          </w:r>
          <w:r w:rsidRPr="00042A86">
            <w:rPr>
              <w:noProof/>
              <w:lang w:val="es-MX" w:bidi="es-ES"/>
            </w:rPr>
            <w:t xml:space="preserve"> Nueva York: Pocket Books.</w:t>
          </w:r>
        </w:p>
        <w:p w:rsidR="00D84035" w:rsidRPr="00042A86" w:rsidRDefault="00D84035" w:rsidP="00BB5275">
          <w:pPr>
            <w:pStyle w:val="Textodesugerencia"/>
            <w:spacing w:line="240" w:lineRule="auto"/>
            <w:rPr>
              <w:noProof/>
              <w:lang w:val="es-MX"/>
            </w:rPr>
          </w:pPr>
          <w:r w:rsidRPr="00042A86">
            <w:rPr>
              <w:noProof/>
              <w:lang w:val="es-MX" w:bidi="es-ES"/>
            </w:rPr>
            <w:t>Para citar recursos en línea, use el formato que se muestra en los ejemplos siguientes:</w:t>
          </w:r>
        </w:p>
        <w:p w:rsidR="00D84035" w:rsidRPr="00042A86" w:rsidRDefault="00D84035" w:rsidP="00BB5275">
          <w:pPr>
            <w:pStyle w:val="Textodesugerencia"/>
            <w:spacing w:line="240" w:lineRule="auto"/>
            <w:rPr>
              <w:noProof/>
              <w:lang w:val="es-MX"/>
            </w:rPr>
          </w:pPr>
          <w:r w:rsidRPr="00042A86">
            <w:rPr>
              <w:noProof/>
              <w:u w:val="single"/>
              <w:lang w:val="es-MX" w:bidi="es-ES"/>
            </w:rPr>
            <w:t>Documentos de internet</w:t>
          </w:r>
        </w:p>
        <w:p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 la obra</w:t>
          </w:r>
          <w:r w:rsidRPr="00042A86">
            <w:rPr>
              <w:noProof/>
              <w:lang w:val="es-MX" w:bidi="es-ES"/>
            </w:rPr>
            <w:t>. Consultado en dirección URL completa</w:t>
          </w:r>
        </w:p>
        <w:p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Amir, N. (17 de octubre de 2018). 4 tips for staying on track with your writing. </w:t>
          </w:r>
          <w:r w:rsidRPr="00042A86">
            <w:rPr>
              <w:i/>
              <w:noProof/>
              <w:lang w:val="es-MX" w:bidi="es-ES"/>
            </w:rPr>
            <w:t>Write Nonfiction now!</w:t>
          </w:r>
          <w:r w:rsidRPr="00042A86">
            <w:rPr>
              <w:noProof/>
              <w:lang w:val="es-MX" w:bidi="es-ES"/>
            </w:rPr>
            <w:t xml:space="preserve"> Consultado en http://writenonfictionnow.com/tips-staying-track-writing/</w:t>
          </w:r>
        </w:p>
        <w:p w:rsidR="00D84035" w:rsidRPr="00042A86" w:rsidRDefault="00D84035" w:rsidP="00BB5275">
          <w:pPr>
            <w:pStyle w:val="Textodesugerencia"/>
            <w:spacing w:line="240" w:lineRule="auto"/>
            <w:rPr>
              <w:noProof/>
              <w:lang w:val="es-MX"/>
            </w:rPr>
          </w:pPr>
          <w:r w:rsidRPr="00042A86">
            <w:rPr>
              <w:noProof/>
              <w:u w:val="single"/>
              <w:lang w:val="es-MX" w:bidi="es-ES"/>
            </w:rPr>
            <w:t>Publicaciones en línea</w:t>
          </w:r>
        </w:p>
        <w:p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 la publicación</w:t>
          </w:r>
          <w:r w:rsidRPr="00042A86">
            <w:rPr>
              <w:noProof/>
              <w:lang w:val="es-MX" w:bidi="es-ES"/>
            </w:rPr>
            <w:t>, número del volumen y páginas. Consultado en dirección URL completa</w:t>
          </w:r>
        </w:p>
        <w:p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Brewer, R. L. (4 de octubre de 2018). How to write better titles: 7 effective title tips for books, articles, and conference sessions. </w:t>
          </w:r>
          <w:r w:rsidRPr="00042A86">
            <w:rPr>
              <w:i/>
              <w:noProof/>
              <w:lang w:val="es-MX" w:bidi="es-ES"/>
            </w:rPr>
            <w:t>Writer’s Digest.</w:t>
          </w:r>
          <w:r w:rsidRPr="00042A86">
            <w:rPr>
              <w:noProof/>
              <w:lang w:val="es-MX" w:bidi="es-ES"/>
            </w:rPr>
            <w:t xml:space="preserve"> Consultado en http://www.writersdigest.com/whats-new/how-to-write-better-titles</w:t>
          </w:r>
        </w:p>
        <w:p w:rsidR="00D84035" w:rsidRPr="00042A86" w:rsidRDefault="00D84035" w:rsidP="00BB5275">
          <w:pPr>
            <w:pStyle w:val="Textodesugerencia"/>
            <w:spacing w:line="240" w:lineRule="auto"/>
            <w:rPr>
              <w:noProof/>
              <w:lang w:val="es-MX"/>
            </w:rPr>
          </w:pPr>
          <w:r w:rsidRPr="00042A86">
            <w:rPr>
              <w:noProof/>
              <w:lang w:val="es-MX" w:bidi="es-ES"/>
            </w:rPr>
            <w:t>Para citar revistas, use el formato que se muestra en los ejemplos siguientes:</w:t>
          </w:r>
        </w:p>
        <w:p w:rsidR="00D84035" w:rsidRPr="00042A86" w:rsidRDefault="00D84035" w:rsidP="00BB5275">
          <w:pPr>
            <w:pStyle w:val="Textodesugerencia"/>
            <w:spacing w:line="240" w:lineRule="auto"/>
            <w:rPr>
              <w:noProof/>
              <w:u w:val="single"/>
              <w:lang w:val="es-MX"/>
            </w:rPr>
          </w:pPr>
          <w:r w:rsidRPr="00042A86">
            <w:rPr>
              <w:noProof/>
              <w:u w:val="single"/>
              <w:lang w:val="es-MX" w:bidi="es-ES"/>
            </w:rPr>
            <w:t>Revistas y periódicos</w:t>
          </w:r>
        </w:p>
        <w:p w:rsidR="00D84035" w:rsidRPr="00042A86" w:rsidRDefault="00D84035"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del periódico</w:t>
          </w:r>
          <w:r w:rsidRPr="00042A86">
            <w:rPr>
              <w:noProof/>
              <w:lang w:val="es-MX" w:bidi="es-ES"/>
            </w:rPr>
            <w:t xml:space="preserve">, </w:t>
          </w:r>
          <w:r w:rsidRPr="00042A86">
            <w:rPr>
              <w:i/>
              <w:noProof/>
              <w:lang w:val="es-MX" w:bidi="es-ES"/>
            </w:rPr>
            <w:t>número del volumen (número del artículo si está disponible</w:t>
          </w:r>
          <w:r w:rsidRPr="00042A86">
            <w:rPr>
              <w:noProof/>
              <w:lang w:val="es-MX" w:bidi="es-ES"/>
            </w:rPr>
            <w:t>), páginas.</w:t>
          </w:r>
        </w:p>
        <w:p w:rsidR="00972D2C" w:rsidRPr="00042A86" w:rsidRDefault="00972D2C" w:rsidP="00BB5275">
          <w:pPr>
            <w:pStyle w:val="Textodesugerencia"/>
            <w:spacing w:line="240" w:lineRule="auto"/>
            <w:ind w:left="1800" w:hanging="540"/>
            <w:rPr>
              <w:noProof/>
              <w:lang w:val="es-MX"/>
            </w:rPr>
          </w:pPr>
          <w:r w:rsidRPr="00042A86">
            <w:rPr>
              <w:noProof/>
              <w:lang w:val="es-MX" w:bidi="es-ES"/>
            </w:rPr>
            <w:t xml:space="preserve">McPhee, J. (29 de abril de 2013). Draft No. 4. </w:t>
          </w:r>
          <w:r w:rsidRPr="00042A86">
            <w:rPr>
              <w:i/>
              <w:noProof/>
              <w:lang w:val="es-MX" w:bidi="es-ES"/>
            </w:rPr>
            <w:t>New Yorker</w:t>
          </w:r>
          <w:r w:rsidRPr="00042A86">
            <w:rPr>
              <w:noProof/>
              <w:lang w:val="es-MX" w:bidi="es-ES"/>
            </w:rPr>
            <w:t xml:space="preserve">, </w:t>
          </w:r>
          <w:r w:rsidRPr="00042A86">
            <w:rPr>
              <w:i/>
              <w:noProof/>
              <w:lang w:val="es-MX" w:bidi="es-ES"/>
            </w:rPr>
            <w:t>89</w:t>
          </w:r>
          <w:r w:rsidRPr="00042A86">
            <w:rPr>
              <w:noProof/>
              <w:lang w:val="es-MX" w:bidi="es-ES"/>
            </w:rPr>
            <w:t>, 20-25.</w:t>
          </w:r>
        </w:p>
        <w:p w:rsidR="002D24E9" w:rsidRPr="00042A86" w:rsidRDefault="00D84035" w:rsidP="00BB5275">
          <w:pPr>
            <w:pStyle w:val="Textodesugerencia"/>
            <w:spacing w:line="240" w:lineRule="auto"/>
            <w:rPr>
              <w:noProof/>
              <w:lang w:val="es-MX"/>
            </w:rPr>
          </w:pPr>
          <w:r w:rsidRPr="00042A86">
            <w:rPr>
              <w:noProof/>
              <w:lang w:val="es-MX" w:bidi="es-ES"/>
            </w:rPr>
            <w:t>Para obtener más información e instrucciones, consulte el Manual de publicaciones de APA.</w:t>
          </w:r>
        </w:p>
      </w:sdtContent>
    </w:sdt>
    <w:p w:rsidR="00205500" w:rsidRPr="00042A86" w:rsidRDefault="00205500" w:rsidP="00BB5275">
      <w:pPr>
        <w:spacing w:line="240" w:lineRule="auto"/>
        <w:rPr>
          <w:noProof/>
          <w:lang w:val="es-MX"/>
        </w:rPr>
      </w:pPr>
      <w:r w:rsidRPr="00042A86">
        <w:rPr>
          <w:noProof/>
          <w:lang w:val="es-MX" w:bidi="es-ES"/>
        </w:rPr>
        <w:br w:type="page"/>
      </w:r>
    </w:p>
    <w:bookmarkStart w:id="18" w:name="_Toc2864059" w:displacedByCustomXml="next"/>
    <w:bookmarkStart w:id="19" w:name="_Toc529756745" w:displacedByCustomXml="next"/>
    <w:bookmarkStart w:id="20" w:name="_Toc529756684" w:displacedByCustomXml="next"/>
    <w:sdt>
      <w:sdtPr>
        <w:rPr>
          <w:noProof/>
          <w:lang w:val="es-MX"/>
        </w:rPr>
        <w:id w:val="-1282343791"/>
        <w:placeholder>
          <w:docPart w:val="13F1D6174B0A4130B3198009A2E05A58"/>
        </w:placeholder>
        <w:temporary/>
        <w:showingPlcHdr/>
        <w15:appearance w15:val="hidden"/>
      </w:sdtPr>
      <w:sdtEndPr/>
      <w:sdtContent>
        <w:p w:rsidR="001710CE" w:rsidRPr="00042A86" w:rsidRDefault="001710CE" w:rsidP="00BB5275">
          <w:pPr>
            <w:pStyle w:val="Ttulo1"/>
            <w:spacing w:line="240" w:lineRule="auto"/>
            <w:rPr>
              <w:noProof/>
              <w:lang w:val="es-MX"/>
            </w:rPr>
          </w:pPr>
          <w:r w:rsidRPr="00042A86">
            <w:rPr>
              <w:noProof/>
              <w:lang w:val="es-MX" w:bidi="es-ES"/>
            </w:rPr>
            <w:t>Agradecimientos</w:t>
          </w:r>
        </w:p>
      </w:sdtContent>
    </w:sdt>
    <w:bookmarkEnd w:id="18" w:displacedByCustomXml="prev"/>
    <w:bookmarkEnd w:id="19" w:displacedByCustomXml="prev"/>
    <w:bookmarkEnd w:id="20" w:displacedByCustomXml="prev"/>
    <w:sdt>
      <w:sdtPr>
        <w:rPr>
          <w:noProof/>
          <w:lang w:val="es-MX"/>
        </w:rPr>
        <w:id w:val="1801799683"/>
        <w:placeholder>
          <w:docPart w:val="1A3BA2DAD4FC43CAA17D2259CBF67CBF"/>
        </w:placeholder>
        <w:temporary/>
        <w:showingPlcHdr/>
        <w15:appearance w15:val="hidden"/>
      </w:sdtPr>
      <w:sdtEndPr/>
      <w:sdtContent>
        <w:p w:rsidR="00205500" w:rsidRPr="00042A86" w:rsidRDefault="001710CE" w:rsidP="00BB5275">
          <w:pPr>
            <w:spacing w:line="240" w:lineRule="auto"/>
            <w:rPr>
              <w:noProof/>
              <w:lang w:val="es-MX"/>
            </w:rPr>
          </w:pPr>
          <w:r w:rsidRPr="00042A86">
            <w:rPr>
              <w:noProof/>
              <w:lang w:val="es-MX" w:bidi="es-ES"/>
            </w:rPr>
            <w:t>Escriba contenido aquí…</w:t>
          </w:r>
        </w:p>
      </w:sdtContent>
    </w:sdt>
    <w:sdt>
      <w:sdtPr>
        <w:rPr>
          <w:noProof/>
          <w:lang w:val="es-MX"/>
        </w:rPr>
        <w:id w:val="1572462659"/>
        <w:placeholder>
          <w:docPart w:val="DEE703E12EA04C1A8AFEB68B8C231650"/>
        </w:placeholder>
        <w:temporary/>
        <w:showingPlcHdr/>
        <w15:appearance w15:val="hidden"/>
      </w:sdtPr>
      <w:sdtEndPr/>
      <w:sdtContent>
        <w:p w:rsidR="00046D6B" w:rsidRPr="00042A86" w:rsidRDefault="001710CE" w:rsidP="00BB5275">
          <w:pPr>
            <w:pStyle w:val="Textodesugerencia"/>
            <w:spacing w:line="240" w:lineRule="auto"/>
            <w:rPr>
              <w:noProof/>
              <w:lang w:val="es-MX"/>
            </w:rPr>
          </w:pPr>
          <w:r w:rsidRPr="00042A86">
            <w:rPr>
              <w:noProof/>
              <w:lang w:val="es-MX" w:bidi="es-ES"/>
            </w:rPr>
            <w:t>Dé gracias a las personas claves que le inspiraron y le ayudaron en el proceso de escritura y publicación de su obra. Es similar a la página de las dedicatorias, pero aquí puede dar más detalles e incluir a más personas.</w:t>
          </w:r>
        </w:p>
      </w:sdtContent>
    </w:sdt>
    <w:p w:rsidR="00205500" w:rsidRPr="00042A86" w:rsidRDefault="00205500" w:rsidP="00BB5275">
      <w:pPr>
        <w:spacing w:line="240" w:lineRule="auto"/>
        <w:rPr>
          <w:noProof/>
          <w:lang w:val="es-MX"/>
        </w:rPr>
      </w:pPr>
      <w:r w:rsidRPr="00042A86">
        <w:rPr>
          <w:noProof/>
          <w:lang w:val="es-MX" w:bidi="es-ES"/>
        </w:rPr>
        <w:br w:type="page"/>
      </w:r>
    </w:p>
    <w:bookmarkStart w:id="21" w:name="_Toc2864060" w:displacedByCustomXml="next"/>
    <w:bookmarkStart w:id="22" w:name="_Toc529756746" w:displacedByCustomXml="next"/>
    <w:bookmarkStart w:id="23" w:name="_Toc529756685" w:displacedByCustomXml="next"/>
    <w:sdt>
      <w:sdtPr>
        <w:rPr>
          <w:noProof/>
          <w:lang w:val="es-MX"/>
        </w:rPr>
        <w:id w:val="-2072344064"/>
        <w:placeholder>
          <w:docPart w:val="BAB571033DD74F38BD28D3F835797FF4"/>
        </w:placeholder>
        <w:temporary/>
        <w:showingPlcHdr/>
        <w15:appearance w15:val="hidden"/>
      </w:sdtPr>
      <w:sdtEndPr/>
      <w:sdtContent>
        <w:p w:rsidR="001710CE" w:rsidRPr="00042A86" w:rsidRDefault="001710CE" w:rsidP="00BB5275">
          <w:pPr>
            <w:pStyle w:val="Ttulo1"/>
            <w:spacing w:line="240" w:lineRule="auto"/>
            <w:rPr>
              <w:noProof/>
              <w:lang w:val="es-MX"/>
            </w:rPr>
          </w:pPr>
          <w:r w:rsidRPr="00042A86">
            <w:rPr>
              <w:noProof/>
              <w:lang w:val="es-MX" w:bidi="es-ES"/>
            </w:rPr>
            <w:t>Información sobre el autor</w:t>
          </w:r>
        </w:p>
      </w:sdtContent>
    </w:sdt>
    <w:bookmarkEnd w:id="21" w:displacedByCustomXml="prev"/>
    <w:bookmarkEnd w:id="22" w:displacedByCustomXml="prev"/>
    <w:bookmarkEnd w:id="23" w:displacedByCustomXml="prev"/>
    <w:sdt>
      <w:sdtPr>
        <w:rPr>
          <w:noProof/>
          <w:lang w:val="es-MX"/>
        </w:rPr>
        <w:id w:val="-1232304388"/>
        <w:placeholder>
          <w:docPart w:val="428A0C54F48C4CB2A40CBF2B2E2482C0"/>
        </w:placeholder>
        <w:temporary/>
        <w:showingPlcHdr/>
        <w15:appearance w15:val="hidden"/>
      </w:sdtPr>
      <w:sdtEndPr/>
      <w:sdtContent>
        <w:p w:rsidR="00A0776B" w:rsidRPr="00042A86" w:rsidRDefault="001710CE" w:rsidP="00BB5275">
          <w:pPr>
            <w:spacing w:line="240" w:lineRule="auto"/>
            <w:rPr>
              <w:noProof/>
              <w:lang w:val="es-MX"/>
            </w:rPr>
          </w:pPr>
          <w:r w:rsidRPr="00042A86">
            <w:rPr>
              <w:noProof/>
              <w:lang w:val="es-MX" w:bidi="es-ES"/>
            </w:rPr>
            <w:t>Escriba contenido aquí…</w:t>
          </w:r>
        </w:p>
      </w:sdtContent>
    </w:sdt>
    <w:sdt>
      <w:sdtPr>
        <w:rPr>
          <w:noProof/>
          <w:lang w:val="es-MX"/>
        </w:rPr>
        <w:id w:val="56908774"/>
        <w:placeholder>
          <w:docPart w:val="3F0B832F38BA46CC84D0C9BC2985AB39"/>
        </w:placeholder>
        <w:temporary/>
        <w:showingPlcHdr/>
        <w15:appearance w15:val="hidden"/>
      </w:sdtPr>
      <w:sdtEndPr/>
      <w:sdtContent>
        <w:p w:rsidR="001710CE" w:rsidRPr="00042A86" w:rsidRDefault="001710CE" w:rsidP="00BB5275">
          <w:pPr>
            <w:pStyle w:val="Textodesugerencia"/>
            <w:spacing w:line="240" w:lineRule="auto"/>
            <w:rPr>
              <w:noProof/>
              <w:lang w:val="es-MX"/>
            </w:rPr>
          </w:pPr>
          <w:r w:rsidRPr="00042A86">
            <w:rPr>
              <w:noProof/>
              <w:lang w:val="es-MX" w:bidi="es-ES"/>
            </w:rPr>
            <w:t>Escriba esta página en tercera persona. (Por ejemplo, use “El autor” o su nombre, no “Yo”). La información que contiene determina su credibilidad para los lectores. No escriba demasiado. Simplemente explique su formación y su experiencia en el tema que trata el libro, e incluya otra información que genere confianza. Por ejemplo:</w:t>
          </w:r>
        </w:p>
        <w:p w:rsidR="001710CE" w:rsidRPr="00042A86" w:rsidRDefault="001710CE" w:rsidP="00BB5275">
          <w:pPr>
            <w:pStyle w:val="Textodesugerencia"/>
            <w:numPr>
              <w:ilvl w:val="0"/>
              <w:numId w:val="16"/>
            </w:numPr>
            <w:spacing w:line="240" w:lineRule="auto"/>
            <w:ind w:left="1080"/>
            <w:rPr>
              <w:noProof/>
              <w:lang w:val="es-MX"/>
            </w:rPr>
          </w:pPr>
          <w:r w:rsidRPr="00042A86">
            <w:rPr>
              <w:noProof/>
              <w:lang w:val="es-MX" w:bidi="es-ES"/>
            </w:rPr>
            <w:t>Logros profesionales y personales relacionados con el tema en cuestión.</w:t>
          </w:r>
        </w:p>
        <w:p w:rsidR="001710CE" w:rsidRPr="00042A86" w:rsidRDefault="001710CE" w:rsidP="00BB5275">
          <w:pPr>
            <w:pStyle w:val="Textodesugerencia"/>
            <w:numPr>
              <w:ilvl w:val="0"/>
              <w:numId w:val="16"/>
            </w:numPr>
            <w:spacing w:line="240" w:lineRule="auto"/>
            <w:ind w:left="1080"/>
            <w:rPr>
              <w:noProof/>
              <w:lang w:val="es-MX"/>
            </w:rPr>
          </w:pPr>
          <w:r w:rsidRPr="00042A86">
            <w:rPr>
              <w:noProof/>
              <w:lang w:val="es-MX" w:bidi="es-ES"/>
            </w:rPr>
            <w:t>Una lista de otras obras publicadas y un vínculo a su sitio web.</w:t>
          </w:r>
        </w:p>
        <w:p w:rsidR="001710CE" w:rsidRPr="00042A86" w:rsidRDefault="001710CE" w:rsidP="00BB5275">
          <w:pPr>
            <w:pStyle w:val="Textodesugerencia"/>
            <w:numPr>
              <w:ilvl w:val="0"/>
              <w:numId w:val="16"/>
            </w:numPr>
            <w:spacing w:line="240" w:lineRule="auto"/>
            <w:ind w:left="1080"/>
            <w:rPr>
              <w:noProof/>
              <w:lang w:val="es-MX"/>
            </w:rPr>
          </w:pPr>
          <w:r w:rsidRPr="00042A86">
            <w:rPr>
              <w:noProof/>
              <w:lang w:val="es-MX" w:bidi="es-ES"/>
            </w:rPr>
            <w:t>Su formación académica.</w:t>
          </w:r>
        </w:p>
        <w:p w:rsidR="001710CE" w:rsidRPr="00042A86" w:rsidRDefault="001710CE" w:rsidP="00BB5275">
          <w:pPr>
            <w:pStyle w:val="Textodesugerencia"/>
            <w:numPr>
              <w:ilvl w:val="0"/>
              <w:numId w:val="16"/>
            </w:numPr>
            <w:spacing w:line="240" w:lineRule="auto"/>
            <w:ind w:left="1080"/>
            <w:rPr>
              <w:noProof/>
              <w:lang w:val="es-MX"/>
            </w:rPr>
          </w:pPr>
          <w:r w:rsidRPr="00042A86">
            <w:rPr>
              <w:noProof/>
              <w:lang w:val="es-MX" w:bidi="es-ES"/>
            </w:rPr>
            <w:t>Mencione a otros expertos destacados en el campo con los que haya trabajado.</w:t>
          </w:r>
        </w:p>
        <w:p w:rsidR="00205500" w:rsidRPr="00042A86" w:rsidRDefault="001710CE" w:rsidP="00BB5275">
          <w:pPr>
            <w:pStyle w:val="Textodesugerencia"/>
            <w:numPr>
              <w:ilvl w:val="0"/>
              <w:numId w:val="16"/>
            </w:numPr>
            <w:spacing w:line="240" w:lineRule="auto"/>
            <w:ind w:left="1080"/>
            <w:rPr>
              <w:noProof/>
              <w:lang w:val="es-MX"/>
            </w:rPr>
          </w:pPr>
          <w:r w:rsidRPr="00042A86">
            <w:rPr>
              <w:noProof/>
              <w:lang w:val="es-MX" w:bidi="es-ES"/>
            </w:rPr>
            <w:t>Su zona de residencia, su estado civil, sus aficiones, etc.</w:t>
          </w:r>
        </w:p>
      </w:sdtContent>
    </w:sdt>
    <w:p w:rsidR="00205500" w:rsidRPr="00042A86" w:rsidRDefault="00205500" w:rsidP="00BB5275">
      <w:pPr>
        <w:spacing w:line="240" w:lineRule="auto"/>
        <w:rPr>
          <w:noProof/>
          <w:lang w:val="es-MX"/>
        </w:rPr>
      </w:pPr>
    </w:p>
    <w:sectPr w:rsidR="00205500" w:rsidRPr="00042A86" w:rsidSect="00150C54">
      <w:head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33F" w:rsidRDefault="00CC133F" w:rsidP="00E30FF1">
      <w:r>
        <w:separator/>
      </w:r>
    </w:p>
  </w:endnote>
  <w:endnote w:type="continuationSeparator" w:id="0">
    <w:p w:rsidR="00CC133F" w:rsidRDefault="00CC133F" w:rsidP="00E3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664151"/>
      <w:docPartObj>
        <w:docPartGallery w:val="Page Numbers (Bottom of Page)"/>
        <w:docPartUnique/>
      </w:docPartObj>
    </w:sdtPr>
    <w:sdtEndPr>
      <w:rPr>
        <w:noProof/>
      </w:rPr>
    </w:sdtEndPr>
    <w:sdtContent>
      <w:p w:rsidR="00005256" w:rsidRPr="00042A86" w:rsidRDefault="00005256" w:rsidP="008339EE">
        <w:pPr>
          <w:pStyle w:val="Piedepgina"/>
          <w:jc w:val="right"/>
        </w:pPr>
        <w:r w:rsidRPr="00042A86">
          <w:rPr>
            <w:lang w:bidi="es-ES"/>
          </w:rPr>
          <w:fldChar w:fldCharType="begin"/>
        </w:r>
        <w:r w:rsidRPr="00042A86">
          <w:rPr>
            <w:lang w:bidi="es-ES"/>
          </w:rPr>
          <w:instrText xml:space="preserve"> PAGE   \* MERGEFORMAT </w:instrText>
        </w:r>
        <w:r w:rsidRPr="00042A86">
          <w:rPr>
            <w:lang w:bidi="es-ES"/>
          </w:rPr>
          <w:fldChar w:fldCharType="separate"/>
        </w:r>
        <w:r w:rsidR="007C06D0">
          <w:rPr>
            <w:noProof/>
            <w:lang w:bidi="es-ES"/>
          </w:rPr>
          <w:t>ii</w:t>
        </w:r>
        <w:r w:rsidRPr="00042A86">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33F" w:rsidRDefault="00CC133F" w:rsidP="00E30FF1">
      <w:r>
        <w:separator/>
      </w:r>
    </w:p>
  </w:footnote>
  <w:footnote w:type="continuationSeparator" w:id="0">
    <w:p w:rsidR="00CC133F" w:rsidRDefault="00CC133F" w:rsidP="00E30F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194964"/>
      <w:placeholder>
        <w:docPart w:val="F0B55FCA60134D719CBE18F3057510FA"/>
      </w:placeholder>
      <w:temporary/>
      <w:showingPlcHdr/>
      <w15:appearance w15:val="hidden"/>
    </w:sdtPr>
    <w:sdtEndPr/>
    <w:sdtContent>
      <w:p w:rsidR="00005256" w:rsidRPr="00042A86" w:rsidRDefault="00403BC3" w:rsidP="00E678C1">
        <w:pPr>
          <w:pStyle w:val="Encabezado"/>
        </w:pPr>
        <w:r w:rsidRPr="00042A86">
          <w:rPr>
            <w:lang w:bidi="es-ES"/>
          </w:rPr>
          <w:t>Apellidos del autor/Título del libro</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704F86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FA36AE28"/>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945ADBF8"/>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BDA662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93A140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BE494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F7E7FC2"/>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3C709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3C8D6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0207B"/>
    <w:multiLevelType w:val="multilevel"/>
    <w:tmpl w:val="04090023"/>
    <w:styleLink w:val="ArtculoSecci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941403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4"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60C2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C5A60A0"/>
    <w:multiLevelType w:val="multilevel"/>
    <w:tmpl w:val="A4BC5A04"/>
    <w:lvl w:ilvl="0">
      <w:start w:val="1"/>
      <w:numFmt w:val="decimal"/>
      <w:pStyle w:val="Prrafodelist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8"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9"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0"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1"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2"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3" w15:restartNumberingAfterBreak="0">
    <w:nsid w:val="74EF385C"/>
    <w:multiLevelType w:val="hybridMultilevel"/>
    <w:tmpl w:val="823A9018"/>
    <w:lvl w:ilvl="0" w:tplc="88406048">
      <w:numFmt w:val="bullet"/>
      <w:pStyle w:val="Listaconvietas"/>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4"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14"/>
  </w:num>
  <w:num w:numId="4">
    <w:abstractNumId w:val="25"/>
  </w:num>
  <w:num w:numId="5">
    <w:abstractNumId w:val="23"/>
  </w:num>
  <w:num w:numId="6">
    <w:abstractNumId w:val="22"/>
  </w:num>
  <w:num w:numId="7">
    <w:abstractNumId w:val="13"/>
  </w:num>
  <w:num w:numId="8">
    <w:abstractNumId w:val="19"/>
  </w:num>
  <w:num w:numId="9">
    <w:abstractNumId w:val="21"/>
  </w:num>
  <w:num w:numId="10">
    <w:abstractNumId w:val="18"/>
  </w:num>
  <w:num w:numId="11">
    <w:abstractNumId w:val="20"/>
  </w:num>
  <w:num w:numId="12">
    <w:abstractNumId w:val="17"/>
  </w:num>
  <w:num w:numId="13">
    <w:abstractNumId w:val="9"/>
  </w:num>
  <w:num w:numId="14">
    <w:abstractNumId w:val="16"/>
    <w:lvlOverride w:ilvl="0">
      <w:startOverride w:val="1"/>
    </w:lvlOverride>
  </w:num>
  <w:num w:numId="15">
    <w:abstractNumId w:val="16"/>
    <w:lvlOverride w:ilvl="0">
      <w:startOverride w:val="1"/>
    </w:lvlOverride>
  </w:num>
  <w:num w:numId="16">
    <w:abstractNumId w:val="11"/>
  </w:num>
  <w:num w:numId="17">
    <w:abstractNumId w:val="15"/>
  </w:num>
  <w:num w:numId="18">
    <w:abstractNumId w:val="12"/>
  </w:num>
  <w:num w:numId="19">
    <w:abstractNumId w:val="10"/>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C06D0"/>
    <w:rsid w:val="000043FC"/>
    <w:rsid w:val="00005256"/>
    <w:rsid w:val="00014DE0"/>
    <w:rsid w:val="000336FA"/>
    <w:rsid w:val="00037850"/>
    <w:rsid w:val="00042A86"/>
    <w:rsid w:val="00043B47"/>
    <w:rsid w:val="00046D6B"/>
    <w:rsid w:val="00050090"/>
    <w:rsid w:val="000560C0"/>
    <w:rsid w:val="00064CCD"/>
    <w:rsid w:val="00065742"/>
    <w:rsid w:val="000852A5"/>
    <w:rsid w:val="00093DAE"/>
    <w:rsid w:val="000B3B0D"/>
    <w:rsid w:val="00113DC6"/>
    <w:rsid w:val="001237BA"/>
    <w:rsid w:val="00137718"/>
    <w:rsid w:val="00150C28"/>
    <w:rsid w:val="00150C54"/>
    <w:rsid w:val="00154A4E"/>
    <w:rsid w:val="00154B17"/>
    <w:rsid w:val="0015606F"/>
    <w:rsid w:val="001710CE"/>
    <w:rsid w:val="0017198D"/>
    <w:rsid w:val="00194DFE"/>
    <w:rsid w:val="001B2655"/>
    <w:rsid w:val="001B5A9E"/>
    <w:rsid w:val="001C7C96"/>
    <w:rsid w:val="001D3ED6"/>
    <w:rsid w:val="00205500"/>
    <w:rsid w:val="00211C7A"/>
    <w:rsid w:val="00246C04"/>
    <w:rsid w:val="00246D74"/>
    <w:rsid w:val="00262B3C"/>
    <w:rsid w:val="00270580"/>
    <w:rsid w:val="00283444"/>
    <w:rsid w:val="00286B0E"/>
    <w:rsid w:val="002C409A"/>
    <w:rsid w:val="002C6962"/>
    <w:rsid w:val="002C7C9F"/>
    <w:rsid w:val="002D0D93"/>
    <w:rsid w:val="002D24E9"/>
    <w:rsid w:val="002D452D"/>
    <w:rsid w:val="002E0175"/>
    <w:rsid w:val="002E0A80"/>
    <w:rsid w:val="002F278E"/>
    <w:rsid w:val="002F40AE"/>
    <w:rsid w:val="0033243B"/>
    <w:rsid w:val="003525B6"/>
    <w:rsid w:val="0035576A"/>
    <w:rsid w:val="00363CDC"/>
    <w:rsid w:val="00365692"/>
    <w:rsid w:val="003B0566"/>
    <w:rsid w:val="003F6C83"/>
    <w:rsid w:val="00403BC3"/>
    <w:rsid w:val="00414D16"/>
    <w:rsid w:val="0041725A"/>
    <w:rsid w:val="004403AE"/>
    <w:rsid w:val="00442FF5"/>
    <w:rsid w:val="004548BC"/>
    <w:rsid w:val="0045705F"/>
    <w:rsid w:val="00485591"/>
    <w:rsid w:val="00485DD4"/>
    <w:rsid w:val="0049228D"/>
    <w:rsid w:val="004C53BE"/>
    <w:rsid w:val="004C63A4"/>
    <w:rsid w:val="004C7801"/>
    <w:rsid w:val="004D2DED"/>
    <w:rsid w:val="004F185B"/>
    <w:rsid w:val="004F40C2"/>
    <w:rsid w:val="005075CF"/>
    <w:rsid w:val="0052043C"/>
    <w:rsid w:val="0054089F"/>
    <w:rsid w:val="0054764A"/>
    <w:rsid w:val="00551C2E"/>
    <w:rsid w:val="005567E7"/>
    <w:rsid w:val="00561FD1"/>
    <w:rsid w:val="00567B46"/>
    <w:rsid w:val="00575268"/>
    <w:rsid w:val="005805D6"/>
    <w:rsid w:val="00593D2D"/>
    <w:rsid w:val="005B0CD6"/>
    <w:rsid w:val="005B6061"/>
    <w:rsid w:val="005D5458"/>
    <w:rsid w:val="005E7638"/>
    <w:rsid w:val="005E786A"/>
    <w:rsid w:val="00610D60"/>
    <w:rsid w:val="00625B4B"/>
    <w:rsid w:val="0066037E"/>
    <w:rsid w:val="0066603D"/>
    <w:rsid w:val="006749AC"/>
    <w:rsid w:val="00690307"/>
    <w:rsid w:val="00692E9D"/>
    <w:rsid w:val="006A3CC1"/>
    <w:rsid w:val="006C685E"/>
    <w:rsid w:val="006D36B3"/>
    <w:rsid w:val="006E39E8"/>
    <w:rsid w:val="007138FD"/>
    <w:rsid w:val="007201AE"/>
    <w:rsid w:val="0074004C"/>
    <w:rsid w:val="007414E3"/>
    <w:rsid w:val="00744EC9"/>
    <w:rsid w:val="00751B55"/>
    <w:rsid w:val="00753DBE"/>
    <w:rsid w:val="0075795F"/>
    <w:rsid w:val="00777D46"/>
    <w:rsid w:val="00791FA5"/>
    <w:rsid w:val="00793215"/>
    <w:rsid w:val="007A210F"/>
    <w:rsid w:val="007A400E"/>
    <w:rsid w:val="007B7B43"/>
    <w:rsid w:val="007C06D0"/>
    <w:rsid w:val="007C10F5"/>
    <w:rsid w:val="007C43A4"/>
    <w:rsid w:val="007E7ED1"/>
    <w:rsid w:val="00815B2B"/>
    <w:rsid w:val="00831027"/>
    <w:rsid w:val="008339EE"/>
    <w:rsid w:val="00840BEA"/>
    <w:rsid w:val="00851795"/>
    <w:rsid w:val="00853825"/>
    <w:rsid w:val="00856148"/>
    <w:rsid w:val="00887B51"/>
    <w:rsid w:val="00895103"/>
    <w:rsid w:val="008B3004"/>
    <w:rsid w:val="008D0ED1"/>
    <w:rsid w:val="008E1730"/>
    <w:rsid w:val="008E2B11"/>
    <w:rsid w:val="008F22CC"/>
    <w:rsid w:val="0090317B"/>
    <w:rsid w:val="00904DDD"/>
    <w:rsid w:val="009123A3"/>
    <w:rsid w:val="009202B0"/>
    <w:rsid w:val="009245E0"/>
    <w:rsid w:val="00926465"/>
    <w:rsid w:val="00940D3A"/>
    <w:rsid w:val="009558E7"/>
    <w:rsid w:val="009643BB"/>
    <w:rsid w:val="00972D2C"/>
    <w:rsid w:val="00993F56"/>
    <w:rsid w:val="009A2F30"/>
    <w:rsid w:val="009A7D23"/>
    <w:rsid w:val="009B3579"/>
    <w:rsid w:val="009E3456"/>
    <w:rsid w:val="009F01AB"/>
    <w:rsid w:val="009F1EB7"/>
    <w:rsid w:val="00A0776B"/>
    <w:rsid w:val="00A139FF"/>
    <w:rsid w:val="00A52E17"/>
    <w:rsid w:val="00A80BF8"/>
    <w:rsid w:val="00AB3B1C"/>
    <w:rsid w:val="00AD6007"/>
    <w:rsid w:val="00AE09CE"/>
    <w:rsid w:val="00AE7413"/>
    <w:rsid w:val="00AF2876"/>
    <w:rsid w:val="00B20265"/>
    <w:rsid w:val="00B20FCB"/>
    <w:rsid w:val="00B26B6E"/>
    <w:rsid w:val="00B36088"/>
    <w:rsid w:val="00B61B8E"/>
    <w:rsid w:val="00B74B8C"/>
    <w:rsid w:val="00B8329E"/>
    <w:rsid w:val="00BB1E9A"/>
    <w:rsid w:val="00BB5275"/>
    <w:rsid w:val="00BD49FA"/>
    <w:rsid w:val="00BD5268"/>
    <w:rsid w:val="00BE10D0"/>
    <w:rsid w:val="00C078DB"/>
    <w:rsid w:val="00C15E02"/>
    <w:rsid w:val="00C2158A"/>
    <w:rsid w:val="00C26BEA"/>
    <w:rsid w:val="00C33468"/>
    <w:rsid w:val="00C52D44"/>
    <w:rsid w:val="00C56D47"/>
    <w:rsid w:val="00C73EB8"/>
    <w:rsid w:val="00C96AC3"/>
    <w:rsid w:val="00CA727B"/>
    <w:rsid w:val="00CB5363"/>
    <w:rsid w:val="00CC133F"/>
    <w:rsid w:val="00CD0DD7"/>
    <w:rsid w:val="00CD0FAD"/>
    <w:rsid w:val="00CE08B8"/>
    <w:rsid w:val="00CF5046"/>
    <w:rsid w:val="00D11196"/>
    <w:rsid w:val="00D17DE7"/>
    <w:rsid w:val="00D215FF"/>
    <w:rsid w:val="00D338D7"/>
    <w:rsid w:val="00D40C9B"/>
    <w:rsid w:val="00D50EC1"/>
    <w:rsid w:val="00D53B69"/>
    <w:rsid w:val="00D777C1"/>
    <w:rsid w:val="00D84035"/>
    <w:rsid w:val="00DA2A88"/>
    <w:rsid w:val="00DA6FC3"/>
    <w:rsid w:val="00DC44AC"/>
    <w:rsid w:val="00DD31F9"/>
    <w:rsid w:val="00DD46F4"/>
    <w:rsid w:val="00DE490B"/>
    <w:rsid w:val="00E21412"/>
    <w:rsid w:val="00E223BD"/>
    <w:rsid w:val="00E27134"/>
    <w:rsid w:val="00E30FF1"/>
    <w:rsid w:val="00E40C38"/>
    <w:rsid w:val="00E5008F"/>
    <w:rsid w:val="00E678C1"/>
    <w:rsid w:val="00E85583"/>
    <w:rsid w:val="00E90DA8"/>
    <w:rsid w:val="00EA6E10"/>
    <w:rsid w:val="00EB362D"/>
    <w:rsid w:val="00EC7849"/>
    <w:rsid w:val="00ED0DD0"/>
    <w:rsid w:val="00EF262B"/>
    <w:rsid w:val="00F0457A"/>
    <w:rsid w:val="00F36A01"/>
    <w:rsid w:val="00F55026"/>
    <w:rsid w:val="00F77ED1"/>
    <w:rsid w:val="00F80CC4"/>
    <w:rsid w:val="00F9357B"/>
    <w:rsid w:val="00FB0F21"/>
    <w:rsid w:val="00FB426A"/>
    <w:rsid w:val="00FE6231"/>
    <w:rsid w:val="00FF3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E3F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5D6"/>
    <w:pPr>
      <w:spacing w:after="160" w:line="259" w:lineRule="auto"/>
      <w:ind w:firstLine="720"/>
    </w:pPr>
    <w:rPr>
      <w:rFonts w:ascii="Times New Roman" w:hAnsi="Times New Roman"/>
      <w:sz w:val="24"/>
      <w:szCs w:val="24"/>
    </w:rPr>
  </w:style>
  <w:style w:type="paragraph" w:styleId="Ttulo1">
    <w:name w:val="heading 1"/>
    <w:basedOn w:val="Normal"/>
    <w:next w:val="Normal"/>
    <w:link w:val="Ttulo1Car"/>
    <w:uiPriority w:val="9"/>
    <w:qFormat/>
    <w:rsid w:val="005805D6"/>
    <w:pPr>
      <w:keepNext/>
      <w:spacing w:before="240" w:after="60"/>
      <w:ind w:firstLine="0"/>
      <w:jc w:val="center"/>
      <w:outlineLvl w:val="0"/>
    </w:pPr>
    <w:rPr>
      <w:rFonts w:ascii="Cambria" w:eastAsia="Times New Roman" w:hAnsi="Cambria"/>
      <w:b/>
      <w:bCs/>
      <w:kern w:val="32"/>
      <w:sz w:val="32"/>
      <w:szCs w:val="32"/>
    </w:rPr>
  </w:style>
  <w:style w:type="paragraph" w:styleId="Ttulo2">
    <w:name w:val="heading 2"/>
    <w:basedOn w:val="Ttulo1"/>
    <w:next w:val="Normal"/>
    <w:link w:val="Ttulo2Car"/>
    <w:uiPriority w:val="9"/>
    <w:qFormat/>
    <w:rsid w:val="005805D6"/>
    <w:pPr>
      <w:outlineLvl w:val="1"/>
    </w:pPr>
  </w:style>
  <w:style w:type="paragraph" w:styleId="Ttulo3">
    <w:name w:val="heading 3"/>
    <w:basedOn w:val="Normal"/>
    <w:next w:val="Normal"/>
    <w:link w:val="Ttulo3Car"/>
    <w:uiPriority w:val="9"/>
    <w:qFormat/>
    <w:rsid w:val="005805D6"/>
    <w:pPr>
      <w:keepNext/>
      <w:ind w:firstLine="0"/>
      <w:outlineLvl w:val="2"/>
    </w:pPr>
    <w:rPr>
      <w:b/>
      <w:sz w:val="28"/>
      <w:szCs w:val="28"/>
    </w:rPr>
  </w:style>
  <w:style w:type="paragraph" w:styleId="Ttulo4">
    <w:name w:val="heading 4"/>
    <w:basedOn w:val="Normal"/>
    <w:next w:val="Normal"/>
    <w:link w:val="Ttulo4Car"/>
    <w:uiPriority w:val="9"/>
    <w:semiHidden/>
    <w:qFormat/>
    <w:rsid w:val="005805D6"/>
    <w:pPr>
      <w:keepNext/>
      <w:keepLines/>
      <w:spacing w:before="40" w:after="0"/>
      <w:outlineLvl w:val="3"/>
    </w:pPr>
    <w:rPr>
      <w:rFonts w:eastAsiaTheme="majorEastAsia"/>
      <w:i/>
      <w:iCs/>
      <w:color w:val="2F5496" w:themeColor="accent1" w:themeShade="BF"/>
    </w:rPr>
  </w:style>
  <w:style w:type="paragraph" w:styleId="Ttulo5">
    <w:name w:val="heading 5"/>
    <w:basedOn w:val="Normal"/>
    <w:next w:val="Normal"/>
    <w:link w:val="Ttulo5Car"/>
    <w:uiPriority w:val="9"/>
    <w:semiHidden/>
    <w:qFormat/>
    <w:rsid w:val="005805D6"/>
    <w:pPr>
      <w:keepNext/>
      <w:keepLines/>
      <w:spacing w:before="40" w:after="0"/>
      <w:outlineLvl w:val="4"/>
    </w:pPr>
    <w:rPr>
      <w:rFonts w:eastAsiaTheme="majorEastAsia"/>
      <w:color w:val="2F5496" w:themeColor="accent1" w:themeShade="BF"/>
    </w:rPr>
  </w:style>
  <w:style w:type="paragraph" w:styleId="Ttulo6">
    <w:name w:val="heading 6"/>
    <w:basedOn w:val="Normal"/>
    <w:next w:val="Normal"/>
    <w:link w:val="Ttulo6Car"/>
    <w:uiPriority w:val="9"/>
    <w:semiHidden/>
    <w:qFormat/>
    <w:rsid w:val="005805D6"/>
    <w:pPr>
      <w:keepNext/>
      <w:keepLines/>
      <w:spacing w:before="40" w:after="0"/>
      <w:outlineLvl w:val="5"/>
    </w:pPr>
    <w:rPr>
      <w:rFonts w:eastAsiaTheme="majorEastAsia"/>
      <w:color w:val="1F3763" w:themeColor="accent1" w:themeShade="7F"/>
    </w:rPr>
  </w:style>
  <w:style w:type="paragraph" w:styleId="Ttulo7">
    <w:name w:val="heading 7"/>
    <w:basedOn w:val="Normal"/>
    <w:next w:val="Normal"/>
    <w:link w:val="Ttulo7Car"/>
    <w:uiPriority w:val="9"/>
    <w:semiHidden/>
    <w:qFormat/>
    <w:rsid w:val="005805D6"/>
    <w:pPr>
      <w:keepNext/>
      <w:keepLines/>
      <w:spacing w:before="40" w:after="0"/>
      <w:outlineLvl w:val="6"/>
    </w:pPr>
    <w:rPr>
      <w:rFonts w:eastAsiaTheme="majorEastAsia"/>
      <w:i/>
      <w:iCs/>
      <w:color w:val="1F3763" w:themeColor="accent1" w:themeShade="7F"/>
    </w:rPr>
  </w:style>
  <w:style w:type="paragraph" w:styleId="Ttulo8">
    <w:name w:val="heading 8"/>
    <w:basedOn w:val="Normal"/>
    <w:next w:val="Normal"/>
    <w:link w:val="Ttulo8Car"/>
    <w:uiPriority w:val="9"/>
    <w:semiHidden/>
    <w:qFormat/>
    <w:rsid w:val="005805D6"/>
    <w:pPr>
      <w:keepNext/>
      <w:keepLines/>
      <w:spacing w:before="40" w:after="0"/>
      <w:outlineLvl w:val="7"/>
    </w:pPr>
    <w:rPr>
      <w:rFonts w:eastAsiaTheme="majorEastAsia"/>
      <w:color w:val="272727" w:themeColor="text1" w:themeTint="D8"/>
      <w:sz w:val="21"/>
      <w:szCs w:val="21"/>
    </w:rPr>
  </w:style>
  <w:style w:type="paragraph" w:styleId="Ttulo9">
    <w:name w:val="heading 9"/>
    <w:basedOn w:val="Normal"/>
    <w:next w:val="Normal"/>
    <w:link w:val="Ttulo9Car"/>
    <w:uiPriority w:val="9"/>
    <w:semiHidden/>
    <w:qFormat/>
    <w:rsid w:val="005805D6"/>
    <w:pPr>
      <w:keepNext/>
      <w:keepLines/>
      <w:spacing w:before="40" w:after="0"/>
      <w:outlineLvl w:val="8"/>
    </w:pPr>
    <w:rPr>
      <w:rFonts w:eastAsiaTheme="majorEastAsia"/>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805D6"/>
    <w:rPr>
      <w:rFonts w:ascii="Cambria" w:eastAsia="Times New Roman" w:hAnsi="Cambria"/>
      <w:b/>
      <w:bCs/>
      <w:kern w:val="32"/>
      <w:sz w:val="32"/>
      <w:szCs w:val="32"/>
    </w:rPr>
  </w:style>
  <w:style w:type="paragraph" w:styleId="TtuloTDC">
    <w:name w:val="TOC Heading"/>
    <w:basedOn w:val="Normal"/>
    <w:next w:val="Normal"/>
    <w:uiPriority w:val="39"/>
    <w:unhideWhenUsed/>
    <w:qFormat/>
    <w:rsid w:val="005805D6"/>
    <w:pPr>
      <w:jc w:val="center"/>
      <w:outlineLvl w:val="0"/>
    </w:pPr>
    <w:rPr>
      <w:b/>
      <w:sz w:val="32"/>
    </w:rPr>
  </w:style>
  <w:style w:type="paragraph" w:styleId="TDC1">
    <w:name w:val="toc 1"/>
    <w:basedOn w:val="Normal"/>
    <w:next w:val="Normal"/>
    <w:autoRedefine/>
    <w:uiPriority w:val="39"/>
    <w:rsid w:val="005805D6"/>
  </w:style>
  <w:style w:type="character" w:styleId="Hipervnculo">
    <w:name w:val="Hyperlink"/>
    <w:uiPriority w:val="99"/>
    <w:unhideWhenUsed/>
    <w:rsid w:val="005805D6"/>
    <w:rPr>
      <w:rFonts w:ascii="Times New Roman" w:hAnsi="Times New Roman" w:cs="Times New Roman"/>
      <w:color w:val="0563C1"/>
      <w:u w:val="single"/>
    </w:rPr>
  </w:style>
  <w:style w:type="paragraph" w:styleId="Encabezado">
    <w:name w:val="header"/>
    <w:basedOn w:val="Normal"/>
    <w:link w:val="EncabezadoCar"/>
    <w:uiPriority w:val="99"/>
    <w:unhideWhenUsed/>
    <w:rsid w:val="005805D6"/>
    <w:pPr>
      <w:tabs>
        <w:tab w:val="center" w:pos="4680"/>
        <w:tab w:val="right" w:pos="9360"/>
      </w:tabs>
      <w:ind w:firstLine="0"/>
    </w:pPr>
  </w:style>
  <w:style w:type="character" w:customStyle="1" w:styleId="EncabezadoCar">
    <w:name w:val="Encabezado Car"/>
    <w:link w:val="Encabezado"/>
    <w:uiPriority w:val="99"/>
    <w:rsid w:val="005805D6"/>
    <w:rPr>
      <w:rFonts w:ascii="Times New Roman" w:hAnsi="Times New Roman"/>
      <w:sz w:val="24"/>
      <w:szCs w:val="24"/>
    </w:rPr>
  </w:style>
  <w:style w:type="paragraph" w:styleId="Piedepgina">
    <w:name w:val="footer"/>
    <w:basedOn w:val="Normal"/>
    <w:link w:val="PiedepginaCar"/>
    <w:uiPriority w:val="99"/>
    <w:unhideWhenUsed/>
    <w:rsid w:val="005805D6"/>
    <w:pPr>
      <w:tabs>
        <w:tab w:val="center" w:pos="4680"/>
        <w:tab w:val="right" w:pos="9360"/>
      </w:tabs>
      <w:ind w:firstLine="0"/>
    </w:pPr>
  </w:style>
  <w:style w:type="character" w:customStyle="1" w:styleId="PiedepginaCar">
    <w:name w:val="Pie de página Car"/>
    <w:link w:val="Piedepgina"/>
    <w:uiPriority w:val="99"/>
    <w:rsid w:val="005805D6"/>
    <w:rPr>
      <w:rFonts w:ascii="Times New Roman" w:hAnsi="Times New Roman"/>
      <w:sz w:val="24"/>
      <w:szCs w:val="24"/>
    </w:rPr>
  </w:style>
  <w:style w:type="character" w:customStyle="1" w:styleId="Ttulo2Car">
    <w:name w:val="Título 2 Car"/>
    <w:basedOn w:val="Fuentedeprrafopredeter"/>
    <w:link w:val="Ttulo2"/>
    <w:uiPriority w:val="9"/>
    <w:rsid w:val="005805D6"/>
    <w:rPr>
      <w:rFonts w:ascii="Cambria" w:eastAsia="Times New Roman" w:hAnsi="Cambria" w:cs="Times New Roman"/>
      <w:b/>
      <w:bCs/>
      <w:kern w:val="32"/>
      <w:sz w:val="32"/>
      <w:szCs w:val="32"/>
    </w:rPr>
  </w:style>
  <w:style w:type="paragraph" w:styleId="TDC2">
    <w:name w:val="toc 2"/>
    <w:basedOn w:val="Normal"/>
    <w:next w:val="Normal"/>
    <w:autoRedefine/>
    <w:uiPriority w:val="39"/>
    <w:rsid w:val="005805D6"/>
    <w:pPr>
      <w:tabs>
        <w:tab w:val="right" w:leader="dot" w:pos="9350"/>
      </w:tabs>
      <w:ind w:left="720"/>
    </w:pPr>
  </w:style>
  <w:style w:type="character" w:customStyle="1" w:styleId="Ttulo3Car">
    <w:name w:val="Título 3 Car"/>
    <w:basedOn w:val="Fuentedeprrafopredeter"/>
    <w:link w:val="Ttulo3"/>
    <w:uiPriority w:val="9"/>
    <w:rsid w:val="005805D6"/>
    <w:rPr>
      <w:rFonts w:ascii="Times New Roman" w:hAnsi="Times New Roman" w:cs="Times New Roman"/>
      <w:b/>
      <w:sz w:val="28"/>
      <w:szCs w:val="28"/>
    </w:rPr>
  </w:style>
  <w:style w:type="paragraph" w:styleId="Prrafodelista">
    <w:name w:val="List Paragraph"/>
    <w:basedOn w:val="Normal"/>
    <w:uiPriority w:val="34"/>
    <w:qFormat/>
    <w:rsid w:val="005805D6"/>
    <w:pPr>
      <w:numPr>
        <w:numId w:val="1"/>
      </w:numPr>
      <w:spacing w:before="240" w:after="60"/>
    </w:pPr>
  </w:style>
  <w:style w:type="paragraph" w:styleId="Ttulo">
    <w:name w:val="Title"/>
    <w:basedOn w:val="Normal"/>
    <w:next w:val="Normal"/>
    <w:link w:val="TtuloCar"/>
    <w:uiPriority w:val="10"/>
    <w:qFormat/>
    <w:rsid w:val="005805D6"/>
    <w:pPr>
      <w:ind w:firstLine="0"/>
      <w:jc w:val="center"/>
    </w:pPr>
    <w:rPr>
      <w:b/>
      <w:sz w:val="96"/>
      <w:szCs w:val="96"/>
    </w:rPr>
  </w:style>
  <w:style w:type="character" w:customStyle="1" w:styleId="TtuloCar">
    <w:name w:val="Título Car"/>
    <w:basedOn w:val="Fuentedeprrafopredeter"/>
    <w:link w:val="Ttulo"/>
    <w:uiPriority w:val="10"/>
    <w:rsid w:val="005805D6"/>
    <w:rPr>
      <w:rFonts w:ascii="Times New Roman" w:hAnsi="Times New Roman" w:cs="Times New Roman"/>
      <w:b/>
      <w:sz w:val="96"/>
      <w:szCs w:val="96"/>
    </w:rPr>
  </w:style>
  <w:style w:type="paragraph" w:styleId="Subttulo">
    <w:name w:val="Subtitle"/>
    <w:basedOn w:val="Normal"/>
    <w:next w:val="Normal"/>
    <w:link w:val="SubttuloCar"/>
    <w:uiPriority w:val="11"/>
    <w:qFormat/>
    <w:rsid w:val="005805D6"/>
    <w:pPr>
      <w:ind w:firstLine="0"/>
      <w:jc w:val="center"/>
    </w:pPr>
    <w:rPr>
      <w:b/>
      <w:sz w:val="40"/>
      <w:szCs w:val="40"/>
    </w:rPr>
  </w:style>
  <w:style w:type="character" w:customStyle="1" w:styleId="SubttuloCar">
    <w:name w:val="Subtítulo Car"/>
    <w:basedOn w:val="Fuentedeprrafopredeter"/>
    <w:link w:val="Subttulo"/>
    <w:uiPriority w:val="11"/>
    <w:rsid w:val="005805D6"/>
    <w:rPr>
      <w:rFonts w:ascii="Times New Roman" w:hAnsi="Times New Roman" w:cs="Times New Roman"/>
      <w:b/>
      <w:sz w:val="40"/>
      <w:szCs w:val="40"/>
    </w:rPr>
  </w:style>
  <w:style w:type="paragraph" w:customStyle="1" w:styleId="Textodelaportada">
    <w:name w:val="Texto de la portada"/>
    <w:basedOn w:val="Normal"/>
    <w:qFormat/>
    <w:rsid w:val="005805D6"/>
    <w:pPr>
      <w:ind w:firstLine="0"/>
      <w:jc w:val="center"/>
    </w:pPr>
  </w:style>
  <w:style w:type="paragraph" w:customStyle="1" w:styleId="Autor">
    <w:name w:val="Autor"/>
    <w:basedOn w:val="Normal"/>
    <w:qFormat/>
    <w:rsid w:val="005805D6"/>
    <w:pPr>
      <w:ind w:firstLine="0"/>
      <w:jc w:val="center"/>
    </w:pPr>
    <w:rPr>
      <w:i/>
      <w:sz w:val="36"/>
      <w:szCs w:val="36"/>
    </w:rPr>
  </w:style>
  <w:style w:type="paragraph" w:styleId="Listaconvietas">
    <w:name w:val="List Bullet"/>
    <w:basedOn w:val="Prrafodelista"/>
    <w:uiPriority w:val="99"/>
    <w:rsid w:val="005805D6"/>
    <w:pPr>
      <w:numPr>
        <w:numId w:val="5"/>
      </w:numPr>
      <w:ind w:left="1080" w:hanging="360"/>
    </w:pPr>
  </w:style>
  <w:style w:type="paragraph" w:styleId="Bibliografa">
    <w:name w:val="Bibliography"/>
    <w:basedOn w:val="Normal"/>
    <w:next w:val="Normal"/>
    <w:uiPriority w:val="37"/>
    <w:rsid w:val="005805D6"/>
    <w:pPr>
      <w:ind w:left="540" w:hanging="540"/>
    </w:pPr>
  </w:style>
  <w:style w:type="paragraph" w:styleId="Textodeglobo">
    <w:name w:val="Balloon Text"/>
    <w:basedOn w:val="Normal"/>
    <w:link w:val="TextodegloboCar"/>
    <w:uiPriority w:val="99"/>
    <w:semiHidden/>
    <w:unhideWhenUsed/>
    <w:rsid w:val="005805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05D6"/>
    <w:rPr>
      <w:rFonts w:ascii="Segoe UI" w:hAnsi="Segoe UI" w:cs="Segoe UI"/>
      <w:sz w:val="18"/>
      <w:szCs w:val="18"/>
    </w:rPr>
  </w:style>
  <w:style w:type="character" w:styleId="Textodelmarcadordeposicin">
    <w:name w:val="Placeholder Text"/>
    <w:basedOn w:val="Fuentedeprrafopredeter"/>
    <w:uiPriority w:val="99"/>
    <w:semiHidden/>
    <w:rsid w:val="005805D6"/>
    <w:rPr>
      <w:rFonts w:ascii="Times New Roman" w:hAnsi="Times New Roman" w:cs="Times New Roman"/>
      <w:color w:val="808080"/>
    </w:rPr>
  </w:style>
  <w:style w:type="paragraph" w:customStyle="1" w:styleId="Textodesugerencia">
    <w:name w:val="Texto de sugerencia"/>
    <w:basedOn w:val="Normal"/>
    <w:qFormat/>
    <w:rsid w:val="005805D6"/>
    <w:rPr>
      <w:rFonts w:ascii="Calibri" w:hAnsi="Calibri"/>
      <w:color w:val="0070C0"/>
    </w:rPr>
  </w:style>
  <w:style w:type="paragraph" w:customStyle="1" w:styleId="Encabezadodeltextodesugerencia">
    <w:name w:val="Encabezado del texto de sugerencia"/>
    <w:basedOn w:val="Textodesugerencia"/>
    <w:qFormat/>
    <w:rsid w:val="005805D6"/>
    <w:pPr>
      <w:ind w:firstLine="0"/>
      <w:jc w:val="center"/>
    </w:pPr>
  </w:style>
  <w:style w:type="paragraph" w:styleId="Sinespaciado">
    <w:name w:val="No Spacing"/>
    <w:uiPriority w:val="1"/>
    <w:qFormat/>
    <w:rsid w:val="005805D6"/>
    <w:pPr>
      <w:ind w:firstLine="720"/>
    </w:pPr>
    <w:rPr>
      <w:rFonts w:ascii="Times New Roman" w:hAnsi="Times New Roman"/>
      <w:sz w:val="24"/>
      <w:szCs w:val="24"/>
    </w:rPr>
  </w:style>
  <w:style w:type="paragraph" w:styleId="TDC3">
    <w:name w:val="toc 3"/>
    <w:basedOn w:val="Normal"/>
    <w:next w:val="Normal"/>
    <w:autoRedefine/>
    <w:uiPriority w:val="39"/>
    <w:rsid w:val="005805D6"/>
    <w:pPr>
      <w:spacing w:after="100"/>
      <w:ind w:left="480"/>
    </w:pPr>
  </w:style>
  <w:style w:type="character" w:customStyle="1" w:styleId="UnresolvedMention">
    <w:name w:val="Unresolved Mention"/>
    <w:basedOn w:val="Fuentedeprrafopredeter"/>
    <w:uiPriority w:val="99"/>
    <w:semiHidden/>
    <w:unhideWhenUsed/>
    <w:rsid w:val="005805D6"/>
    <w:rPr>
      <w:rFonts w:ascii="Times New Roman" w:hAnsi="Times New Roman" w:cs="Times New Roman"/>
      <w:color w:val="605E5C"/>
      <w:shd w:val="clear" w:color="auto" w:fill="E1DFDD"/>
    </w:rPr>
  </w:style>
  <w:style w:type="numbering" w:styleId="111111">
    <w:name w:val="Outline List 2"/>
    <w:basedOn w:val="Sinlista"/>
    <w:uiPriority w:val="99"/>
    <w:semiHidden/>
    <w:unhideWhenUsed/>
    <w:rsid w:val="005805D6"/>
    <w:pPr>
      <w:numPr>
        <w:numId w:val="17"/>
      </w:numPr>
    </w:pPr>
  </w:style>
  <w:style w:type="numbering" w:styleId="1ai">
    <w:name w:val="Outline List 1"/>
    <w:basedOn w:val="Sinlista"/>
    <w:uiPriority w:val="99"/>
    <w:semiHidden/>
    <w:unhideWhenUsed/>
    <w:rsid w:val="005805D6"/>
    <w:pPr>
      <w:numPr>
        <w:numId w:val="18"/>
      </w:numPr>
    </w:pPr>
  </w:style>
  <w:style w:type="character" w:customStyle="1" w:styleId="Ttulo4Car">
    <w:name w:val="Título 4 Car"/>
    <w:basedOn w:val="Fuentedeprrafopredeter"/>
    <w:link w:val="Ttulo4"/>
    <w:uiPriority w:val="9"/>
    <w:semiHidden/>
    <w:rsid w:val="005805D6"/>
    <w:rPr>
      <w:rFonts w:ascii="Times New Roman" w:eastAsiaTheme="majorEastAsia" w:hAnsi="Times New Roman" w:cs="Times New Roman"/>
      <w:i/>
      <w:iCs/>
      <w:color w:val="2F5496" w:themeColor="accent1" w:themeShade="BF"/>
      <w:sz w:val="24"/>
      <w:szCs w:val="24"/>
    </w:rPr>
  </w:style>
  <w:style w:type="character" w:customStyle="1" w:styleId="Ttulo5Car">
    <w:name w:val="Título 5 Car"/>
    <w:basedOn w:val="Fuentedeprrafopredeter"/>
    <w:link w:val="Ttulo5"/>
    <w:uiPriority w:val="9"/>
    <w:semiHidden/>
    <w:rsid w:val="005805D6"/>
    <w:rPr>
      <w:rFonts w:ascii="Times New Roman" w:eastAsiaTheme="majorEastAsia" w:hAnsi="Times New Roman" w:cs="Times New Roman"/>
      <w:color w:val="2F5496" w:themeColor="accent1" w:themeShade="BF"/>
      <w:sz w:val="24"/>
      <w:szCs w:val="24"/>
    </w:rPr>
  </w:style>
  <w:style w:type="character" w:customStyle="1" w:styleId="Ttulo6Car">
    <w:name w:val="Título 6 Car"/>
    <w:basedOn w:val="Fuentedeprrafopredeter"/>
    <w:link w:val="Ttulo6"/>
    <w:uiPriority w:val="9"/>
    <w:semiHidden/>
    <w:rsid w:val="005805D6"/>
    <w:rPr>
      <w:rFonts w:ascii="Times New Roman" w:eastAsiaTheme="majorEastAsia" w:hAnsi="Times New Roman" w:cs="Times New Roman"/>
      <w:color w:val="1F3763" w:themeColor="accent1" w:themeShade="7F"/>
      <w:sz w:val="24"/>
      <w:szCs w:val="24"/>
    </w:rPr>
  </w:style>
  <w:style w:type="character" w:customStyle="1" w:styleId="Ttulo7Car">
    <w:name w:val="Título 7 Car"/>
    <w:basedOn w:val="Fuentedeprrafopredeter"/>
    <w:link w:val="Ttulo7"/>
    <w:uiPriority w:val="9"/>
    <w:semiHidden/>
    <w:rsid w:val="005805D6"/>
    <w:rPr>
      <w:rFonts w:ascii="Times New Roman" w:eastAsiaTheme="majorEastAsia" w:hAnsi="Times New Roman" w:cs="Times New Roman"/>
      <w:i/>
      <w:iCs/>
      <w:color w:val="1F3763" w:themeColor="accent1" w:themeShade="7F"/>
      <w:sz w:val="24"/>
      <w:szCs w:val="24"/>
    </w:rPr>
  </w:style>
  <w:style w:type="character" w:customStyle="1" w:styleId="Ttulo8Car">
    <w:name w:val="Título 8 Car"/>
    <w:basedOn w:val="Fuentedeprrafopredeter"/>
    <w:link w:val="Ttulo8"/>
    <w:uiPriority w:val="9"/>
    <w:semiHidden/>
    <w:rsid w:val="005805D6"/>
    <w:rPr>
      <w:rFonts w:ascii="Times New Roman" w:eastAsiaTheme="majorEastAsia" w:hAnsi="Times New Roman" w:cs="Times New Roman"/>
      <w:color w:val="272727" w:themeColor="text1" w:themeTint="D8"/>
      <w:sz w:val="21"/>
      <w:szCs w:val="21"/>
    </w:rPr>
  </w:style>
  <w:style w:type="character" w:customStyle="1" w:styleId="Ttulo9Car">
    <w:name w:val="Título 9 Car"/>
    <w:basedOn w:val="Fuentedeprrafopredeter"/>
    <w:link w:val="Ttulo9"/>
    <w:uiPriority w:val="9"/>
    <w:semiHidden/>
    <w:rsid w:val="005805D6"/>
    <w:rPr>
      <w:rFonts w:ascii="Times New Roman" w:eastAsiaTheme="majorEastAsia" w:hAnsi="Times New Roman" w:cs="Times New Roman"/>
      <w:i/>
      <w:iCs/>
      <w:color w:val="272727" w:themeColor="text1" w:themeTint="D8"/>
      <w:sz w:val="21"/>
      <w:szCs w:val="21"/>
    </w:rPr>
  </w:style>
  <w:style w:type="numbering" w:styleId="ArtculoSeccin">
    <w:name w:val="Outline List 3"/>
    <w:basedOn w:val="Sinlista"/>
    <w:uiPriority w:val="99"/>
    <w:semiHidden/>
    <w:unhideWhenUsed/>
    <w:rsid w:val="005805D6"/>
    <w:pPr>
      <w:numPr>
        <w:numId w:val="19"/>
      </w:numPr>
    </w:pPr>
  </w:style>
  <w:style w:type="paragraph" w:styleId="Textodebloque">
    <w:name w:val="Block Text"/>
    <w:basedOn w:val="Normal"/>
    <w:uiPriority w:val="99"/>
    <w:semiHidden/>
    <w:unhideWhenUsed/>
    <w:rsid w:val="005805D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oindependiente">
    <w:name w:val="Body Text"/>
    <w:basedOn w:val="Normal"/>
    <w:link w:val="TextoindependienteCar"/>
    <w:uiPriority w:val="99"/>
    <w:semiHidden/>
    <w:unhideWhenUsed/>
    <w:rsid w:val="005805D6"/>
    <w:pPr>
      <w:spacing w:after="120"/>
    </w:pPr>
  </w:style>
  <w:style w:type="character" w:customStyle="1" w:styleId="TextoindependienteCar">
    <w:name w:val="Texto independiente Car"/>
    <w:basedOn w:val="Fuentedeprrafopredeter"/>
    <w:link w:val="Textoindependiente"/>
    <w:uiPriority w:val="99"/>
    <w:semiHidden/>
    <w:rsid w:val="005805D6"/>
    <w:rPr>
      <w:rFonts w:ascii="Times New Roman" w:hAnsi="Times New Roman" w:cs="Times New Roman"/>
      <w:sz w:val="24"/>
      <w:szCs w:val="24"/>
    </w:rPr>
  </w:style>
  <w:style w:type="paragraph" w:styleId="Textoindependiente2">
    <w:name w:val="Body Text 2"/>
    <w:basedOn w:val="Normal"/>
    <w:link w:val="Textoindependiente2Car"/>
    <w:uiPriority w:val="99"/>
    <w:semiHidden/>
    <w:unhideWhenUsed/>
    <w:rsid w:val="005805D6"/>
    <w:pPr>
      <w:spacing w:after="120" w:line="480" w:lineRule="auto"/>
    </w:pPr>
  </w:style>
  <w:style w:type="character" w:customStyle="1" w:styleId="Textoindependiente2Car">
    <w:name w:val="Texto independiente 2 Car"/>
    <w:basedOn w:val="Fuentedeprrafopredeter"/>
    <w:link w:val="Textoindependiente2"/>
    <w:uiPriority w:val="99"/>
    <w:semiHidden/>
    <w:rsid w:val="005805D6"/>
    <w:rPr>
      <w:rFonts w:ascii="Times New Roman" w:hAnsi="Times New Roman" w:cs="Times New Roman"/>
      <w:sz w:val="24"/>
      <w:szCs w:val="24"/>
    </w:rPr>
  </w:style>
  <w:style w:type="paragraph" w:styleId="Textoindependiente3">
    <w:name w:val="Body Text 3"/>
    <w:basedOn w:val="Normal"/>
    <w:link w:val="Textoindependiente3Car"/>
    <w:uiPriority w:val="99"/>
    <w:semiHidden/>
    <w:unhideWhenUsed/>
    <w:rsid w:val="005805D6"/>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05D6"/>
    <w:rPr>
      <w:rFonts w:ascii="Times New Roman" w:hAnsi="Times New Roman" w:cs="Times New Roman"/>
      <w:sz w:val="16"/>
      <w:szCs w:val="16"/>
    </w:rPr>
  </w:style>
  <w:style w:type="paragraph" w:styleId="Textoindependienteprimerasangra">
    <w:name w:val="Body Text First Indent"/>
    <w:basedOn w:val="Textoindependiente"/>
    <w:link w:val="TextoindependienteprimerasangraCar"/>
    <w:uiPriority w:val="99"/>
    <w:semiHidden/>
    <w:unhideWhenUsed/>
    <w:rsid w:val="005805D6"/>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5805D6"/>
    <w:rPr>
      <w:rFonts w:ascii="Times New Roman" w:hAnsi="Times New Roman" w:cs="Times New Roman"/>
      <w:sz w:val="24"/>
      <w:szCs w:val="24"/>
    </w:rPr>
  </w:style>
  <w:style w:type="paragraph" w:styleId="Sangradetextonormal">
    <w:name w:val="Body Text Indent"/>
    <w:basedOn w:val="Normal"/>
    <w:link w:val="SangradetextonormalCar"/>
    <w:uiPriority w:val="99"/>
    <w:semiHidden/>
    <w:unhideWhenUsed/>
    <w:rsid w:val="005805D6"/>
    <w:pPr>
      <w:spacing w:after="120"/>
      <w:ind w:left="360"/>
    </w:pPr>
  </w:style>
  <w:style w:type="character" w:customStyle="1" w:styleId="SangradetextonormalCar">
    <w:name w:val="Sangría de texto normal Car"/>
    <w:basedOn w:val="Fuentedeprrafopredeter"/>
    <w:link w:val="Sangradetextonormal"/>
    <w:uiPriority w:val="99"/>
    <w:semiHidden/>
    <w:rsid w:val="005805D6"/>
    <w:rPr>
      <w:rFonts w:ascii="Times New Roman" w:hAnsi="Times New Roman" w:cs="Times New Roman"/>
      <w:sz w:val="24"/>
      <w:szCs w:val="24"/>
    </w:rPr>
  </w:style>
  <w:style w:type="paragraph" w:styleId="Textoindependienteprimerasangra2">
    <w:name w:val="Body Text First Indent 2"/>
    <w:basedOn w:val="Sangradetextonormal"/>
    <w:link w:val="Textoindependienteprimerasangra2Car"/>
    <w:uiPriority w:val="99"/>
    <w:semiHidden/>
    <w:unhideWhenUsed/>
    <w:rsid w:val="005805D6"/>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5805D6"/>
    <w:rPr>
      <w:rFonts w:ascii="Times New Roman" w:hAnsi="Times New Roman" w:cs="Times New Roman"/>
      <w:sz w:val="24"/>
      <w:szCs w:val="24"/>
    </w:rPr>
  </w:style>
  <w:style w:type="paragraph" w:styleId="Sangra2detindependiente">
    <w:name w:val="Body Text Indent 2"/>
    <w:basedOn w:val="Normal"/>
    <w:link w:val="Sangra2detindependienteCar"/>
    <w:uiPriority w:val="99"/>
    <w:semiHidden/>
    <w:unhideWhenUsed/>
    <w:rsid w:val="005805D6"/>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5805D6"/>
    <w:rPr>
      <w:rFonts w:ascii="Times New Roman" w:hAnsi="Times New Roman" w:cs="Times New Roman"/>
      <w:sz w:val="24"/>
      <w:szCs w:val="24"/>
    </w:rPr>
  </w:style>
  <w:style w:type="paragraph" w:styleId="Sangra3detindependiente">
    <w:name w:val="Body Text Indent 3"/>
    <w:basedOn w:val="Normal"/>
    <w:link w:val="Sangra3detindependienteCar"/>
    <w:uiPriority w:val="99"/>
    <w:semiHidden/>
    <w:unhideWhenUsed/>
    <w:rsid w:val="005805D6"/>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rsid w:val="005805D6"/>
    <w:rPr>
      <w:rFonts w:ascii="Times New Roman" w:hAnsi="Times New Roman" w:cs="Times New Roman"/>
      <w:sz w:val="16"/>
      <w:szCs w:val="16"/>
    </w:rPr>
  </w:style>
  <w:style w:type="character" w:styleId="Ttulodellibro">
    <w:name w:val="Book Title"/>
    <w:basedOn w:val="Fuentedeprrafopredeter"/>
    <w:uiPriority w:val="33"/>
    <w:semiHidden/>
    <w:qFormat/>
    <w:rsid w:val="005805D6"/>
    <w:rPr>
      <w:rFonts w:ascii="Times New Roman" w:hAnsi="Times New Roman" w:cs="Times New Roman"/>
      <w:b/>
      <w:bCs/>
      <w:i/>
      <w:iCs/>
      <w:spacing w:val="5"/>
    </w:rPr>
  </w:style>
  <w:style w:type="paragraph" w:styleId="Descripcin">
    <w:name w:val="caption"/>
    <w:basedOn w:val="Normal"/>
    <w:next w:val="Normal"/>
    <w:uiPriority w:val="35"/>
    <w:semiHidden/>
    <w:unhideWhenUsed/>
    <w:qFormat/>
    <w:rsid w:val="005805D6"/>
    <w:pPr>
      <w:spacing w:after="200" w:line="240" w:lineRule="auto"/>
    </w:pPr>
    <w:rPr>
      <w:i/>
      <w:iCs/>
      <w:color w:val="44546A" w:themeColor="text2"/>
      <w:sz w:val="18"/>
      <w:szCs w:val="18"/>
    </w:rPr>
  </w:style>
  <w:style w:type="paragraph" w:styleId="Cierre">
    <w:name w:val="Closing"/>
    <w:basedOn w:val="Normal"/>
    <w:link w:val="CierreCar"/>
    <w:uiPriority w:val="99"/>
    <w:semiHidden/>
    <w:unhideWhenUsed/>
    <w:rsid w:val="005805D6"/>
    <w:pPr>
      <w:spacing w:after="0" w:line="240" w:lineRule="auto"/>
      <w:ind w:left="4320"/>
    </w:pPr>
  </w:style>
  <w:style w:type="character" w:customStyle="1" w:styleId="CierreCar">
    <w:name w:val="Cierre Car"/>
    <w:basedOn w:val="Fuentedeprrafopredeter"/>
    <w:link w:val="Cierre"/>
    <w:uiPriority w:val="99"/>
    <w:semiHidden/>
    <w:rsid w:val="005805D6"/>
    <w:rPr>
      <w:rFonts w:ascii="Times New Roman" w:hAnsi="Times New Roman" w:cs="Times New Roman"/>
      <w:sz w:val="24"/>
      <w:szCs w:val="24"/>
    </w:rPr>
  </w:style>
  <w:style w:type="table" w:styleId="Cuadrculavistosa">
    <w:name w:val="Colorful Grid"/>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uadrculavistosa-nfasis2">
    <w:name w:val="Colorful Grid Accent 2"/>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vistosa-nfasis6">
    <w:name w:val="Colorful Grid Accent 6"/>
    <w:basedOn w:val="Tablanormal"/>
    <w:uiPriority w:val="73"/>
    <w:semiHidden/>
    <w:unhideWhenUsed/>
    <w:rsid w:val="005805D6"/>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5805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5805D6"/>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Listavistosa-nfasis2">
    <w:name w:val="Colorful List Accent 2"/>
    <w:basedOn w:val="Tablanormal"/>
    <w:uiPriority w:val="72"/>
    <w:semiHidden/>
    <w:unhideWhenUsed/>
    <w:rsid w:val="005805D6"/>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5805D6"/>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5805D6"/>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5805D6"/>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Listavistosa-nfasis6">
    <w:name w:val="Colorful List Accent 6"/>
    <w:basedOn w:val="Tablanormal"/>
    <w:uiPriority w:val="72"/>
    <w:semiHidden/>
    <w:unhideWhenUsed/>
    <w:rsid w:val="005805D6"/>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5805D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5805D6"/>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5805D6"/>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5805D6"/>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5805D6"/>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5805D6"/>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5805D6"/>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5805D6"/>
    <w:rPr>
      <w:rFonts w:ascii="Times New Roman" w:hAnsi="Times New Roman" w:cs="Times New Roman"/>
      <w:sz w:val="16"/>
      <w:szCs w:val="16"/>
    </w:rPr>
  </w:style>
  <w:style w:type="paragraph" w:styleId="Textocomentario">
    <w:name w:val="annotation text"/>
    <w:basedOn w:val="Normal"/>
    <w:link w:val="TextocomentarioCar"/>
    <w:uiPriority w:val="99"/>
    <w:semiHidden/>
    <w:unhideWhenUsed/>
    <w:rsid w:val="005805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805D6"/>
    <w:rPr>
      <w:rFonts w:ascii="Times New Roman" w:hAnsi="Times New Roman" w:cs="Times New Roman"/>
    </w:rPr>
  </w:style>
  <w:style w:type="paragraph" w:styleId="Asuntodelcomentario">
    <w:name w:val="annotation subject"/>
    <w:basedOn w:val="Textocomentario"/>
    <w:next w:val="Textocomentario"/>
    <w:link w:val="AsuntodelcomentarioCar"/>
    <w:uiPriority w:val="99"/>
    <w:semiHidden/>
    <w:unhideWhenUsed/>
    <w:rsid w:val="005805D6"/>
    <w:rPr>
      <w:b/>
      <w:bCs/>
    </w:rPr>
  </w:style>
  <w:style w:type="character" w:customStyle="1" w:styleId="AsuntodelcomentarioCar">
    <w:name w:val="Asunto del comentario Car"/>
    <w:basedOn w:val="TextocomentarioCar"/>
    <w:link w:val="Asuntodelcomentario"/>
    <w:uiPriority w:val="99"/>
    <w:semiHidden/>
    <w:rsid w:val="005805D6"/>
    <w:rPr>
      <w:rFonts w:ascii="Times New Roman" w:hAnsi="Times New Roman" w:cs="Times New Roman"/>
      <w:b/>
      <w:bCs/>
    </w:rPr>
  </w:style>
  <w:style w:type="table" w:styleId="Listaoscura">
    <w:name w:val="Dark List"/>
    <w:basedOn w:val="Tablanormal"/>
    <w:uiPriority w:val="70"/>
    <w:semiHidden/>
    <w:unhideWhenUsed/>
    <w:rsid w:val="005805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5805D6"/>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Listaoscura-nfasis2">
    <w:name w:val="Dark List Accent 2"/>
    <w:basedOn w:val="Tablanormal"/>
    <w:uiPriority w:val="70"/>
    <w:semiHidden/>
    <w:unhideWhenUsed/>
    <w:rsid w:val="005805D6"/>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5805D6"/>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5805D6"/>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5805D6"/>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Listaoscura-nfasis6">
    <w:name w:val="Dark List Accent 6"/>
    <w:basedOn w:val="Tablanormal"/>
    <w:uiPriority w:val="70"/>
    <w:semiHidden/>
    <w:unhideWhenUsed/>
    <w:rsid w:val="005805D6"/>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5805D6"/>
  </w:style>
  <w:style w:type="character" w:customStyle="1" w:styleId="FechaCar">
    <w:name w:val="Fecha Car"/>
    <w:basedOn w:val="Fuentedeprrafopredeter"/>
    <w:link w:val="Fecha"/>
    <w:uiPriority w:val="99"/>
    <w:semiHidden/>
    <w:rsid w:val="005805D6"/>
    <w:rPr>
      <w:rFonts w:ascii="Times New Roman" w:hAnsi="Times New Roman" w:cs="Times New Roman"/>
      <w:sz w:val="24"/>
      <w:szCs w:val="24"/>
    </w:rPr>
  </w:style>
  <w:style w:type="paragraph" w:styleId="Mapadeldocumento">
    <w:name w:val="Document Map"/>
    <w:basedOn w:val="Normal"/>
    <w:link w:val="MapadeldocumentoCar"/>
    <w:uiPriority w:val="99"/>
    <w:semiHidden/>
    <w:unhideWhenUsed/>
    <w:rsid w:val="005805D6"/>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5805D6"/>
    <w:rPr>
      <w:rFonts w:ascii="Segoe UI" w:hAnsi="Segoe UI" w:cs="Segoe UI"/>
      <w:sz w:val="16"/>
      <w:szCs w:val="16"/>
    </w:rPr>
  </w:style>
  <w:style w:type="paragraph" w:styleId="Firmadecorreoelectrnico">
    <w:name w:val="E-mail Signature"/>
    <w:basedOn w:val="Normal"/>
    <w:link w:val="FirmadecorreoelectrnicoCar"/>
    <w:uiPriority w:val="99"/>
    <w:semiHidden/>
    <w:unhideWhenUsed/>
    <w:rsid w:val="005805D6"/>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5805D6"/>
    <w:rPr>
      <w:rFonts w:ascii="Times New Roman" w:hAnsi="Times New Roman" w:cs="Times New Roman"/>
      <w:sz w:val="24"/>
      <w:szCs w:val="24"/>
    </w:rPr>
  </w:style>
  <w:style w:type="character" w:styleId="nfasis">
    <w:name w:val="Emphasis"/>
    <w:basedOn w:val="Fuentedeprrafopredeter"/>
    <w:uiPriority w:val="20"/>
    <w:semiHidden/>
    <w:qFormat/>
    <w:rsid w:val="005805D6"/>
    <w:rPr>
      <w:rFonts w:ascii="Times New Roman" w:hAnsi="Times New Roman" w:cs="Times New Roman"/>
      <w:i/>
      <w:iCs/>
    </w:rPr>
  </w:style>
  <w:style w:type="character" w:styleId="Refdenotaalfinal">
    <w:name w:val="endnote reference"/>
    <w:basedOn w:val="Fuentedeprrafopredeter"/>
    <w:uiPriority w:val="99"/>
    <w:semiHidden/>
    <w:unhideWhenUsed/>
    <w:rsid w:val="005805D6"/>
    <w:rPr>
      <w:rFonts w:ascii="Times New Roman" w:hAnsi="Times New Roman" w:cs="Times New Roman"/>
      <w:vertAlign w:val="superscript"/>
    </w:rPr>
  </w:style>
  <w:style w:type="paragraph" w:styleId="Textonotaalfinal">
    <w:name w:val="endnote text"/>
    <w:basedOn w:val="Normal"/>
    <w:link w:val="TextonotaalfinalCar"/>
    <w:uiPriority w:val="99"/>
    <w:semiHidden/>
    <w:unhideWhenUsed/>
    <w:rsid w:val="005805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805D6"/>
    <w:rPr>
      <w:rFonts w:ascii="Times New Roman" w:hAnsi="Times New Roman" w:cs="Times New Roman"/>
    </w:rPr>
  </w:style>
  <w:style w:type="paragraph" w:styleId="Direccinsobre">
    <w:name w:val="envelope address"/>
    <w:basedOn w:val="Normal"/>
    <w:uiPriority w:val="99"/>
    <w:semiHidden/>
    <w:unhideWhenUsed/>
    <w:rsid w:val="005805D6"/>
    <w:pPr>
      <w:framePr w:w="7920" w:h="1980" w:hRule="exact" w:hSpace="180" w:wrap="auto" w:hAnchor="page" w:xAlign="center" w:yAlign="bottom"/>
      <w:spacing w:after="0" w:line="240" w:lineRule="auto"/>
      <w:ind w:left="2880"/>
    </w:pPr>
    <w:rPr>
      <w:rFonts w:eastAsiaTheme="majorEastAsia"/>
    </w:rPr>
  </w:style>
  <w:style w:type="paragraph" w:styleId="Remitedesobre">
    <w:name w:val="envelope return"/>
    <w:basedOn w:val="Normal"/>
    <w:uiPriority w:val="99"/>
    <w:semiHidden/>
    <w:unhideWhenUsed/>
    <w:rsid w:val="005805D6"/>
    <w:pPr>
      <w:spacing w:after="0" w:line="240" w:lineRule="auto"/>
    </w:pPr>
    <w:rPr>
      <w:rFonts w:eastAsiaTheme="majorEastAsia"/>
      <w:sz w:val="20"/>
      <w:szCs w:val="20"/>
    </w:rPr>
  </w:style>
  <w:style w:type="character" w:styleId="Hipervnculovisitado">
    <w:name w:val="FollowedHyperlink"/>
    <w:basedOn w:val="Fuentedeprrafopredeter"/>
    <w:uiPriority w:val="99"/>
    <w:semiHidden/>
    <w:unhideWhenUsed/>
    <w:rsid w:val="005805D6"/>
    <w:rPr>
      <w:rFonts w:ascii="Times New Roman" w:hAnsi="Times New Roman" w:cs="Times New Roman"/>
      <w:color w:val="954F72" w:themeColor="followedHyperlink"/>
      <w:u w:val="single"/>
    </w:rPr>
  </w:style>
  <w:style w:type="character" w:styleId="Refdenotaalpie">
    <w:name w:val="footnote reference"/>
    <w:basedOn w:val="Fuentedeprrafopredeter"/>
    <w:uiPriority w:val="99"/>
    <w:semiHidden/>
    <w:unhideWhenUsed/>
    <w:rsid w:val="005805D6"/>
    <w:rPr>
      <w:rFonts w:ascii="Times New Roman" w:hAnsi="Times New Roman" w:cs="Times New Roman"/>
      <w:vertAlign w:val="superscript"/>
    </w:rPr>
  </w:style>
  <w:style w:type="paragraph" w:styleId="Textonotapie">
    <w:name w:val="footnote text"/>
    <w:basedOn w:val="Normal"/>
    <w:link w:val="TextonotapieCar"/>
    <w:uiPriority w:val="99"/>
    <w:semiHidden/>
    <w:unhideWhenUsed/>
    <w:rsid w:val="005805D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05D6"/>
    <w:rPr>
      <w:rFonts w:ascii="Times New Roman" w:hAnsi="Times New Roman" w:cs="Times New Roman"/>
    </w:rPr>
  </w:style>
  <w:style w:type="table" w:styleId="Tabladecuadrcula1clara">
    <w:name w:val="Grid Table 1 Light"/>
    <w:basedOn w:val="Tablanormal"/>
    <w:uiPriority w:val="46"/>
    <w:rsid w:val="005805D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5805D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5805D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5805D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5805D6"/>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805D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5805D6"/>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805D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5805D6"/>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2-nfasis2">
    <w:name w:val="Grid Table 2 Accent 2"/>
    <w:basedOn w:val="Tablanormal"/>
    <w:uiPriority w:val="47"/>
    <w:rsid w:val="005805D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2-nfasis3">
    <w:name w:val="Grid Table 2 Accent 3"/>
    <w:basedOn w:val="Tablanormal"/>
    <w:uiPriority w:val="47"/>
    <w:rsid w:val="005805D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5805D6"/>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5805D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2-nfasis6">
    <w:name w:val="Grid Table 2 Accent 6"/>
    <w:basedOn w:val="Tablanormal"/>
    <w:uiPriority w:val="47"/>
    <w:rsid w:val="005805D6"/>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5805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580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5805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3">
    <w:name w:val="Grid Table 3 Accent 3"/>
    <w:basedOn w:val="Tablanormal"/>
    <w:uiPriority w:val="48"/>
    <w:rsid w:val="005805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5805D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5805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6">
    <w:name w:val="Grid Table 3 Accent 6"/>
    <w:basedOn w:val="Tablanormal"/>
    <w:uiPriority w:val="48"/>
    <w:rsid w:val="005805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5805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580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2">
    <w:name w:val="Grid Table 4 Accent 2"/>
    <w:basedOn w:val="Tablanormal"/>
    <w:uiPriority w:val="49"/>
    <w:rsid w:val="005805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5805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4">
    <w:name w:val="Grid Table 4 Accent 4"/>
    <w:basedOn w:val="Tablanormal"/>
    <w:uiPriority w:val="49"/>
    <w:rsid w:val="005805D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5">
    <w:name w:val="Grid Table 4 Accent 5"/>
    <w:basedOn w:val="Tablanormal"/>
    <w:uiPriority w:val="49"/>
    <w:rsid w:val="005805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6">
    <w:name w:val="Grid Table 4 Accent 6"/>
    <w:basedOn w:val="Tablanormal"/>
    <w:uiPriority w:val="49"/>
    <w:rsid w:val="005805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
    <w:name w:val="Grid Table 5 Dark"/>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cuadrcula5oscura-nfasis2">
    <w:name w:val="Grid Table 5 Dark Accent 2"/>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3">
    <w:name w:val="Grid Table 5 Dark Accent 3"/>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4">
    <w:name w:val="Grid Table 5 Dark Accent 4"/>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5">
    <w:name w:val="Grid Table 5 Dark Accent 5"/>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5oscura-nfasis6">
    <w:name w:val="Grid Table 5 Dark Accent 6"/>
    <w:basedOn w:val="Tablanormal"/>
    <w:uiPriority w:val="50"/>
    <w:rsid w:val="005805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6concolores">
    <w:name w:val="Grid Table 6 Colorful"/>
    <w:basedOn w:val="Tablanormal"/>
    <w:uiPriority w:val="51"/>
    <w:rsid w:val="005805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5805D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6concolores-nfasis2">
    <w:name w:val="Grid Table 6 Colorful Accent 2"/>
    <w:basedOn w:val="Tablanormal"/>
    <w:uiPriority w:val="51"/>
    <w:rsid w:val="005805D6"/>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6concolores-nfasis3">
    <w:name w:val="Grid Table 6 Colorful Accent 3"/>
    <w:basedOn w:val="Tablanormal"/>
    <w:uiPriority w:val="51"/>
    <w:rsid w:val="005805D6"/>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4">
    <w:name w:val="Grid Table 6 Colorful Accent 4"/>
    <w:basedOn w:val="Tablanormal"/>
    <w:uiPriority w:val="51"/>
    <w:rsid w:val="005805D6"/>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5805D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6concolores-nfasis6">
    <w:name w:val="Grid Table 6 Colorful Accent 6"/>
    <w:basedOn w:val="Tablanormal"/>
    <w:uiPriority w:val="51"/>
    <w:rsid w:val="005805D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5805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5805D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7concolores-nfasis2">
    <w:name w:val="Grid Table 7 Colorful Accent 2"/>
    <w:basedOn w:val="Tablanormal"/>
    <w:uiPriority w:val="52"/>
    <w:rsid w:val="005805D6"/>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7concolores-nfasis3">
    <w:name w:val="Grid Table 7 Colorful Accent 3"/>
    <w:basedOn w:val="Tablanormal"/>
    <w:uiPriority w:val="52"/>
    <w:rsid w:val="005805D6"/>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7concolores-nfasis4">
    <w:name w:val="Grid Table 7 Colorful Accent 4"/>
    <w:basedOn w:val="Tablanormal"/>
    <w:uiPriority w:val="52"/>
    <w:rsid w:val="005805D6"/>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7concolores-nfasis5">
    <w:name w:val="Grid Table 7 Colorful Accent 5"/>
    <w:basedOn w:val="Tablanormal"/>
    <w:uiPriority w:val="52"/>
    <w:rsid w:val="005805D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7concolores-nfasis6">
    <w:name w:val="Grid Table 7 Colorful Accent 6"/>
    <w:basedOn w:val="Tablanormal"/>
    <w:uiPriority w:val="52"/>
    <w:rsid w:val="005805D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
    <w:name w:val="Hashtag"/>
    <w:basedOn w:val="Fuentedeprrafopredeter"/>
    <w:uiPriority w:val="99"/>
    <w:semiHidden/>
    <w:unhideWhenUsed/>
    <w:rsid w:val="005805D6"/>
    <w:rPr>
      <w:rFonts w:ascii="Times New Roman" w:hAnsi="Times New Roman" w:cs="Times New Roman"/>
      <w:color w:val="2B579A"/>
      <w:shd w:val="clear" w:color="auto" w:fill="E1DFDD"/>
    </w:rPr>
  </w:style>
  <w:style w:type="character" w:styleId="AcrnimoHTML">
    <w:name w:val="HTML Acronym"/>
    <w:basedOn w:val="Fuentedeprrafopredeter"/>
    <w:uiPriority w:val="99"/>
    <w:semiHidden/>
    <w:unhideWhenUsed/>
    <w:rsid w:val="005805D6"/>
    <w:rPr>
      <w:rFonts w:ascii="Times New Roman" w:hAnsi="Times New Roman" w:cs="Times New Roman"/>
    </w:rPr>
  </w:style>
  <w:style w:type="paragraph" w:styleId="DireccinHTML">
    <w:name w:val="HTML Address"/>
    <w:basedOn w:val="Normal"/>
    <w:link w:val="DireccinHTMLCar"/>
    <w:uiPriority w:val="99"/>
    <w:semiHidden/>
    <w:unhideWhenUsed/>
    <w:rsid w:val="005805D6"/>
    <w:pPr>
      <w:spacing w:after="0" w:line="240" w:lineRule="auto"/>
    </w:pPr>
    <w:rPr>
      <w:i/>
      <w:iCs/>
    </w:rPr>
  </w:style>
  <w:style w:type="character" w:customStyle="1" w:styleId="DireccinHTMLCar">
    <w:name w:val="Dirección HTML Car"/>
    <w:basedOn w:val="Fuentedeprrafopredeter"/>
    <w:link w:val="DireccinHTML"/>
    <w:uiPriority w:val="99"/>
    <w:semiHidden/>
    <w:rsid w:val="005805D6"/>
    <w:rPr>
      <w:rFonts w:ascii="Times New Roman" w:hAnsi="Times New Roman" w:cs="Times New Roman"/>
      <w:i/>
      <w:iCs/>
      <w:sz w:val="24"/>
      <w:szCs w:val="24"/>
    </w:rPr>
  </w:style>
  <w:style w:type="character" w:styleId="CitaHTML">
    <w:name w:val="HTML Cite"/>
    <w:basedOn w:val="Fuentedeprrafopredeter"/>
    <w:uiPriority w:val="99"/>
    <w:semiHidden/>
    <w:unhideWhenUsed/>
    <w:rsid w:val="005805D6"/>
    <w:rPr>
      <w:rFonts w:ascii="Times New Roman" w:hAnsi="Times New Roman" w:cs="Times New Roman"/>
      <w:i/>
      <w:iCs/>
    </w:rPr>
  </w:style>
  <w:style w:type="character" w:styleId="CdigoHTML">
    <w:name w:val="HTML Code"/>
    <w:basedOn w:val="Fuentedeprrafopredeter"/>
    <w:uiPriority w:val="99"/>
    <w:semiHidden/>
    <w:unhideWhenUsed/>
    <w:rsid w:val="005805D6"/>
    <w:rPr>
      <w:rFonts w:ascii="Consolas" w:hAnsi="Consolas" w:cs="Times New Roman"/>
      <w:sz w:val="20"/>
      <w:szCs w:val="20"/>
    </w:rPr>
  </w:style>
  <w:style w:type="character" w:styleId="DefinicinHTML">
    <w:name w:val="HTML Definition"/>
    <w:basedOn w:val="Fuentedeprrafopredeter"/>
    <w:uiPriority w:val="99"/>
    <w:semiHidden/>
    <w:unhideWhenUsed/>
    <w:rsid w:val="005805D6"/>
    <w:rPr>
      <w:rFonts w:ascii="Times New Roman" w:hAnsi="Times New Roman" w:cs="Times New Roman"/>
      <w:i/>
      <w:iCs/>
    </w:rPr>
  </w:style>
  <w:style w:type="character" w:styleId="TecladoHTML">
    <w:name w:val="HTML Keyboard"/>
    <w:basedOn w:val="Fuentedeprrafopredeter"/>
    <w:uiPriority w:val="99"/>
    <w:semiHidden/>
    <w:unhideWhenUsed/>
    <w:rsid w:val="005805D6"/>
    <w:rPr>
      <w:rFonts w:ascii="Consolas" w:hAnsi="Consolas" w:cs="Times New Roman"/>
      <w:sz w:val="20"/>
      <w:szCs w:val="20"/>
    </w:rPr>
  </w:style>
  <w:style w:type="paragraph" w:styleId="HTMLconformatoprevio">
    <w:name w:val="HTML Preformatted"/>
    <w:basedOn w:val="Normal"/>
    <w:link w:val="HTMLconformatoprevioCar"/>
    <w:uiPriority w:val="99"/>
    <w:semiHidden/>
    <w:unhideWhenUsed/>
    <w:rsid w:val="005805D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805D6"/>
    <w:rPr>
      <w:rFonts w:ascii="Consolas" w:hAnsi="Consolas" w:cs="Times New Roman"/>
    </w:rPr>
  </w:style>
  <w:style w:type="character" w:styleId="EjemplodeHTML">
    <w:name w:val="HTML Sample"/>
    <w:basedOn w:val="Fuentedeprrafopredeter"/>
    <w:uiPriority w:val="99"/>
    <w:semiHidden/>
    <w:unhideWhenUsed/>
    <w:rsid w:val="005805D6"/>
    <w:rPr>
      <w:rFonts w:ascii="Consolas" w:hAnsi="Consolas" w:cs="Times New Roman"/>
      <w:sz w:val="24"/>
      <w:szCs w:val="24"/>
    </w:rPr>
  </w:style>
  <w:style w:type="character" w:styleId="MquinadeescribirHTML">
    <w:name w:val="HTML Typewriter"/>
    <w:basedOn w:val="Fuentedeprrafopredeter"/>
    <w:uiPriority w:val="99"/>
    <w:semiHidden/>
    <w:unhideWhenUsed/>
    <w:rsid w:val="005805D6"/>
    <w:rPr>
      <w:rFonts w:ascii="Consolas" w:hAnsi="Consolas" w:cs="Times New Roman"/>
      <w:sz w:val="20"/>
      <w:szCs w:val="20"/>
    </w:rPr>
  </w:style>
  <w:style w:type="character" w:styleId="VariableHTML">
    <w:name w:val="HTML Variable"/>
    <w:basedOn w:val="Fuentedeprrafopredeter"/>
    <w:uiPriority w:val="99"/>
    <w:semiHidden/>
    <w:unhideWhenUsed/>
    <w:rsid w:val="005805D6"/>
    <w:rPr>
      <w:rFonts w:ascii="Times New Roman" w:hAnsi="Times New Roman" w:cs="Times New Roman"/>
      <w:i/>
      <w:iCs/>
    </w:rPr>
  </w:style>
  <w:style w:type="paragraph" w:styleId="ndice1">
    <w:name w:val="index 1"/>
    <w:basedOn w:val="Normal"/>
    <w:next w:val="Normal"/>
    <w:autoRedefine/>
    <w:uiPriority w:val="99"/>
    <w:semiHidden/>
    <w:unhideWhenUsed/>
    <w:rsid w:val="005805D6"/>
    <w:pPr>
      <w:spacing w:after="0" w:line="240" w:lineRule="auto"/>
      <w:ind w:left="240" w:hanging="240"/>
    </w:pPr>
  </w:style>
  <w:style w:type="paragraph" w:styleId="ndice2">
    <w:name w:val="index 2"/>
    <w:basedOn w:val="Normal"/>
    <w:next w:val="Normal"/>
    <w:autoRedefine/>
    <w:uiPriority w:val="99"/>
    <w:semiHidden/>
    <w:unhideWhenUsed/>
    <w:rsid w:val="005805D6"/>
    <w:pPr>
      <w:spacing w:after="0" w:line="240" w:lineRule="auto"/>
      <w:ind w:left="480" w:hanging="240"/>
    </w:pPr>
  </w:style>
  <w:style w:type="paragraph" w:styleId="ndice3">
    <w:name w:val="index 3"/>
    <w:basedOn w:val="Normal"/>
    <w:next w:val="Normal"/>
    <w:autoRedefine/>
    <w:uiPriority w:val="99"/>
    <w:semiHidden/>
    <w:unhideWhenUsed/>
    <w:rsid w:val="005805D6"/>
    <w:pPr>
      <w:spacing w:after="0" w:line="240" w:lineRule="auto"/>
      <w:ind w:left="720" w:hanging="240"/>
    </w:pPr>
  </w:style>
  <w:style w:type="paragraph" w:styleId="ndice4">
    <w:name w:val="index 4"/>
    <w:basedOn w:val="Normal"/>
    <w:next w:val="Normal"/>
    <w:autoRedefine/>
    <w:uiPriority w:val="99"/>
    <w:semiHidden/>
    <w:unhideWhenUsed/>
    <w:rsid w:val="005805D6"/>
    <w:pPr>
      <w:spacing w:after="0" w:line="240" w:lineRule="auto"/>
      <w:ind w:left="960" w:hanging="240"/>
    </w:pPr>
  </w:style>
  <w:style w:type="paragraph" w:styleId="ndice5">
    <w:name w:val="index 5"/>
    <w:basedOn w:val="Normal"/>
    <w:next w:val="Normal"/>
    <w:autoRedefine/>
    <w:uiPriority w:val="99"/>
    <w:semiHidden/>
    <w:unhideWhenUsed/>
    <w:rsid w:val="005805D6"/>
    <w:pPr>
      <w:spacing w:after="0" w:line="240" w:lineRule="auto"/>
      <w:ind w:left="1200" w:hanging="240"/>
    </w:pPr>
  </w:style>
  <w:style w:type="paragraph" w:styleId="ndice6">
    <w:name w:val="index 6"/>
    <w:basedOn w:val="Normal"/>
    <w:next w:val="Normal"/>
    <w:autoRedefine/>
    <w:uiPriority w:val="99"/>
    <w:semiHidden/>
    <w:unhideWhenUsed/>
    <w:rsid w:val="005805D6"/>
    <w:pPr>
      <w:spacing w:after="0" w:line="240" w:lineRule="auto"/>
      <w:ind w:left="1440" w:hanging="240"/>
    </w:pPr>
  </w:style>
  <w:style w:type="paragraph" w:styleId="ndice7">
    <w:name w:val="index 7"/>
    <w:basedOn w:val="Normal"/>
    <w:next w:val="Normal"/>
    <w:autoRedefine/>
    <w:uiPriority w:val="99"/>
    <w:semiHidden/>
    <w:unhideWhenUsed/>
    <w:rsid w:val="005805D6"/>
    <w:pPr>
      <w:spacing w:after="0" w:line="240" w:lineRule="auto"/>
      <w:ind w:left="1680" w:hanging="240"/>
    </w:pPr>
  </w:style>
  <w:style w:type="paragraph" w:styleId="ndice8">
    <w:name w:val="index 8"/>
    <w:basedOn w:val="Normal"/>
    <w:next w:val="Normal"/>
    <w:autoRedefine/>
    <w:uiPriority w:val="99"/>
    <w:semiHidden/>
    <w:unhideWhenUsed/>
    <w:rsid w:val="005805D6"/>
    <w:pPr>
      <w:spacing w:after="0" w:line="240" w:lineRule="auto"/>
      <w:ind w:left="1920" w:hanging="240"/>
    </w:pPr>
  </w:style>
  <w:style w:type="paragraph" w:styleId="ndice9">
    <w:name w:val="index 9"/>
    <w:basedOn w:val="Normal"/>
    <w:next w:val="Normal"/>
    <w:autoRedefine/>
    <w:uiPriority w:val="99"/>
    <w:semiHidden/>
    <w:unhideWhenUsed/>
    <w:rsid w:val="005805D6"/>
    <w:pPr>
      <w:spacing w:after="0" w:line="240" w:lineRule="auto"/>
      <w:ind w:left="2160" w:hanging="240"/>
    </w:pPr>
  </w:style>
  <w:style w:type="paragraph" w:styleId="Ttulodendice">
    <w:name w:val="index heading"/>
    <w:basedOn w:val="Normal"/>
    <w:next w:val="ndice1"/>
    <w:uiPriority w:val="99"/>
    <w:semiHidden/>
    <w:unhideWhenUsed/>
    <w:rsid w:val="005805D6"/>
    <w:rPr>
      <w:rFonts w:eastAsiaTheme="majorEastAsia"/>
      <w:b/>
      <w:bCs/>
    </w:rPr>
  </w:style>
  <w:style w:type="character" w:styleId="nfasisintenso">
    <w:name w:val="Intense Emphasis"/>
    <w:basedOn w:val="Fuentedeprrafopredeter"/>
    <w:uiPriority w:val="21"/>
    <w:semiHidden/>
    <w:qFormat/>
    <w:rsid w:val="005805D6"/>
    <w:rPr>
      <w:rFonts w:ascii="Times New Roman" w:hAnsi="Times New Roman" w:cs="Times New Roman"/>
      <w:i/>
      <w:iCs/>
      <w:color w:val="4472C4" w:themeColor="accent1"/>
    </w:rPr>
  </w:style>
  <w:style w:type="paragraph" w:styleId="Citadestacada">
    <w:name w:val="Intense Quote"/>
    <w:basedOn w:val="Normal"/>
    <w:next w:val="Normal"/>
    <w:link w:val="CitadestacadaCar"/>
    <w:uiPriority w:val="30"/>
    <w:semiHidden/>
    <w:qFormat/>
    <w:rsid w:val="005805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semiHidden/>
    <w:rsid w:val="005805D6"/>
    <w:rPr>
      <w:rFonts w:ascii="Times New Roman" w:hAnsi="Times New Roman" w:cs="Times New Roman"/>
      <w:i/>
      <w:iCs/>
      <w:color w:val="4472C4" w:themeColor="accent1"/>
      <w:sz w:val="24"/>
      <w:szCs w:val="24"/>
    </w:rPr>
  </w:style>
  <w:style w:type="character" w:styleId="Referenciaintensa">
    <w:name w:val="Intense Reference"/>
    <w:basedOn w:val="Fuentedeprrafopredeter"/>
    <w:uiPriority w:val="32"/>
    <w:semiHidden/>
    <w:qFormat/>
    <w:rsid w:val="005805D6"/>
    <w:rPr>
      <w:rFonts w:ascii="Times New Roman" w:hAnsi="Times New Roman" w:cs="Times New Roman"/>
      <w:b/>
      <w:bCs/>
      <w:smallCaps/>
      <w:color w:val="4472C4" w:themeColor="accent1"/>
      <w:spacing w:val="5"/>
    </w:rPr>
  </w:style>
  <w:style w:type="table" w:styleId="Cuadrculaclara">
    <w:name w:val="Light Grid"/>
    <w:basedOn w:val="Tablanormal"/>
    <w:uiPriority w:val="62"/>
    <w:semiHidden/>
    <w:unhideWhenUsed/>
    <w:rsid w:val="005805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5805D6"/>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Cuadrculaclara-nfasis2">
    <w:name w:val="Light Grid Accent 2"/>
    <w:basedOn w:val="Tablanormal"/>
    <w:uiPriority w:val="62"/>
    <w:semiHidden/>
    <w:unhideWhenUsed/>
    <w:rsid w:val="005805D6"/>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5805D6"/>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5805D6"/>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5805D6"/>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6">
    <w:name w:val="Light Grid Accent 6"/>
    <w:basedOn w:val="Tablanormal"/>
    <w:uiPriority w:val="62"/>
    <w:semiHidden/>
    <w:unhideWhenUsed/>
    <w:rsid w:val="005805D6"/>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5805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5805D6"/>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staclara-nfasis2">
    <w:name w:val="Light List Accent 2"/>
    <w:basedOn w:val="Tablanormal"/>
    <w:uiPriority w:val="61"/>
    <w:semiHidden/>
    <w:unhideWhenUsed/>
    <w:rsid w:val="005805D6"/>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5805D6"/>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5805D6"/>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5805D6"/>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staclara-nfasis6">
    <w:name w:val="Light List Accent 6"/>
    <w:basedOn w:val="Tablanormal"/>
    <w:uiPriority w:val="61"/>
    <w:semiHidden/>
    <w:unhideWhenUsed/>
    <w:rsid w:val="005805D6"/>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5805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5805D6"/>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Sombreadoclaro-nfasis2">
    <w:name w:val="Light Shading Accent 2"/>
    <w:basedOn w:val="Tablanormal"/>
    <w:uiPriority w:val="60"/>
    <w:semiHidden/>
    <w:unhideWhenUsed/>
    <w:rsid w:val="005805D6"/>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5805D6"/>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5805D6"/>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5805D6"/>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Sombreadoclaro-nfasis6">
    <w:name w:val="Light Shading Accent 6"/>
    <w:basedOn w:val="Tablanormal"/>
    <w:uiPriority w:val="60"/>
    <w:semiHidden/>
    <w:unhideWhenUsed/>
    <w:rsid w:val="005805D6"/>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5805D6"/>
    <w:rPr>
      <w:rFonts w:ascii="Times New Roman" w:hAnsi="Times New Roman" w:cs="Times New Roman"/>
    </w:rPr>
  </w:style>
  <w:style w:type="paragraph" w:styleId="Lista">
    <w:name w:val="List"/>
    <w:basedOn w:val="Normal"/>
    <w:uiPriority w:val="99"/>
    <w:semiHidden/>
    <w:unhideWhenUsed/>
    <w:rsid w:val="005805D6"/>
    <w:pPr>
      <w:ind w:left="360" w:hanging="360"/>
      <w:contextualSpacing/>
    </w:pPr>
  </w:style>
  <w:style w:type="paragraph" w:styleId="Lista2">
    <w:name w:val="List 2"/>
    <w:basedOn w:val="Normal"/>
    <w:uiPriority w:val="99"/>
    <w:semiHidden/>
    <w:unhideWhenUsed/>
    <w:rsid w:val="005805D6"/>
    <w:pPr>
      <w:ind w:left="720" w:hanging="360"/>
      <w:contextualSpacing/>
    </w:pPr>
  </w:style>
  <w:style w:type="paragraph" w:styleId="Lista3">
    <w:name w:val="List 3"/>
    <w:basedOn w:val="Normal"/>
    <w:uiPriority w:val="99"/>
    <w:semiHidden/>
    <w:unhideWhenUsed/>
    <w:rsid w:val="005805D6"/>
    <w:pPr>
      <w:ind w:left="1080" w:hanging="360"/>
      <w:contextualSpacing/>
    </w:pPr>
  </w:style>
  <w:style w:type="paragraph" w:styleId="Lista4">
    <w:name w:val="List 4"/>
    <w:basedOn w:val="Normal"/>
    <w:uiPriority w:val="99"/>
    <w:semiHidden/>
    <w:unhideWhenUsed/>
    <w:rsid w:val="005805D6"/>
    <w:pPr>
      <w:ind w:left="1440" w:hanging="360"/>
      <w:contextualSpacing/>
    </w:pPr>
  </w:style>
  <w:style w:type="paragraph" w:styleId="Lista5">
    <w:name w:val="List 5"/>
    <w:basedOn w:val="Normal"/>
    <w:uiPriority w:val="99"/>
    <w:semiHidden/>
    <w:unhideWhenUsed/>
    <w:rsid w:val="005805D6"/>
    <w:pPr>
      <w:ind w:left="1800" w:hanging="360"/>
      <w:contextualSpacing/>
    </w:pPr>
  </w:style>
  <w:style w:type="paragraph" w:styleId="Listaconvietas2">
    <w:name w:val="List Bullet 2"/>
    <w:basedOn w:val="Normal"/>
    <w:uiPriority w:val="99"/>
    <w:semiHidden/>
    <w:unhideWhenUsed/>
    <w:rsid w:val="005805D6"/>
    <w:pPr>
      <w:numPr>
        <w:numId w:val="20"/>
      </w:numPr>
      <w:contextualSpacing/>
    </w:pPr>
  </w:style>
  <w:style w:type="paragraph" w:styleId="Listaconvietas3">
    <w:name w:val="List Bullet 3"/>
    <w:basedOn w:val="Normal"/>
    <w:uiPriority w:val="99"/>
    <w:semiHidden/>
    <w:unhideWhenUsed/>
    <w:rsid w:val="005805D6"/>
    <w:pPr>
      <w:numPr>
        <w:numId w:val="21"/>
      </w:numPr>
      <w:contextualSpacing/>
    </w:pPr>
  </w:style>
  <w:style w:type="paragraph" w:styleId="Listaconvietas4">
    <w:name w:val="List Bullet 4"/>
    <w:basedOn w:val="Normal"/>
    <w:uiPriority w:val="99"/>
    <w:semiHidden/>
    <w:unhideWhenUsed/>
    <w:rsid w:val="005805D6"/>
    <w:pPr>
      <w:numPr>
        <w:numId w:val="22"/>
      </w:numPr>
      <w:contextualSpacing/>
    </w:pPr>
  </w:style>
  <w:style w:type="paragraph" w:styleId="Listaconvietas5">
    <w:name w:val="List Bullet 5"/>
    <w:basedOn w:val="Normal"/>
    <w:uiPriority w:val="99"/>
    <w:semiHidden/>
    <w:unhideWhenUsed/>
    <w:rsid w:val="005805D6"/>
    <w:pPr>
      <w:numPr>
        <w:numId w:val="23"/>
      </w:numPr>
      <w:contextualSpacing/>
    </w:pPr>
  </w:style>
  <w:style w:type="paragraph" w:styleId="Continuarlista">
    <w:name w:val="List Continue"/>
    <w:basedOn w:val="Normal"/>
    <w:uiPriority w:val="99"/>
    <w:semiHidden/>
    <w:unhideWhenUsed/>
    <w:rsid w:val="005805D6"/>
    <w:pPr>
      <w:spacing w:after="120"/>
      <w:ind w:left="360"/>
      <w:contextualSpacing/>
    </w:pPr>
  </w:style>
  <w:style w:type="paragraph" w:styleId="Continuarlista2">
    <w:name w:val="List Continue 2"/>
    <w:basedOn w:val="Normal"/>
    <w:uiPriority w:val="99"/>
    <w:semiHidden/>
    <w:unhideWhenUsed/>
    <w:rsid w:val="005805D6"/>
    <w:pPr>
      <w:spacing w:after="120"/>
      <w:ind w:left="720"/>
      <w:contextualSpacing/>
    </w:pPr>
  </w:style>
  <w:style w:type="paragraph" w:styleId="Continuarlista3">
    <w:name w:val="List Continue 3"/>
    <w:basedOn w:val="Normal"/>
    <w:uiPriority w:val="99"/>
    <w:semiHidden/>
    <w:unhideWhenUsed/>
    <w:rsid w:val="005805D6"/>
    <w:pPr>
      <w:spacing w:after="120"/>
      <w:ind w:left="1080"/>
      <w:contextualSpacing/>
    </w:pPr>
  </w:style>
  <w:style w:type="paragraph" w:styleId="Continuarlista4">
    <w:name w:val="List Continue 4"/>
    <w:basedOn w:val="Normal"/>
    <w:uiPriority w:val="99"/>
    <w:semiHidden/>
    <w:unhideWhenUsed/>
    <w:rsid w:val="005805D6"/>
    <w:pPr>
      <w:spacing w:after="120"/>
      <w:ind w:left="1440"/>
      <w:contextualSpacing/>
    </w:pPr>
  </w:style>
  <w:style w:type="paragraph" w:styleId="Continuarlista5">
    <w:name w:val="List Continue 5"/>
    <w:basedOn w:val="Normal"/>
    <w:uiPriority w:val="99"/>
    <w:semiHidden/>
    <w:unhideWhenUsed/>
    <w:rsid w:val="005805D6"/>
    <w:pPr>
      <w:spacing w:after="120"/>
      <w:ind w:left="1800"/>
      <w:contextualSpacing/>
    </w:pPr>
  </w:style>
  <w:style w:type="paragraph" w:styleId="Listaconnmeros">
    <w:name w:val="List Number"/>
    <w:basedOn w:val="Normal"/>
    <w:uiPriority w:val="99"/>
    <w:semiHidden/>
    <w:unhideWhenUsed/>
    <w:rsid w:val="005805D6"/>
    <w:pPr>
      <w:numPr>
        <w:numId w:val="24"/>
      </w:numPr>
      <w:contextualSpacing/>
    </w:pPr>
  </w:style>
  <w:style w:type="paragraph" w:styleId="Listaconnmeros2">
    <w:name w:val="List Number 2"/>
    <w:basedOn w:val="Normal"/>
    <w:uiPriority w:val="99"/>
    <w:semiHidden/>
    <w:unhideWhenUsed/>
    <w:rsid w:val="005805D6"/>
    <w:pPr>
      <w:numPr>
        <w:numId w:val="25"/>
      </w:numPr>
      <w:contextualSpacing/>
    </w:pPr>
  </w:style>
  <w:style w:type="paragraph" w:styleId="Listaconnmeros3">
    <w:name w:val="List Number 3"/>
    <w:basedOn w:val="Normal"/>
    <w:uiPriority w:val="99"/>
    <w:semiHidden/>
    <w:unhideWhenUsed/>
    <w:rsid w:val="005805D6"/>
    <w:pPr>
      <w:numPr>
        <w:numId w:val="26"/>
      </w:numPr>
      <w:contextualSpacing/>
    </w:pPr>
  </w:style>
  <w:style w:type="paragraph" w:styleId="Listaconnmeros4">
    <w:name w:val="List Number 4"/>
    <w:basedOn w:val="Normal"/>
    <w:uiPriority w:val="99"/>
    <w:semiHidden/>
    <w:unhideWhenUsed/>
    <w:rsid w:val="005805D6"/>
    <w:pPr>
      <w:numPr>
        <w:numId w:val="27"/>
      </w:numPr>
      <w:contextualSpacing/>
    </w:pPr>
  </w:style>
  <w:style w:type="paragraph" w:styleId="Listaconnmeros5">
    <w:name w:val="List Number 5"/>
    <w:basedOn w:val="Normal"/>
    <w:uiPriority w:val="99"/>
    <w:semiHidden/>
    <w:unhideWhenUsed/>
    <w:rsid w:val="005805D6"/>
    <w:pPr>
      <w:numPr>
        <w:numId w:val="28"/>
      </w:numPr>
      <w:contextualSpacing/>
    </w:pPr>
  </w:style>
  <w:style w:type="table" w:styleId="Tabladelista1clara">
    <w:name w:val="List Table 1 Light"/>
    <w:basedOn w:val="Tablanormal"/>
    <w:uiPriority w:val="46"/>
    <w:rsid w:val="005805D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5805D6"/>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5805D6"/>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5805D6"/>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5805D6"/>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5805D6"/>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1clara-nfasis6">
    <w:name w:val="List Table 1 Light Accent 6"/>
    <w:basedOn w:val="Tablanormal"/>
    <w:uiPriority w:val="46"/>
    <w:rsid w:val="005805D6"/>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5805D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5805D6"/>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2-nfasis2">
    <w:name w:val="List Table 2 Accent 2"/>
    <w:basedOn w:val="Tablanormal"/>
    <w:uiPriority w:val="47"/>
    <w:rsid w:val="005805D6"/>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5805D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5805D6"/>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5805D6"/>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6">
    <w:name w:val="List Table 2 Accent 6"/>
    <w:basedOn w:val="Tablanormal"/>
    <w:uiPriority w:val="47"/>
    <w:rsid w:val="005805D6"/>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5805D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5805D6"/>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3-nfasis2">
    <w:name w:val="List Table 3 Accent 2"/>
    <w:basedOn w:val="Tablanormal"/>
    <w:uiPriority w:val="48"/>
    <w:rsid w:val="005805D6"/>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5805D6"/>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5805D6"/>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5805D6"/>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3-nfasis6">
    <w:name w:val="List Table 3 Accent 6"/>
    <w:basedOn w:val="Tablanormal"/>
    <w:uiPriority w:val="48"/>
    <w:rsid w:val="005805D6"/>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5805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5805D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2">
    <w:name w:val="List Table 4 Accent 2"/>
    <w:basedOn w:val="Tablanormal"/>
    <w:uiPriority w:val="49"/>
    <w:rsid w:val="005805D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5805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5805D6"/>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5805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6">
    <w:name w:val="List Table 4 Accent 6"/>
    <w:basedOn w:val="Tablanormal"/>
    <w:uiPriority w:val="49"/>
    <w:rsid w:val="005805D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5805D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5805D6"/>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5805D6"/>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5805D6"/>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5805D6"/>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5805D6"/>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5805D6"/>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5805D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5805D6"/>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6concolores-nfasis2">
    <w:name w:val="List Table 6 Colorful Accent 2"/>
    <w:basedOn w:val="Tablanormal"/>
    <w:uiPriority w:val="51"/>
    <w:rsid w:val="005805D6"/>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5805D6"/>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5805D6"/>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5805D6"/>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6">
    <w:name w:val="List Table 6 Colorful Accent 6"/>
    <w:basedOn w:val="Tablanormal"/>
    <w:uiPriority w:val="51"/>
    <w:rsid w:val="005805D6"/>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5805D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5805D6"/>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5805D6"/>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5805D6"/>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5805D6"/>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5805D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5805D6"/>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5805D6"/>
    <w:pPr>
      <w:tabs>
        <w:tab w:val="left" w:pos="480"/>
        <w:tab w:val="left" w:pos="960"/>
        <w:tab w:val="left" w:pos="1440"/>
        <w:tab w:val="left" w:pos="1920"/>
        <w:tab w:val="left" w:pos="2400"/>
        <w:tab w:val="left" w:pos="2880"/>
        <w:tab w:val="left" w:pos="3360"/>
        <w:tab w:val="left" w:pos="3840"/>
        <w:tab w:val="left" w:pos="4320"/>
      </w:tabs>
      <w:spacing w:line="259" w:lineRule="auto"/>
      <w:ind w:firstLine="720"/>
    </w:pPr>
    <w:rPr>
      <w:rFonts w:ascii="Consolas" w:hAnsi="Consolas" w:cs="Consolas"/>
    </w:rPr>
  </w:style>
  <w:style w:type="character" w:customStyle="1" w:styleId="TextomacroCar">
    <w:name w:val="Texto macro Car"/>
    <w:basedOn w:val="Fuentedeprrafopredeter"/>
    <w:link w:val="Textomacro"/>
    <w:uiPriority w:val="99"/>
    <w:semiHidden/>
    <w:rsid w:val="005805D6"/>
    <w:rPr>
      <w:rFonts w:ascii="Consolas" w:hAnsi="Consolas" w:cs="Consolas"/>
    </w:rPr>
  </w:style>
  <w:style w:type="table" w:styleId="Cuadrculamedia1">
    <w:name w:val="Medium Grid 1"/>
    <w:basedOn w:val="Tablanormal"/>
    <w:uiPriority w:val="67"/>
    <w:semiHidden/>
    <w:unhideWhenUsed/>
    <w:rsid w:val="005805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5805D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uadrculamedia1-nfasis2">
    <w:name w:val="Medium Grid 1 Accent 2"/>
    <w:basedOn w:val="Tablanormal"/>
    <w:uiPriority w:val="67"/>
    <w:semiHidden/>
    <w:unhideWhenUsed/>
    <w:rsid w:val="005805D6"/>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5805D6"/>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5805D6"/>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5805D6"/>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media1-nfasis6">
    <w:name w:val="Medium Grid 1 Accent 6"/>
    <w:basedOn w:val="Tablanormal"/>
    <w:uiPriority w:val="67"/>
    <w:semiHidden/>
    <w:unhideWhenUsed/>
    <w:rsid w:val="005805D6"/>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Cuadrculamedia3-nfasis2">
    <w:name w:val="Medium Grid 3 Accent 2"/>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uadrculamedia3-nfasis6">
    <w:name w:val="Medium Grid 3 Accent 6"/>
    <w:basedOn w:val="Tablanormal"/>
    <w:uiPriority w:val="69"/>
    <w:semiHidden/>
    <w:unhideWhenUsed/>
    <w:rsid w:val="00580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5805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5805D6"/>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Listamedia1-nfasis2">
    <w:name w:val="Medium List 1 Accent 2"/>
    <w:basedOn w:val="Tablanormal"/>
    <w:uiPriority w:val="65"/>
    <w:semiHidden/>
    <w:unhideWhenUsed/>
    <w:rsid w:val="005805D6"/>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5805D6"/>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5805D6"/>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5805D6"/>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Listamedia1-nfasis6">
    <w:name w:val="Medium List 1 Accent 6"/>
    <w:basedOn w:val="Tablanormal"/>
    <w:uiPriority w:val="65"/>
    <w:semiHidden/>
    <w:unhideWhenUsed/>
    <w:rsid w:val="005805D6"/>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5805D6"/>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5805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5805D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5805D6"/>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5805D6"/>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5805D6"/>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5805D6"/>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5805D6"/>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5805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Fuentedeprrafopredeter"/>
    <w:uiPriority w:val="99"/>
    <w:semiHidden/>
    <w:unhideWhenUsed/>
    <w:rsid w:val="005805D6"/>
    <w:rPr>
      <w:rFonts w:ascii="Times New Roman" w:hAnsi="Times New Roman" w:cs="Times New Roman"/>
      <w:color w:val="2B579A"/>
      <w:shd w:val="clear" w:color="auto" w:fill="E1DFDD"/>
    </w:rPr>
  </w:style>
  <w:style w:type="paragraph" w:styleId="Encabezadodemensaje">
    <w:name w:val="Message Header"/>
    <w:basedOn w:val="Normal"/>
    <w:link w:val="EncabezadodemensajeCar"/>
    <w:uiPriority w:val="99"/>
    <w:semiHidden/>
    <w:unhideWhenUsed/>
    <w:rsid w:val="005805D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rPr>
  </w:style>
  <w:style w:type="character" w:customStyle="1" w:styleId="EncabezadodemensajeCar">
    <w:name w:val="Encabezado de mensaje Car"/>
    <w:basedOn w:val="Fuentedeprrafopredeter"/>
    <w:link w:val="Encabezadodemensaje"/>
    <w:uiPriority w:val="99"/>
    <w:semiHidden/>
    <w:rsid w:val="005805D6"/>
    <w:rPr>
      <w:rFonts w:ascii="Times New Roman" w:eastAsiaTheme="majorEastAsia" w:hAnsi="Times New Roman" w:cs="Times New Roman"/>
      <w:sz w:val="24"/>
      <w:szCs w:val="24"/>
      <w:shd w:val="pct20" w:color="auto" w:fill="auto"/>
    </w:rPr>
  </w:style>
  <w:style w:type="paragraph" w:styleId="NormalWeb">
    <w:name w:val="Normal (Web)"/>
    <w:basedOn w:val="Normal"/>
    <w:uiPriority w:val="99"/>
    <w:semiHidden/>
    <w:unhideWhenUsed/>
    <w:rsid w:val="005805D6"/>
  </w:style>
  <w:style w:type="paragraph" w:styleId="Sangranormal">
    <w:name w:val="Normal Indent"/>
    <w:basedOn w:val="Normal"/>
    <w:uiPriority w:val="99"/>
    <w:semiHidden/>
    <w:unhideWhenUsed/>
    <w:rsid w:val="005805D6"/>
    <w:pPr>
      <w:ind w:left="720"/>
    </w:pPr>
  </w:style>
  <w:style w:type="paragraph" w:styleId="Encabezadodenota">
    <w:name w:val="Note Heading"/>
    <w:basedOn w:val="Normal"/>
    <w:next w:val="Normal"/>
    <w:link w:val="EncabezadodenotaCar"/>
    <w:uiPriority w:val="99"/>
    <w:semiHidden/>
    <w:unhideWhenUsed/>
    <w:rsid w:val="005805D6"/>
    <w:pPr>
      <w:spacing w:after="0" w:line="240" w:lineRule="auto"/>
    </w:pPr>
  </w:style>
  <w:style w:type="character" w:customStyle="1" w:styleId="EncabezadodenotaCar">
    <w:name w:val="Encabezado de nota Car"/>
    <w:basedOn w:val="Fuentedeprrafopredeter"/>
    <w:link w:val="Encabezadodenota"/>
    <w:uiPriority w:val="99"/>
    <w:semiHidden/>
    <w:rsid w:val="005805D6"/>
    <w:rPr>
      <w:rFonts w:ascii="Times New Roman" w:hAnsi="Times New Roman" w:cs="Times New Roman"/>
      <w:sz w:val="24"/>
      <w:szCs w:val="24"/>
    </w:rPr>
  </w:style>
  <w:style w:type="character" w:styleId="Nmerodepgina">
    <w:name w:val="page number"/>
    <w:basedOn w:val="Fuentedeprrafopredeter"/>
    <w:uiPriority w:val="99"/>
    <w:semiHidden/>
    <w:unhideWhenUsed/>
    <w:rsid w:val="005805D6"/>
    <w:rPr>
      <w:rFonts w:ascii="Times New Roman" w:hAnsi="Times New Roman" w:cs="Times New Roman"/>
    </w:rPr>
  </w:style>
  <w:style w:type="table" w:styleId="Tablanormal1">
    <w:name w:val="Plain Table 1"/>
    <w:basedOn w:val="Tablanormal"/>
    <w:uiPriority w:val="41"/>
    <w:rsid w:val="005805D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5805D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805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5805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5805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5805D6"/>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sid w:val="005805D6"/>
    <w:rPr>
      <w:rFonts w:ascii="Consolas" w:hAnsi="Consolas" w:cs="Consolas"/>
      <w:sz w:val="21"/>
      <w:szCs w:val="21"/>
    </w:rPr>
  </w:style>
  <w:style w:type="paragraph" w:styleId="Cita">
    <w:name w:val="Quote"/>
    <w:basedOn w:val="Normal"/>
    <w:next w:val="Normal"/>
    <w:link w:val="CitaCar"/>
    <w:uiPriority w:val="29"/>
    <w:semiHidden/>
    <w:qFormat/>
    <w:rsid w:val="005805D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5805D6"/>
    <w:rPr>
      <w:rFonts w:ascii="Times New Roman" w:hAnsi="Times New Roman" w:cs="Times New Roman"/>
      <w:i/>
      <w:iCs/>
      <w:color w:val="404040" w:themeColor="text1" w:themeTint="BF"/>
      <w:sz w:val="24"/>
      <w:szCs w:val="24"/>
    </w:rPr>
  </w:style>
  <w:style w:type="paragraph" w:styleId="Saludo">
    <w:name w:val="Salutation"/>
    <w:basedOn w:val="Normal"/>
    <w:next w:val="Normal"/>
    <w:link w:val="SaludoCar"/>
    <w:uiPriority w:val="99"/>
    <w:semiHidden/>
    <w:unhideWhenUsed/>
    <w:rsid w:val="005805D6"/>
  </w:style>
  <w:style w:type="character" w:customStyle="1" w:styleId="SaludoCar">
    <w:name w:val="Saludo Car"/>
    <w:basedOn w:val="Fuentedeprrafopredeter"/>
    <w:link w:val="Saludo"/>
    <w:uiPriority w:val="99"/>
    <w:semiHidden/>
    <w:rsid w:val="005805D6"/>
    <w:rPr>
      <w:rFonts w:ascii="Times New Roman" w:hAnsi="Times New Roman" w:cs="Times New Roman"/>
      <w:sz w:val="24"/>
      <w:szCs w:val="24"/>
    </w:rPr>
  </w:style>
  <w:style w:type="paragraph" w:styleId="Firma">
    <w:name w:val="Signature"/>
    <w:basedOn w:val="Normal"/>
    <w:link w:val="FirmaCar"/>
    <w:uiPriority w:val="99"/>
    <w:semiHidden/>
    <w:unhideWhenUsed/>
    <w:rsid w:val="005805D6"/>
    <w:pPr>
      <w:spacing w:after="0" w:line="240" w:lineRule="auto"/>
      <w:ind w:left="4320"/>
    </w:pPr>
  </w:style>
  <w:style w:type="character" w:customStyle="1" w:styleId="FirmaCar">
    <w:name w:val="Firma Car"/>
    <w:basedOn w:val="Fuentedeprrafopredeter"/>
    <w:link w:val="Firma"/>
    <w:uiPriority w:val="99"/>
    <w:semiHidden/>
    <w:rsid w:val="005805D6"/>
    <w:rPr>
      <w:rFonts w:ascii="Times New Roman" w:hAnsi="Times New Roman" w:cs="Times New Roman"/>
      <w:sz w:val="24"/>
      <w:szCs w:val="24"/>
    </w:rPr>
  </w:style>
  <w:style w:type="character" w:customStyle="1" w:styleId="SmartHyperlink">
    <w:name w:val="Smart Hyperlink"/>
    <w:basedOn w:val="Fuentedeprrafopredeter"/>
    <w:uiPriority w:val="99"/>
    <w:semiHidden/>
    <w:unhideWhenUsed/>
    <w:rsid w:val="005805D6"/>
    <w:rPr>
      <w:rFonts w:ascii="Times New Roman" w:hAnsi="Times New Roman" w:cs="Times New Roman"/>
      <w:u w:val="dotted"/>
    </w:rPr>
  </w:style>
  <w:style w:type="character" w:styleId="Textoennegrita">
    <w:name w:val="Strong"/>
    <w:basedOn w:val="Fuentedeprrafopredeter"/>
    <w:uiPriority w:val="22"/>
    <w:semiHidden/>
    <w:qFormat/>
    <w:rsid w:val="005805D6"/>
    <w:rPr>
      <w:rFonts w:ascii="Times New Roman" w:hAnsi="Times New Roman" w:cs="Times New Roman"/>
      <w:b/>
      <w:bCs/>
    </w:rPr>
  </w:style>
  <w:style w:type="character" w:styleId="nfasissutil">
    <w:name w:val="Subtle Emphasis"/>
    <w:basedOn w:val="Fuentedeprrafopredeter"/>
    <w:uiPriority w:val="19"/>
    <w:semiHidden/>
    <w:qFormat/>
    <w:rsid w:val="005805D6"/>
    <w:rPr>
      <w:rFonts w:ascii="Times New Roman" w:hAnsi="Times New Roman" w:cs="Times New Roman"/>
      <w:i/>
      <w:iCs/>
      <w:color w:val="404040" w:themeColor="text1" w:themeTint="BF"/>
    </w:rPr>
  </w:style>
  <w:style w:type="character" w:styleId="Referenciasutil">
    <w:name w:val="Subtle Reference"/>
    <w:basedOn w:val="Fuentedeprrafopredeter"/>
    <w:uiPriority w:val="31"/>
    <w:semiHidden/>
    <w:qFormat/>
    <w:rsid w:val="005805D6"/>
    <w:rPr>
      <w:rFonts w:ascii="Times New Roman" w:hAnsi="Times New Roman" w:cs="Times New Roman"/>
      <w:smallCaps/>
      <w:color w:val="5A5A5A" w:themeColor="text1" w:themeTint="A5"/>
    </w:rPr>
  </w:style>
  <w:style w:type="table" w:styleId="Tablaconefectos3D1">
    <w:name w:val="Table 3D effects 1"/>
    <w:basedOn w:val="Tablanormal"/>
    <w:uiPriority w:val="99"/>
    <w:semiHidden/>
    <w:unhideWhenUsed/>
    <w:rsid w:val="005805D6"/>
    <w:pPr>
      <w:spacing w:after="160" w:line="259"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5805D6"/>
    <w:pPr>
      <w:spacing w:after="160" w:line="259"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5805D6"/>
    <w:pPr>
      <w:spacing w:after="160" w:line="259"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5805D6"/>
    <w:pPr>
      <w:spacing w:after="160" w:line="259"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5805D6"/>
    <w:pPr>
      <w:spacing w:after="160" w:line="259"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5805D6"/>
    <w:pPr>
      <w:spacing w:after="160" w:line="259"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5805D6"/>
    <w:pPr>
      <w:spacing w:after="160" w:line="259"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5805D6"/>
    <w:pPr>
      <w:spacing w:after="160" w:line="259"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5805D6"/>
    <w:pPr>
      <w:spacing w:after="160" w:line="259"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5805D6"/>
    <w:pPr>
      <w:spacing w:after="160" w:line="259"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5805D6"/>
    <w:pPr>
      <w:spacing w:after="160" w:line="259"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5805D6"/>
    <w:pPr>
      <w:spacing w:after="160" w:line="259"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5805D6"/>
    <w:pPr>
      <w:spacing w:after="160" w:line="259"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5805D6"/>
    <w:pPr>
      <w:spacing w:after="160" w:line="259"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5805D6"/>
    <w:pPr>
      <w:spacing w:after="160" w:line="259"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5805D6"/>
    <w:pPr>
      <w:spacing w:after="160" w:line="259"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5805D6"/>
    <w:pPr>
      <w:spacing w:after="160" w:line="259"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39"/>
    <w:rsid w:val="00580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5805D6"/>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5805D6"/>
    <w:pPr>
      <w:spacing w:after="160" w:line="259"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5805D6"/>
    <w:pPr>
      <w:spacing w:after="160" w:line="259"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5805D6"/>
    <w:pPr>
      <w:spacing w:after="160" w:line="259"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5805D6"/>
    <w:pPr>
      <w:spacing w:after="160" w:line="259"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5805D6"/>
    <w:pPr>
      <w:spacing w:after="160" w:line="259"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0"/>
    <w:rsid w:val="00580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5805D6"/>
    <w:pPr>
      <w:spacing w:after="160" w:line="259"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5805D6"/>
    <w:pPr>
      <w:spacing w:after="160" w:line="259"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5805D6"/>
    <w:pPr>
      <w:spacing w:after="160" w:line="259"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5805D6"/>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5805D6"/>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5805D6"/>
    <w:pPr>
      <w:spacing w:after="160" w:line="259"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5805D6"/>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5805D6"/>
    <w:pPr>
      <w:spacing w:after="0"/>
      <w:ind w:left="240" w:hanging="240"/>
    </w:pPr>
  </w:style>
  <w:style w:type="paragraph" w:styleId="Tabladeilustraciones">
    <w:name w:val="table of figures"/>
    <w:basedOn w:val="Normal"/>
    <w:next w:val="Normal"/>
    <w:uiPriority w:val="99"/>
    <w:semiHidden/>
    <w:unhideWhenUsed/>
    <w:rsid w:val="005805D6"/>
    <w:pPr>
      <w:spacing w:after="0"/>
    </w:pPr>
  </w:style>
  <w:style w:type="table" w:styleId="Tablaprofesional">
    <w:name w:val="Table Professional"/>
    <w:basedOn w:val="Tablanormal"/>
    <w:uiPriority w:val="99"/>
    <w:semiHidden/>
    <w:unhideWhenUsed/>
    <w:rsid w:val="005805D6"/>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5805D6"/>
    <w:pPr>
      <w:spacing w:after="160" w:line="259"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5805D6"/>
    <w:pPr>
      <w:spacing w:after="160" w:line="259"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5805D6"/>
    <w:pPr>
      <w:spacing w:after="160" w:line="259"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5805D6"/>
    <w:pPr>
      <w:spacing w:after="160" w:line="259"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5805D6"/>
    <w:pPr>
      <w:spacing w:after="160" w:line="259"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5805D6"/>
    <w:pPr>
      <w:spacing w:after="160" w:line="259"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5805D6"/>
    <w:pPr>
      <w:spacing w:after="160" w:line="259"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5805D6"/>
    <w:pPr>
      <w:spacing w:after="160" w:line="259"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5805D6"/>
    <w:pPr>
      <w:spacing w:after="160" w:line="259"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5805D6"/>
    <w:pPr>
      <w:spacing w:before="120"/>
    </w:pPr>
    <w:rPr>
      <w:rFonts w:eastAsiaTheme="majorEastAsia"/>
      <w:b/>
      <w:bCs/>
    </w:rPr>
  </w:style>
  <w:style w:type="paragraph" w:styleId="TDC4">
    <w:name w:val="toc 4"/>
    <w:basedOn w:val="Normal"/>
    <w:next w:val="Normal"/>
    <w:autoRedefine/>
    <w:uiPriority w:val="39"/>
    <w:semiHidden/>
    <w:rsid w:val="005805D6"/>
    <w:pPr>
      <w:spacing w:after="100"/>
      <w:ind w:left="720"/>
    </w:pPr>
  </w:style>
  <w:style w:type="paragraph" w:styleId="TDC5">
    <w:name w:val="toc 5"/>
    <w:basedOn w:val="Normal"/>
    <w:next w:val="Normal"/>
    <w:autoRedefine/>
    <w:uiPriority w:val="39"/>
    <w:semiHidden/>
    <w:rsid w:val="005805D6"/>
    <w:pPr>
      <w:spacing w:after="100"/>
      <w:ind w:left="960"/>
    </w:pPr>
  </w:style>
  <w:style w:type="paragraph" w:styleId="TDC6">
    <w:name w:val="toc 6"/>
    <w:basedOn w:val="Normal"/>
    <w:next w:val="Normal"/>
    <w:autoRedefine/>
    <w:uiPriority w:val="39"/>
    <w:semiHidden/>
    <w:rsid w:val="005805D6"/>
    <w:pPr>
      <w:spacing w:after="100"/>
      <w:ind w:left="1200"/>
    </w:pPr>
  </w:style>
  <w:style w:type="paragraph" w:styleId="TDC7">
    <w:name w:val="toc 7"/>
    <w:basedOn w:val="Normal"/>
    <w:next w:val="Normal"/>
    <w:autoRedefine/>
    <w:uiPriority w:val="39"/>
    <w:semiHidden/>
    <w:rsid w:val="005805D6"/>
    <w:pPr>
      <w:spacing w:after="100"/>
      <w:ind w:left="1440"/>
    </w:pPr>
  </w:style>
  <w:style w:type="paragraph" w:styleId="TDC8">
    <w:name w:val="toc 8"/>
    <w:basedOn w:val="Normal"/>
    <w:next w:val="Normal"/>
    <w:autoRedefine/>
    <w:uiPriority w:val="39"/>
    <w:semiHidden/>
    <w:rsid w:val="005805D6"/>
    <w:pPr>
      <w:spacing w:after="100"/>
      <w:ind w:left="1680"/>
    </w:pPr>
  </w:style>
  <w:style w:type="paragraph" w:styleId="TDC9">
    <w:name w:val="toc 9"/>
    <w:basedOn w:val="Normal"/>
    <w:next w:val="Normal"/>
    <w:autoRedefine/>
    <w:uiPriority w:val="39"/>
    <w:semiHidden/>
    <w:rsid w:val="005805D6"/>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Libros%20no%20fic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56EA5B0A124734AA8630393DABC4BB"/>
        <w:category>
          <w:name w:val="General"/>
          <w:gallery w:val="placeholder"/>
        </w:category>
        <w:types>
          <w:type w:val="bbPlcHdr"/>
        </w:types>
        <w:behaviors>
          <w:behavior w:val="content"/>
        </w:behaviors>
        <w:guid w:val="{71871EA9-91BF-4F94-9B82-9581A3C2E0A2}"/>
      </w:docPartPr>
      <w:docPartBody>
        <w:p w:rsidR="00000000" w:rsidRDefault="0054032F">
          <w:pPr>
            <w:pStyle w:val="0C56EA5B0A124734AA8630393DABC4BB"/>
          </w:pPr>
          <w:r w:rsidRPr="00042A86">
            <w:rPr>
              <w:noProof/>
              <w:lang w:val="es-MX" w:bidi="es-ES"/>
            </w:rPr>
            <w:t>TÍTULO DEL LIBRO</w:t>
          </w:r>
        </w:p>
      </w:docPartBody>
    </w:docPart>
    <w:docPart>
      <w:docPartPr>
        <w:name w:val="21C0A4B344AD42FE8562902117D09AFA"/>
        <w:category>
          <w:name w:val="General"/>
          <w:gallery w:val="placeholder"/>
        </w:category>
        <w:types>
          <w:type w:val="bbPlcHdr"/>
        </w:types>
        <w:behaviors>
          <w:behavior w:val="content"/>
        </w:behaviors>
        <w:guid w:val="{6002DAE8-DB7E-46E1-A65F-F2045C0D2E52}"/>
      </w:docPartPr>
      <w:docPartBody>
        <w:p w:rsidR="00000000" w:rsidRDefault="0054032F">
          <w:pPr>
            <w:pStyle w:val="21C0A4B344AD42FE8562902117D09AFA"/>
          </w:pPr>
          <w:r w:rsidRPr="00042A86">
            <w:rPr>
              <w:noProof/>
              <w:lang w:val="es-MX" w:bidi="es-ES"/>
            </w:rPr>
            <w:t>(Título principal en mayúsculas)</w:t>
          </w:r>
        </w:p>
      </w:docPartBody>
    </w:docPart>
    <w:docPart>
      <w:docPartPr>
        <w:name w:val="6510429B59204445B7E88D7BAA5C7362"/>
        <w:category>
          <w:name w:val="General"/>
          <w:gallery w:val="placeholder"/>
        </w:category>
        <w:types>
          <w:type w:val="bbPlcHdr"/>
        </w:types>
        <w:behaviors>
          <w:behavior w:val="content"/>
        </w:behaviors>
        <w:guid w:val="{075A3D87-88C1-4EC5-8D5E-6A59B0C244F3}"/>
      </w:docPartPr>
      <w:docPartBody>
        <w:p w:rsidR="00C1492F" w:rsidRPr="00042A86" w:rsidRDefault="0054032F" w:rsidP="00BB5275">
          <w:pPr>
            <w:pStyle w:val="Textodesugerencia"/>
            <w:spacing w:line="240" w:lineRule="auto"/>
            <w:rPr>
              <w:noProof/>
              <w:lang w:val="es-MX"/>
            </w:rPr>
          </w:pPr>
          <w:r w:rsidRPr="00042A86">
            <w:rPr>
              <w:noProof/>
              <w:lang w:val="es-MX" w:bidi="es-ES"/>
            </w:rPr>
            <w:t xml:space="preserve">Asegúrese de que su título es fácil de recordar y capta la atención de los lectores. El título debería aclarar de qué trata el </w:t>
          </w:r>
          <w:r w:rsidRPr="00042A86">
            <w:rPr>
              <w:noProof/>
              <w:lang w:val="es-MX" w:bidi="es-ES"/>
            </w:rPr>
            <w:t>libro y debe ser fácil de leer. Evite usar títulos complejos que cueste pronunciar o que dé vergüenza decirlos en voz alta.</w:t>
          </w:r>
        </w:p>
        <w:p w:rsidR="00C1492F" w:rsidRPr="00042A86" w:rsidRDefault="0054032F" w:rsidP="00BB5275">
          <w:pPr>
            <w:pStyle w:val="Textodesugerencia"/>
            <w:spacing w:line="240" w:lineRule="auto"/>
            <w:rPr>
              <w:noProof/>
              <w:lang w:val="es-MX"/>
            </w:rPr>
          </w:pPr>
          <w:r w:rsidRPr="00042A86">
            <w:rPr>
              <w:noProof/>
              <w:lang w:val="es-MX" w:bidi="es-ES"/>
            </w:rPr>
            <w:t>Si ya tiene un título específico en mente, es genial. Si no es así, necesitará fijarse en los objetivos de su libro. Por ejemplo, si</w:t>
          </w:r>
          <w:r w:rsidRPr="00042A86">
            <w:rPr>
              <w:noProof/>
              <w:lang w:val="es-MX" w:bidi="es-ES"/>
            </w:rPr>
            <w:t xml:space="preserve"> desea crear su marca, menciónela en el título. Si desea posicionarse como experto en algo, asegúrese de que el título tenga autoridad. Si solo desea llamar la atención y vender copias, asegúrese de que sea provocativo, interesante o controvertido.</w:t>
          </w:r>
        </w:p>
        <w:p w:rsidR="00C1492F" w:rsidRPr="00042A86" w:rsidRDefault="0054032F" w:rsidP="00BB5275">
          <w:pPr>
            <w:pStyle w:val="Textodesugerencia"/>
            <w:spacing w:line="240" w:lineRule="auto"/>
            <w:rPr>
              <w:noProof/>
              <w:lang w:val="es-MX"/>
            </w:rPr>
          </w:pPr>
          <w:r w:rsidRPr="00042A86">
            <w:rPr>
              <w:noProof/>
              <w:lang w:val="es-MX" w:bidi="es-ES"/>
            </w:rPr>
            <w:t>La cali</w:t>
          </w:r>
          <w:r w:rsidRPr="00042A86">
            <w:rPr>
              <w:noProof/>
              <w:lang w:val="es-MX" w:bidi="es-ES"/>
            </w:rPr>
            <w:t>dad del título determina la calidad del contenido. Por lo tanto, hágase preguntas específicas, como: ¿Qué valor deseo agregar a la vida del lector? ¿Qué quiere aprender? ¿Cuáles son los objetivos del público de destino y cómo le ayudará este libro a cumpli</w:t>
          </w:r>
          <w:r w:rsidRPr="00042A86">
            <w:rPr>
              <w:noProof/>
              <w:lang w:val="es-MX" w:bidi="es-ES"/>
            </w:rPr>
            <w:t>rlos? Básicamente, intente pensar como su público.</w:t>
          </w:r>
        </w:p>
        <w:p w:rsidR="00000000" w:rsidRDefault="0054032F">
          <w:pPr>
            <w:pStyle w:val="6510429B59204445B7E88D7BAA5C7362"/>
          </w:pPr>
          <w:r w:rsidRPr="00042A86">
            <w:rPr>
              <w:noProof/>
              <w:lang w:val="es-MX" w:bidi="es-ES"/>
            </w:rPr>
            <w:t>A la hora de generar una lista de posibles títulos, intente jugar con palabras clave relevantes que se usen mucho en las búsquedas de Google y Amazon. Piense en el género y en el público y, a continuación,</w:t>
          </w:r>
          <w:r w:rsidRPr="00042A86">
            <w:rPr>
              <w:noProof/>
              <w:lang w:val="es-MX" w:bidi="es-ES"/>
            </w:rPr>
            <w:t xml:space="preserve"> cree un título que haga una promesa u ofrezca una solución a un problema. Por ejemplo: “Criar a niños fuertes y maravillosos en un mundo complicado” o “Seis secretos para cerrar un negocio de un millón de dólares”. Evite crear un título que ya sea conocid</w:t>
          </w:r>
          <w:r w:rsidRPr="00042A86">
            <w:rPr>
              <w:noProof/>
              <w:lang w:val="es-MX" w:bidi="es-ES"/>
            </w:rPr>
            <w:t>o, porque esto impedirá que su libro destaque. Se usará el primer ejemplo (Criar a niños fuertes y maravillosos en un mundo complicado) para explicar cómo generar ideas para un libro.</w:t>
          </w:r>
        </w:p>
      </w:docPartBody>
    </w:docPart>
    <w:docPart>
      <w:docPartPr>
        <w:name w:val="03D3B9A8FAEA4F62A8E7371804ED3A91"/>
        <w:category>
          <w:name w:val="General"/>
          <w:gallery w:val="placeholder"/>
        </w:category>
        <w:types>
          <w:type w:val="bbPlcHdr"/>
        </w:types>
        <w:behaviors>
          <w:behavior w:val="content"/>
        </w:behaviors>
        <w:guid w:val="{D3546AA0-AA6D-4317-8A8E-E4B2FA618366}"/>
      </w:docPartPr>
      <w:docPartBody>
        <w:p w:rsidR="00000000" w:rsidRDefault="0054032F">
          <w:pPr>
            <w:pStyle w:val="03D3B9A8FAEA4F62A8E7371804ED3A91"/>
          </w:pPr>
          <w:r w:rsidRPr="00042A86">
            <w:rPr>
              <w:noProof/>
              <w:lang w:val="es-MX" w:bidi="es-ES"/>
            </w:rPr>
            <w:t>Subtítulo del libro</w:t>
          </w:r>
        </w:p>
      </w:docPartBody>
    </w:docPart>
    <w:docPart>
      <w:docPartPr>
        <w:name w:val="7AB0C32562C947648DE77D58C5EA8947"/>
        <w:category>
          <w:name w:val="General"/>
          <w:gallery w:val="placeholder"/>
        </w:category>
        <w:types>
          <w:type w:val="bbPlcHdr"/>
        </w:types>
        <w:behaviors>
          <w:behavior w:val="content"/>
        </w:behaviors>
        <w:guid w:val="{0A5DA281-2914-4507-8493-B8D24262F5C1}"/>
      </w:docPartPr>
      <w:docPartBody>
        <w:p w:rsidR="00000000" w:rsidRDefault="0054032F">
          <w:pPr>
            <w:pStyle w:val="7AB0C32562C947648DE77D58C5EA8947"/>
          </w:pPr>
          <w:r w:rsidRPr="00042A86">
            <w:rPr>
              <w:noProof/>
              <w:lang w:val="es-MX" w:bidi="es-ES"/>
            </w:rPr>
            <w:t>(Escriba en mayúscula la primera letra de la pr</w:t>
          </w:r>
          <w:r w:rsidRPr="00042A86">
            <w:rPr>
              <w:noProof/>
              <w:lang w:val="es-MX" w:bidi="es-ES"/>
            </w:rPr>
            <w:t>imera palabra en cada subtítulo)</w:t>
          </w:r>
        </w:p>
      </w:docPartBody>
    </w:docPart>
    <w:docPart>
      <w:docPartPr>
        <w:name w:val="37FD91FA8C584CC3B165416109E91610"/>
        <w:category>
          <w:name w:val="General"/>
          <w:gallery w:val="placeholder"/>
        </w:category>
        <w:types>
          <w:type w:val="bbPlcHdr"/>
        </w:types>
        <w:behaviors>
          <w:behavior w:val="content"/>
        </w:behaviors>
        <w:guid w:val="{7059FDE1-3EC2-40D0-9A52-CE38D639B59D}"/>
      </w:docPartPr>
      <w:docPartBody>
        <w:p w:rsidR="00000000" w:rsidRDefault="0054032F">
          <w:pPr>
            <w:pStyle w:val="37FD91FA8C584CC3B165416109E91610"/>
          </w:pPr>
          <w:r w:rsidRPr="00042A86">
            <w:rPr>
              <w:noProof/>
              <w:lang w:val="es-MX" w:bidi="es-ES"/>
            </w:rPr>
            <w:t>Un buen subtítulo debe proporcionar más información sobre el tema para que los lectores comprendan exactamente qué encontrarán en el libro. Por ejemplo, un título principal como “Criar a niños fuertes y maravillosos en un</w:t>
          </w:r>
          <w:r w:rsidRPr="00042A86">
            <w:rPr>
              <w:noProof/>
              <w:lang w:val="es-MX" w:bidi="es-ES"/>
            </w:rPr>
            <w:t xml:space="preserve"> mundo complicado” puede beneficiarse de un subtítulo como este: “Cómo fortalecer la mentalidad de tus hijos y prepararlos para la vida”.</w:t>
          </w:r>
        </w:p>
      </w:docPartBody>
    </w:docPart>
    <w:docPart>
      <w:docPartPr>
        <w:name w:val="8C05D64515984BAC812A9F41A5D493A9"/>
        <w:category>
          <w:name w:val="General"/>
          <w:gallery w:val="placeholder"/>
        </w:category>
        <w:types>
          <w:type w:val="bbPlcHdr"/>
        </w:types>
        <w:behaviors>
          <w:behavior w:val="content"/>
        </w:behaviors>
        <w:guid w:val="{ADF60B61-CAA5-44E6-998A-DD335E862824}"/>
      </w:docPartPr>
      <w:docPartBody>
        <w:p w:rsidR="00000000" w:rsidRDefault="0054032F">
          <w:pPr>
            <w:pStyle w:val="8C05D64515984BAC812A9F41A5D493A9"/>
          </w:pPr>
          <w:r w:rsidRPr="00042A86">
            <w:rPr>
              <w:noProof/>
              <w:lang w:val="es-MX" w:bidi="es-ES"/>
            </w:rPr>
            <w:t>(Escriba el nombre del autor)</w:t>
          </w:r>
        </w:p>
      </w:docPartBody>
    </w:docPart>
    <w:docPart>
      <w:docPartPr>
        <w:name w:val="6D3C63F5AE4246ACBE76DB0055163ED9"/>
        <w:category>
          <w:name w:val="General"/>
          <w:gallery w:val="placeholder"/>
        </w:category>
        <w:types>
          <w:type w:val="bbPlcHdr"/>
        </w:types>
        <w:behaviors>
          <w:behavior w:val="content"/>
        </w:behaviors>
        <w:guid w:val="{7658FF7A-61B8-4B99-8267-933CC3CB58A6}"/>
      </w:docPartPr>
      <w:docPartBody>
        <w:p w:rsidR="00C1492F" w:rsidRPr="00042A86" w:rsidRDefault="0054032F" w:rsidP="00BB5275">
          <w:pPr>
            <w:spacing w:line="240" w:lineRule="auto"/>
            <w:rPr>
              <w:noProof/>
              <w:lang w:val="es-MX"/>
            </w:rPr>
          </w:pPr>
          <w:r w:rsidRPr="00042A86">
            <w:rPr>
              <w:noProof/>
              <w:lang w:val="es-MX" w:bidi="es-ES"/>
            </w:rPr>
            <w:t>© Copyright (escriba el año de publicación). (Escriba el nombre del autor o de</w:t>
          </w:r>
          <w:r w:rsidRPr="00042A86">
            <w:rPr>
              <w:noProof/>
              <w:lang w:val="es-MX" w:bidi="es-ES"/>
            </w:rPr>
            <w:t xml:space="preserve"> la editorial). Todos los derechos reservados.</w:t>
          </w:r>
        </w:p>
        <w:p w:rsidR="00000000" w:rsidRDefault="0054032F">
          <w:pPr>
            <w:pStyle w:val="6D3C63F5AE4246ACBE76DB0055163ED9"/>
          </w:pPr>
          <w:r w:rsidRPr="00042A86">
            <w:rPr>
              <w:noProof/>
              <w:lang w:val="es-MX" w:bidi="es-ES"/>
            </w:rPr>
            <w:t>Es ilegal reproducir, copiar o difundir cualquier parte de este documento en formato digital o en papel. Está totalmente prohibido registrar esta publicación.</w:t>
          </w:r>
        </w:p>
      </w:docPartBody>
    </w:docPart>
    <w:docPart>
      <w:docPartPr>
        <w:name w:val="4503A814D0094945BC09627D50DDE8C8"/>
        <w:category>
          <w:name w:val="General"/>
          <w:gallery w:val="placeholder"/>
        </w:category>
        <w:types>
          <w:type w:val="bbPlcHdr"/>
        </w:types>
        <w:behaviors>
          <w:behavior w:val="content"/>
        </w:behaviors>
        <w:guid w:val="{927183A5-B7B0-470B-9854-408D2A5E2C70}"/>
      </w:docPartPr>
      <w:docPartBody>
        <w:p w:rsidR="00000000" w:rsidRDefault="0054032F">
          <w:pPr>
            <w:pStyle w:val="4503A814D0094945BC09627D50DDE8C8"/>
          </w:pPr>
          <w:r w:rsidRPr="00042A86">
            <w:rPr>
              <w:noProof/>
              <w:lang w:val="es-MX" w:bidi="es-ES"/>
            </w:rPr>
            <w:t>Este libro está dedicado a:</w:t>
          </w:r>
        </w:p>
      </w:docPartBody>
    </w:docPart>
    <w:docPart>
      <w:docPartPr>
        <w:name w:val="FDA3EB8E6D9C47EC8461EA00B74EB8C6"/>
        <w:category>
          <w:name w:val="General"/>
          <w:gallery w:val="placeholder"/>
        </w:category>
        <w:types>
          <w:type w:val="bbPlcHdr"/>
        </w:types>
        <w:behaviors>
          <w:behavior w:val="content"/>
        </w:behaviors>
        <w:guid w:val="{AFC5F6EF-F7FE-4D53-8EDF-530C301DB937}"/>
      </w:docPartPr>
      <w:docPartBody>
        <w:p w:rsidR="00000000" w:rsidRDefault="0054032F">
          <w:pPr>
            <w:pStyle w:val="FDA3EB8E6D9C47EC8461EA00B74EB8C6"/>
          </w:pPr>
          <w:r w:rsidRPr="00042A86">
            <w:rPr>
              <w:noProof/>
              <w:lang w:val="es-MX" w:bidi="es-ES"/>
            </w:rPr>
            <w:t>Escriba conteni</w:t>
          </w:r>
          <w:r w:rsidRPr="00042A86">
            <w:rPr>
              <w:noProof/>
              <w:lang w:val="es-MX" w:bidi="es-ES"/>
            </w:rPr>
            <w:t>do aquí…</w:t>
          </w:r>
        </w:p>
      </w:docPartBody>
    </w:docPart>
    <w:docPart>
      <w:docPartPr>
        <w:name w:val="5FF242F6A2CC417CB4BA872DE3C4848F"/>
        <w:category>
          <w:name w:val="General"/>
          <w:gallery w:val="placeholder"/>
        </w:category>
        <w:types>
          <w:type w:val="bbPlcHdr"/>
        </w:types>
        <w:behaviors>
          <w:behavior w:val="content"/>
        </w:behaviors>
        <w:guid w:val="{CA26787B-BF04-40CD-90A1-35A1DCAB33DB}"/>
      </w:docPartPr>
      <w:docPartBody>
        <w:p w:rsidR="00000000" w:rsidRDefault="0054032F">
          <w:pPr>
            <w:pStyle w:val="5FF242F6A2CC417CB4BA872DE3C4848F"/>
          </w:pPr>
          <w:r w:rsidRPr="00042A86">
            <w:rPr>
              <w:noProof/>
              <w:lang w:val="es-MX" w:bidi="es-ES"/>
            </w:rPr>
            <w:t>Esta sección es opcional y suele ser de carácter personal. Mencione y dé gracias a una persona o a un grupo de personas cercanos a usted o que le han ayudado en su vida. Pueden ser familiares, amigos cercanos, fuentes de inspiración, etc.</w:t>
          </w:r>
        </w:p>
      </w:docPartBody>
    </w:docPart>
    <w:docPart>
      <w:docPartPr>
        <w:name w:val="9A638BFBF722428C8A84AC06EE935867"/>
        <w:category>
          <w:name w:val="General"/>
          <w:gallery w:val="placeholder"/>
        </w:category>
        <w:types>
          <w:type w:val="bbPlcHdr"/>
        </w:types>
        <w:behaviors>
          <w:behavior w:val="content"/>
        </w:behaviors>
        <w:guid w:val="{CE424CA1-3481-4807-9972-E894ED2CC837}"/>
      </w:docPartPr>
      <w:docPartBody>
        <w:p w:rsidR="00000000" w:rsidRDefault="0054032F">
          <w:pPr>
            <w:pStyle w:val="9A638BFBF722428C8A84AC06EE935867"/>
          </w:pPr>
          <w:r w:rsidRPr="00042A86">
            <w:rPr>
              <w:noProof/>
              <w:lang w:val="es-MX" w:bidi="es-ES"/>
            </w:rPr>
            <w:t>Introducción</w:t>
          </w:r>
        </w:p>
      </w:docPartBody>
    </w:docPart>
    <w:docPart>
      <w:docPartPr>
        <w:name w:val="33A4FAC8B4164E7EA664263FAFACF196"/>
        <w:category>
          <w:name w:val="General"/>
          <w:gallery w:val="placeholder"/>
        </w:category>
        <w:types>
          <w:type w:val="bbPlcHdr"/>
        </w:types>
        <w:behaviors>
          <w:behavior w:val="content"/>
        </w:behaviors>
        <w:guid w:val="{95EBC98E-44A0-4641-AB58-8FF9BE46697D}"/>
      </w:docPartPr>
      <w:docPartBody>
        <w:p w:rsidR="00000000" w:rsidRDefault="0054032F">
          <w:pPr>
            <w:pStyle w:val="33A4FAC8B4164E7EA664263FAFACF196"/>
          </w:pPr>
          <w:r w:rsidRPr="00042A86">
            <w:rPr>
              <w:noProof/>
              <w:lang w:val="es-MX" w:bidi="es-ES"/>
            </w:rPr>
            <w:t>Escriba contenido aquí…</w:t>
          </w:r>
        </w:p>
      </w:docPartBody>
    </w:docPart>
    <w:docPart>
      <w:docPartPr>
        <w:name w:val="479B23AA066F4713954BF3A279FB1E86"/>
        <w:category>
          <w:name w:val="General"/>
          <w:gallery w:val="placeholder"/>
        </w:category>
        <w:types>
          <w:type w:val="bbPlcHdr"/>
        </w:types>
        <w:behaviors>
          <w:behavior w:val="content"/>
        </w:behaviors>
        <w:guid w:val="{846C5737-1D25-4B2C-992B-53B614BAC5A9}"/>
      </w:docPartPr>
      <w:docPartBody>
        <w:p w:rsidR="00C1492F" w:rsidRPr="00042A86" w:rsidRDefault="0054032F" w:rsidP="00BB5275">
          <w:pPr>
            <w:spacing w:line="240" w:lineRule="auto"/>
            <w:rPr>
              <w:noProof/>
              <w:lang w:val="es-MX"/>
            </w:rPr>
          </w:pPr>
          <w:r w:rsidRPr="00042A86">
            <w:rPr>
              <w:noProof/>
              <w:lang w:val="es-MX" w:bidi="es-ES"/>
            </w:rPr>
            <w:t>Para escribir una buena introducción, siga estos pasos:</w:t>
          </w:r>
        </w:p>
        <w:p w:rsidR="00C1492F" w:rsidRPr="00042A86" w:rsidRDefault="0054032F" w:rsidP="00C1492F">
          <w:pPr>
            <w:pStyle w:val="Prrafodelista"/>
            <w:numPr>
              <w:ilvl w:val="0"/>
              <w:numId w:val="2"/>
            </w:numPr>
            <w:spacing w:line="240" w:lineRule="auto"/>
            <w:rPr>
              <w:noProof/>
              <w:lang w:val="es-MX"/>
            </w:rPr>
          </w:pPr>
          <w:r w:rsidRPr="00042A86">
            <w:rPr>
              <w:noProof/>
              <w:lang w:val="es-MX" w:bidi="es-ES"/>
            </w:rPr>
            <w:t xml:space="preserve">Felicite al lector por comprar el libro. (Esto es opcional y solo para la versión del libro en </w:t>
          </w:r>
          <w:r w:rsidRPr="00042A86">
            <w:rPr>
              <w:noProof/>
              <w:lang w:val="es-MX" w:bidi="es-ES"/>
            </w:rPr>
            <w:t>formato electrónico).</w:t>
          </w:r>
        </w:p>
        <w:p w:rsidR="00C1492F" w:rsidRPr="00042A86" w:rsidRDefault="0054032F" w:rsidP="00C1492F">
          <w:pPr>
            <w:pStyle w:val="Prrafodelista"/>
            <w:spacing w:line="240" w:lineRule="auto"/>
            <w:rPr>
              <w:noProof/>
              <w:lang w:val="es-MX"/>
            </w:rPr>
          </w:pPr>
          <w:r w:rsidRPr="00042A86">
            <w:rPr>
              <w:noProof/>
              <w:lang w:val="es-MX" w:bidi="es-ES"/>
            </w:rPr>
            <w:t>Presente el tema de su libro.</w:t>
          </w:r>
        </w:p>
        <w:p w:rsidR="00C1492F" w:rsidRPr="00042A86" w:rsidRDefault="0054032F" w:rsidP="00C1492F">
          <w:pPr>
            <w:pStyle w:val="Prrafodelista"/>
            <w:spacing w:line="240" w:lineRule="auto"/>
            <w:rPr>
              <w:noProof/>
              <w:lang w:val="es-MX"/>
            </w:rPr>
          </w:pPr>
          <w:r w:rsidRPr="00042A86">
            <w:rPr>
              <w:noProof/>
              <w:lang w:val="es-MX" w:bidi="es-ES"/>
            </w:rPr>
            <w:t xml:space="preserve">Explique el problema que solucionará el libro. Ya sabe quién es su público objetivo, así que exponga el problema que tiene el lector. </w:t>
          </w:r>
        </w:p>
        <w:p w:rsidR="00C1492F" w:rsidRPr="00042A86" w:rsidRDefault="0054032F" w:rsidP="00C1492F">
          <w:pPr>
            <w:pStyle w:val="Prrafodelista"/>
            <w:spacing w:line="240" w:lineRule="auto"/>
            <w:rPr>
              <w:noProof/>
              <w:lang w:val="es-MX"/>
            </w:rPr>
          </w:pPr>
          <w:r w:rsidRPr="00042A86">
            <w:rPr>
              <w:noProof/>
              <w:lang w:val="es-MX" w:bidi="es-ES"/>
            </w:rPr>
            <w:t>Proporcione fragmentos de una o varias soluciones que ofrece el libro</w:t>
          </w:r>
          <w:r w:rsidRPr="00042A86">
            <w:rPr>
              <w:noProof/>
              <w:lang w:val="es-MX" w:bidi="es-ES"/>
            </w:rPr>
            <w:t>. (Por ejemplo: “Este libro te enseñará cómo educar a niños con una mentalidad fuerte y…”).</w:t>
          </w:r>
        </w:p>
        <w:p w:rsidR="00C1492F" w:rsidRPr="00042A86" w:rsidRDefault="0054032F" w:rsidP="00C1492F">
          <w:pPr>
            <w:pStyle w:val="Prrafodelista"/>
            <w:spacing w:line="240" w:lineRule="auto"/>
            <w:rPr>
              <w:noProof/>
              <w:lang w:val="es-MX"/>
            </w:rPr>
          </w:pPr>
          <w:r w:rsidRPr="00042A86">
            <w:rPr>
              <w:noProof/>
              <w:lang w:val="es-MX" w:bidi="es-ES"/>
            </w:rPr>
            <w:t>Resalte sus credenciales como experto en el tema. Si es posible, use una historia personal o profesional para mostrar cómo adquirió su experiencia. (Por ejemplo, ¿h</w:t>
          </w:r>
          <w:r w:rsidRPr="00042A86">
            <w:rPr>
              <w:noProof/>
              <w:lang w:val="es-MX" w:bidi="es-ES"/>
            </w:rPr>
            <w:t>a estudiado la psicología infantil durante décadas? ¿Ha aprendido tras formar parte de una gran familia de 12 niños y, más adelante, al criar a sus 10 hijos?).</w:t>
          </w:r>
        </w:p>
        <w:p w:rsidR="00C1492F" w:rsidRPr="00042A86" w:rsidRDefault="0054032F" w:rsidP="00C1492F">
          <w:pPr>
            <w:pStyle w:val="Prrafodelista"/>
            <w:spacing w:line="240" w:lineRule="auto"/>
            <w:rPr>
              <w:noProof/>
              <w:lang w:val="es-MX"/>
            </w:rPr>
          </w:pPr>
          <w:r w:rsidRPr="00042A86">
            <w:rPr>
              <w:noProof/>
              <w:lang w:val="es-MX" w:bidi="es-ES"/>
            </w:rPr>
            <w:t>Resalte los beneficios del libro. (Por ejemplo: “Esta información ayudará a tus hijos a crecer s</w:t>
          </w:r>
          <w:r w:rsidRPr="00042A86">
            <w:rPr>
              <w:noProof/>
              <w:lang w:val="es-MX" w:bidi="es-ES"/>
            </w:rPr>
            <w:t>eguros de sí mismos y a ser capaces…”).</w:t>
          </w:r>
        </w:p>
        <w:p w:rsidR="00C1492F" w:rsidRPr="00042A86" w:rsidRDefault="0054032F" w:rsidP="00C1492F">
          <w:pPr>
            <w:pStyle w:val="Prrafodelista"/>
            <w:spacing w:line="240" w:lineRule="auto"/>
            <w:rPr>
              <w:noProof/>
              <w:lang w:val="es-MX"/>
            </w:rPr>
          </w:pPr>
          <w:r w:rsidRPr="00042A86">
            <w:rPr>
              <w:noProof/>
              <w:lang w:val="es-MX" w:bidi="es-ES"/>
            </w:rPr>
            <w:t>Justifique los beneficios del libro. Explique cómo le ha ayudado la información a usted o a otra persona.</w:t>
          </w:r>
        </w:p>
        <w:p w:rsidR="00C1492F" w:rsidRPr="00042A86" w:rsidRDefault="0054032F" w:rsidP="00C1492F">
          <w:pPr>
            <w:pStyle w:val="Prrafodelista"/>
            <w:spacing w:line="240" w:lineRule="auto"/>
            <w:rPr>
              <w:noProof/>
              <w:lang w:val="es-MX"/>
            </w:rPr>
          </w:pPr>
          <w:r w:rsidRPr="00042A86">
            <w:rPr>
              <w:noProof/>
              <w:lang w:val="es-MX" w:bidi="es-ES"/>
            </w:rPr>
            <w:t>Advierta al lector de que no espere demasiado tiempo después de comprar el libro. Recuérdele con gentileza que</w:t>
          </w:r>
          <w:r w:rsidRPr="00042A86">
            <w:rPr>
              <w:noProof/>
              <w:lang w:val="es-MX" w:bidi="es-ES"/>
            </w:rPr>
            <w:t xml:space="preserve"> no debe eludir el problema. (Por ejemplo, si tiene hijos pequeños, cuanto antes empiece a usar esta información, mejor).</w:t>
          </w:r>
        </w:p>
        <w:p w:rsidR="00000000" w:rsidRDefault="0054032F">
          <w:pPr>
            <w:pStyle w:val="479B23AA066F4713954BF3A279FB1E86"/>
          </w:pPr>
          <w:r w:rsidRPr="00042A86">
            <w:rPr>
              <w:noProof/>
              <w:lang w:val="es-MX" w:bidi="es-ES"/>
            </w:rPr>
            <w:t>Incite a la acción para que empiecen a leer el libro.</w:t>
          </w:r>
        </w:p>
      </w:docPartBody>
    </w:docPart>
    <w:docPart>
      <w:docPartPr>
        <w:name w:val="F4DC1D11EBA544018DB40F055F4F4CB3"/>
        <w:category>
          <w:name w:val="General"/>
          <w:gallery w:val="placeholder"/>
        </w:category>
        <w:types>
          <w:type w:val="bbPlcHdr"/>
        </w:types>
        <w:behaviors>
          <w:behavior w:val="content"/>
        </w:behaviors>
        <w:guid w:val="{10C84E02-D9AB-4E23-920B-A43CD6DF723B}"/>
      </w:docPartPr>
      <w:docPartBody>
        <w:p w:rsidR="00000000" w:rsidRDefault="0054032F">
          <w:pPr>
            <w:pStyle w:val="F4DC1D11EBA544018DB40F055F4F4CB3"/>
          </w:pPr>
          <w:r w:rsidRPr="00042A86">
            <w:rPr>
              <w:noProof/>
              <w:lang w:val="es-MX" w:bidi="es-ES"/>
            </w:rPr>
            <w:t>PARTE I</w:t>
          </w:r>
        </w:p>
      </w:docPartBody>
    </w:docPart>
    <w:docPart>
      <w:docPartPr>
        <w:name w:val="596C9BDDD0FE46C09BAF57026D00CD54"/>
        <w:category>
          <w:name w:val="General"/>
          <w:gallery w:val="placeholder"/>
        </w:category>
        <w:types>
          <w:type w:val="bbPlcHdr"/>
        </w:types>
        <w:behaviors>
          <w:behavior w:val="content"/>
        </w:behaviors>
        <w:guid w:val="{5BC46FA3-C629-4200-A9EF-C0F4630C87F5}"/>
      </w:docPartPr>
      <w:docPartBody>
        <w:p w:rsidR="00000000" w:rsidRDefault="0054032F">
          <w:pPr>
            <w:pStyle w:val="596C9BDDD0FE46C09BAF57026D00CD54"/>
          </w:pPr>
          <w:r w:rsidRPr="00042A86">
            <w:rPr>
              <w:noProof/>
              <w:lang w:val="es-MX" w:bidi="es-ES"/>
            </w:rPr>
            <w:t>Escriba el título de la parte</w:t>
          </w:r>
          <w:r w:rsidRPr="00042A86">
            <w:rPr>
              <w:noProof/>
              <w:lang w:val="es-MX" w:bidi="es-ES"/>
            </w:rPr>
            <w:t xml:space="preserve"> (estilo</w:t>
          </w:r>
          <w:r w:rsidRPr="00042A86">
            <w:rPr>
              <w:noProof/>
              <w:lang w:val="es-MX" w:bidi="es-ES"/>
            </w:rPr>
            <w:t>: Título 1)</w:t>
          </w:r>
        </w:p>
      </w:docPartBody>
    </w:docPart>
    <w:docPart>
      <w:docPartPr>
        <w:name w:val="2F34F1F1A71345098C826702C8B6CB6F"/>
        <w:category>
          <w:name w:val="General"/>
          <w:gallery w:val="placeholder"/>
        </w:category>
        <w:types>
          <w:type w:val="bbPlcHdr"/>
        </w:types>
        <w:behaviors>
          <w:behavior w:val="content"/>
        </w:behaviors>
        <w:guid w:val="{7F6095D7-4516-4E54-B5CA-993783EEC939}"/>
      </w:docPartPr>
      <w:docPartBody>
        <w:p w:rsidR="00000000" w:rsidRDefault="0054032F">
          <w:pPr>
            <w:pStyle w:val="2F34F1F1A71345098C826702C8B6CB6F"/>
          </w:pPr>
          <w:r w:rsidRPr="00042A86">
            <w:rPr>
              <w:noProof/>
              <w:lang w:val="es-MX" w:bidi="es-ES"/>
            </w:rPr>
            <w:t>(Escriba en mayúscula la primera letra de la primera palabra en los títulos de las partes)</w:t>
          </w:r>
        </w:p>
      </w:docPartBody>
    </w:docPart>
    <w:docPart>
      <w:docPartPr>
        <w:name w:val="889F4AC7DB244D13B76196C239DD73BC"/>
        <w:category>
          <w:name w:val="General"/>
          <w:gallery w:val="placeholder"/>
        </w:category>
        <w:types>
          <w:type w:val="bbPlcHdr"/>
        </w:types>
        <w:behaviors>
          <w:behavior w:val="content"/>
        </w:behaviors>
        <w:guid w:val="{C214989D-3DF3-4E43-8947-412E094CD100}"/>
      </w:docPartPr>
      <w:docPartBody>
        <w:p w:rsidR="00000000" w:rsidRDefault="0054032F">
          <w:pPr>
            <w:pStyle w:val="889F4AC7DB244D13B76196C239DD73BC"/>
          </w:pPr>
          <w:r w:rsidRPr="00042A86">
            <w:rPr>
              <w:noProof/>
              <w:lang w:val="es-MX" w:bidi="es-ES"/>
            </w:rPr>
            <w:t>Comience una nueva parte aquí…</w:t>
          </w:r>
        </w:p>
      </w:docPartBody>
    </w:docPart>
    <w:docPart>
      <w:docPartPr>
        <w:name w:val="FD9D2A3F727B40F9AA42DDEC0D5471A4"/>
        <w:category>
          <w:name w:val="General"/>
          <w:gallery w:val="placeholder"/>
        </w:category>
        <w:types>
          <w:type w:val="bbPlcHdr"/>
        </w:types>
        <w:behaviors>
          <w:behavior w:val="content"/>
        </w:behaviors>
        <w:guid w:val="{959480C9-477D-464C-95CF-5A90AB877E49}"/>
      </w:docPartPr>
      <w:docPartBody>
        <w:p w:rsidR="00C1492F" w:rsidRPr="00042A86" w:rsidRDefault="0054032F" w:rsidP="00BB5275">
          <w:pPr>
            <w:pStyle w:val="Textodesugerencia"/>
            <w:spacing w:line="240" w:lineRule="auto"/>
            <w:rPr>
              <w:noProof/>
              <w:lang w:val="es-MX"/>
            </w:rPr>
          </w:pPr>
          <w:r w:rsidRPr="00042A86">
            <w:rPr>
              <w:noProof/>
              <w:lang w:val="es-MX" w:bidi="es-ES"/>
            </w:rPr>
            <w:t>Para libros largos que incluyen una gran cantidad de información detallada, estructure el libro en partes. Dividir el libro en partes es ideal para escribir sobre temas históricos o conceptuales. El libro puede tener tantas partes como sea necesario y cada</w:t>
          </w:r>
          <w:r w:rsidRPr="00042A86">
            <w:rPr>
              <w:noProof/>
              <w:lang w:val="es-MX" w:bidi="es-ES"/>
            </w:rPr>
            <w:t xml:space="preserve"> una debe cubrir un tema diferente. Sin embargo, todas las partes deben tener relación con el título general del libro. </w:t>
          </w:r>
        </w:p>
        <w:p w:rsidR="00C1492F" w:rsidRPr="00042A86" w:rsidRDefault="0054032F" w:rsidP="00BB5275">
          <w:pPr>
            <w:pStyle w:val="Textodesugerencia"/>
            <w:spacing w:line="240" w:lineRule="auto"/>
            <w:rPr>
              <w:noProof/>
              <w:lang w:val="es-MX"/>
            </w:rPr>
          </w:pPr>
          <w:r w:rsidRPr="00042A86">
            <w:rPr>
              <w:noProof/>
              <w:lang w:val="es-MX" w:bidi="es-ES"/>
            </w:rPr>
            <w:t xml:space="preserve">Para presentar información paso a paso, organice los elementos en una secuencia lógica. </w:t>
          </w:r>
        </w:p>
        <w:p w:rsidR="00C1492F" w:rsidRPr="00042A86" w:rsidRDefault="0054032F" w:rsidP="00BB5275">
          <w:pPr>
            <w:pStyle w:val="Textodesugerencia"/>
            <w:spacing w:line="240" w:lineRule="auto"/>
            <w:rPr>
              <w:noProof/>
              <w:lang w:val="es-MX"/>
            </w:rPr>
          </w:pPr>
          <w:r w:rsidRPr="00042A86">
            <w:rPr>
              <w:noProof/>
              <w:lang w:val="es-MX" w:bidi="es-ES"/>
            </w:rPr>
            <w:t>La parte I de un libro es generalmente introductoria y es donde aborda los conceptos básicos del tema. Si seguimos con el ejemplo usado en la sección del título del libro, algunas opciones adecuadas para el título de la parte I serían: “La educación de los</w:t>
          </w:r>
          <w:r w:rsidRPr="00042A86">
            <w:rPr>
              <w:noProof/>
              <w:lang w:val="es-MX" w:bidi="es-ES"/>
            </w:rPr>
            <w:t xml:space="preserve"> hijos” o “Aprender a ser padre”. </w:t>
          </w:r>
        </w:p>
        <w:p w:rsidR="00C1492F" w:rsidRPr="00042A86" w:rsidRDefault="0054032F" w:rsidP="00BB5275">
          <w:pPr>
            <w:pStyle w:val="Textodesugerencia"/>
            <w:spacing w:line="240" w:lineRule="auto"/>
            <w:rPr>
              <w:noProof/>
              <w:lang w:val="es-MX"/>
            </w:rPr>
          </w:pPr>
          <w:r w:rsidRPr="00042A86">
            <w:rPr>
              <w:noProof/>
              <w:lang w:val="es-MX" w:bidi="es-ES"/>
            </w:rPr>
            <w:t xml:space="preserve">Una vez que haya decidido los temas y el contenido de cada parte del libro, cree una lista de títulos relevantes para los capítulos. Dedique tiempo a planificar todo el libro. Investigue sobre el tema para saber qué debe </w:t>
          </w:r>
          <w:r w:rsidRPr="00042A86">
            <w:rPr>
              <w:noProof/>
              <w:lang w:val="es-MX" w:bidi="es-ES"/>
            </w:rPr>
            <w:t>cubrir, qué no debe incluir y cómo organizar el contenido para que fluya correctamente.</w:t>
          </w:r>
        </w:p>
        <w:p w:rsidR="00000000" w:rsidRDefault="0054032F">
          <w:pPr>
            <w:pStyle w:val="FD9D2A3F727B40F9AA42DDEC0D5471A4"/>
          </w:pPr>
          <w:r w:rsidRPr="00042A86">
            <w:rPr>
              <w:noProof/>
              <w:lang w:val="es-MX" w:bidi="es-ES"/>
            </w:rPr>
            <w:t>Puede tener tantos capítulos como desee en una parte. Tampoco pasa nada si algunas partes tienen más capítulos que otras. La longitud de los capítulos varía considerabl</w:t>
          </w:r>
          <w:r w:rsidRPr="00042A86">
            <w:rPr>
              <w:noProof/>
              <w:lang w:val="es-MX" w:bidi="es-ES"/>
            </w:rPr>
            <w:t>emente ya que es difícil mantener la misma longitud en cada capítulo con diferente contenido.</w:t>
          </w:r>
        </w:p>
      </w:docPartBody>
    </w:docPart>
    <w:docPart>
      <w:docPartPr>
        <w:name w:val="9EF7D17BBFEC44189C9ED5321B09739F"/>
        <w:category>
          <w:name w:val="General"/>
          <w:gallery w:val="placeholder"/>
        </w:category>
        <w:types>
          <w:type w:val="bbPlcHdr"/>
        </w:types>
        <w:behaviors>
          <w:behavior w:val="content"/>
        </w:behaviors>
        <w:guid w:val="{84D5AFD8-A4EA-41F8-91D8-3448F0325448}"/>
      </w:docPartPr>
      <w:docPartBody>
        <w:p w:rsidR="00000000" w:rsidRDefault="0054032F">
          <w:pPr>
            <w:pStyle w:val="9EF7D17BBFEC44189C9ED5321B09739F"/>
          </w:pPr>
          <w:r w:rsidRPr="00042A86">
            <w:rPr>
              <w:noProof/>
              <w:lang w:val="es-MX" w:bidi="es-ES"/>
            </w:rPr>
            <w:t>Capítulo uno</w:t>
          </w:r>
        </w:p>
      </w:docPartBody>
    </w:docPart>
    <w:docPart>
      <w:docPartPr>
        <w:name w:val="BA4953E7E6414FD69CDCB2B473ED1983"/>
        <w:category>
          <w:name w:val="General"/>
          <w:gallery w:val="placeholder"/>
        </w:category>
        <w:types>
          <w:type w:val="bbPlcHdr"/>
        </w:types>
        <w:behaviors>
          <w:behavior w:val="content"/>
        </w:behaviors>
        <w:guid w:val="{13D1EF7C-2BB0-471E-8166-E2FF6BC6B1DA}"/>
      </w:docPartPr>
      <w:docPartBody>
        <w:p w:rsidR="00000000" w:rsidRDefault="0054032F">
          <w:pPr>
            <w:pStyle w:val="BA4953E7E6414FD69CDCB2B473ED1983"/>
          </w:pPr>
          <w:r w:rsidRPr="00042A86">
            <w:rPr>
              <w:noProof/>
              <w:lang w:val="es-MX" w:bidi="es-ES"/>
            </w:rPr>
            <w:t>Escriba aquí el título del capítulo</w:t>
          </w:r>
          <w:r w:rsidRPr="00042A86">
            <w:rPr>
              <w:noProof/>
              <w:lang w:val="es-MX" w:bidi="es-ES"/>
            </w:rPr>
            <w:t xml:space="preserve"> </w:t>
          </w:r>
          <w:r w:rsidRPr="00042A86">
            <w:rPr>
              <w:noProof/>
              <w:lang w:val="es-MX" w:bidi="es-ES"/>
            </w:rPr>
            <w:br/>
            <w:t>(</w:t>
          </w:r>
          <w:r w:rsidRPr="00042A86">
            <w:rPr>
              <w:noProof/>
              <w:lang w:val="es-MX" w:bidi="es-ES"/>
            </w:rPr>
            <w:t>Estilo:</w:t>
          </w:r>
          <w:r w:rsidRPr="00042A86">
            <w:rPr>
              <w:noProof/>
              <w:lang w:val="es-MX" w:bidi="es-ES"/>
            </w:rPr>
            <w:t xml:space="preserve"> Título 2)</w:t>
          </w:r>
        </w:p>
      </w:docPartBody>
    </w:docPart>
    <w:docPart>
      <w:docPartPr>
        <w:name w:val="DBA5D817CCF54E4C9ABCD49677A1042F"/>
        <w:category>
          <w:name w:val="General"/>
          <w:gallery w:val="placeholder"/>
        </w:category>
        <w:types>
          <w:type w:val="bbPlcHdr"/>
        </w:types>
        <w:behaviors>
          <w:behavior w:val="content"/>
        </w:behaviors>
        <w:guid w:val="{FCA2B622-B090-4B6B-9C6D-906AE318D4F0}"/>
      </w:docPartPr>
      <w:docPartBody>
        <w:p w:rsidR="00000000" w:rsidRDefault="0054032F">
          <w:pPr>
            <w:pStyle w:val="DBA5D817CCF54E4C9ABCD49677A1042F"/>
          </w:pPr>
          <w:r w:rsidRPr="00042A86">
            <w:rPr>
              <w:noProof/>
              <w:lang w:val="es-MX" w:bidi="es-ES"/>
            </w:rPr>
            <w:t>(Escriba en mayúscula la primera letra de la primera palabra en los títulos de los c</w:t>
          </w:r>
          <w:r w:rsidRPr="00042A86">
            <w:rPr>
              <w:noProof/>
              <w:lang w:val="es-MX" w:bidi="es-ES"/>
            </w:rPr>
            <w:t>apítulos)</w:t>
          </w:r>
        </w:p>
      </w:docPartBody>
    </w:docPart>
    <w:docPart>
      <w:docPartPr>
        <w:name w:val="451CA81B52AC442E87E9DA24950154B3"/>
        <w:category>
          <w:name w:val="General"/>
          <w:gallery w:val="placeholder"/>
        </w:category>
        <w:types>
          <w:type w:val="bbPlcHdr"/>
        </w:types>
        <w:behaviors>
          <w:behavior w:val="content"/>
        </w:behaviors>
        <w:guid w:val="{9E422BCD-D976-468C-B83E-4EA8B8620D75}"/>
      </w:docPartPr>
      <w:docPartBody>
        <w:p w:rsidR="00000000" w:rsidRDefault="0054032F">
          <w:pPr>
            <w:pStyle w:val="451CA81B52AC442E87E9DA24950154B3"/>
          </w:pPr>
          <w:r w:rsidRPr="00042A86">
            <w:rPr>
              <w:noProof/>
              <w:lang w:val="es-MX" w:bidi="es-ES"/>
            </w:rPr>
            <w:t>Comience un nuevo capítulo aquí…</w:t>
          </w:r>
        </w:p>
      </w:docPartBody>
    </w:docPart>
    <w:docPart>
      <w:docPartPr>
        <w:name w:val="7369748F2CE54F20A33D9A5F19A61959"/>
        <w:category>
          <w:name w:val="General"/>
          <w:gallery w:val="placeholder"/>
        </w:category>
        <w:types>
          <w:type w:val="bbPlcHdr"/>
        </w:types>
        <w:behaviors>
          <w:behavior w:val="content"/>
        </w:behaviors>
        <w:guid w:val="{F3782A47-B4E1-40B3-9527-ADD9F529BADB}"/>
      </w:docPartPr>
      <w:docPartBody>
        <w:p w:rsidR="00C1492F" w:rsidRPr="00042A86" w:rsidRDefault="0054032F" w:rsidP="00BB5275">
          <w:pPr>
            <w:pStyle w:val="Textodesugerencia"/>
            <w:spacing w:line="240" w:lineRule="auto"/>
            <w:rPr>
              <w:noProof/>
              <w:lang w:val="es-MX"/>
            </w:rPr>
          </w:pPr>
          <w:r w:rsidRPr="00042A86">
            <w:rPr>
              <w:noProof/>
              <w:lang w:val="es-MX" w:bidi="es-ES"/>
            </w:rPr>
            <w:t>El primer capítulo presenta el tema al lector. Por ejemplo, el título del primer capítulo del libro de ejemplo es “Comprender a tu hijo”. Para empezar, proporcione una breve introducción sobre el contenido del</w:t>
          </w:r>
          <w:r w:rsidRPr="00042A86">
            <w:rPr>
              <w:noProof/>
              <w:lang w:val="es-MX" w:bidi="es-ES"/>
            </w:rPr>
            <w:t xml:space="preserve"> capítulo y, a continuación, presente hábilmente sus argumentos de apoyo. Intente usar un lenguaje sencillo y comprensible para que el lector pueda entenderlo y continúe interesado.</w:t>
          </w:r>
        </w:p>
        <w:p w:rsidR="00C1492F" w:rsidRPr="00042A86" w:rsidRDefault="0054032F" w:rsidP="00BB5275">
          <w:pPr>
            <w:pStyle w:val="Textodesugerencia"/>
            <w:spacing w:line="240" w:lineRule="auto"/>
            <w:rPr>
              <w:noProof/>
              <w:lang w:val="es-MX"/>
            </w:rPr>
          </w:pPr>
          <w:r w:rsidRPr="00042A86">
            <w:rPr>
              <w:noProof/>
              <w:lang w:val="es-MX" w:bidi="es-ES"/>
            </w:rPr>
            <w:t xml:space="preserve">Una forma de captar el interés de los lectores es iniciar el capítulo con </w:t>
          </w:r>
          <w:r w:rsidRPr="00042A86">
            <w:rPr>
              <w:noProof/>
              <w:lang w:val="es-MX" w:bidi="es-ES"/>
            </w:rPr>
            <w:t>una cita de una persona famosa. Asegúrese de que la cita sea relevante para el tema del capítulo y que pueda usarla más tarde para ilustrar los puntos clave presentados en el capítulo. Si comienza el primer capítulo con una cita, sea coherente y empiece ta</w:t>
          </w:r>
          <w:r w:rsidRPr="00042A86">
            <w:rPr>
              <w:noProof/>
              <w:lang w:val="es-MX" w:bidi="es-ES"/>
            </w:rPr>
            <w:t xml:space="preserve">mbién cada capítulo sucesivo con una cita. </w:t>
          </w:r>
        </w:p>
        <w:p w:rsidR="00C1492F" w:rsidRPr="00042A86" w:rsidRDefault="0054032F" w:rsidP="00BB5275">
          <w:pPr>
            <w:pStyle w:val="Textodesugerencia"/>
            <w:spacing w:line="240" w:lineRule="auto"/>
            <w:rPr>
              <w:noProof/>
              <w:lang w:val="es-MX"/>
            </w:rPr>
          </w:pPr>
          <w:r w:rsidRPr="00042A86">
            <w:rPr>
              <w:noProof/>
              <w:lang w:val="es-MX" w:bidi="es-ES"/>
            </w:rPr>
            <w:t>Como alternativa, puede empezar un capítulo con “¿Sabías que…?”. Continúe con algunas estadísticas que quizá no conozcan la mayoría de lectores. Puede aplicar esta técnica en secciones diferentes de su libro y no</w:t>
          </w:r>
          <w:r w:rsidRPr="00042A86">
            <w:rPr>
              <w:noProof/>
              <w:lang w:val="es-MX" w:bidi="es-ES"/>
            </w:rPr>
            <w:t xml:space="preserve"> solo en la introducción. Hacer preguntas al lector (a veces retóricas) es un buen método para mantenerlo interesado y a menudo entretenido. </w:t>
          </w:r>
        </w:p>
        <w:p w:rsidR="00C1492F" w:rsidRPr="00042A86" w:rsidRDefault="0054032F" w:rsidP="00BB5275">
          <w:pPr>
            <w:pStyle w:val="Textodesugerencia"/>
            <w:spacing w:line="240" w:lineRule="auto"/>
            <w:rPr>
              <w:noProof/>
              <w:lang w:val="es-MX"/>
            </w:rPr>
          </w:pPr>
          <w:r w:rsidRPr="00042A86">
            <w:rPr>
              <w:noProof/>
              <w:lang w:val="es-MX" w:bidi="es-ES"/>
            </w:rPr>
            <w:t xml:space="preserve">Otra estrategia para empezar es pedir al lector que se imagine una situación específica. Por ejemplo: “Imagina un </w:t>
          </w:r>
          <w:r w:rsidRPr="00042A86">
            <w:rPr>
              <w:noProof/>
              <w:lang w:val="es-MX" w:bidi="es-ES"/>
            </w:rPr>
            <w:t xml:space="preserve">mundo donde cada niño está capacitado para…”. El objetivo de esto es cautivar al lector desde el principio y retener su atención. </w:t>
          </w:r>
        </w:p>
        <w:p w:rsidR="00000000" w:rsidRDefault="0054032F">
          <w:pPr>
            <w:pStyle w:val="7369748F2CE54F20A33D9A5F19A61959"/>
          </w:pPr>
          <w:r w:rsidRPr="00042A86">
            <w:rPr>
              <w:noProof/>
              <w:lang w:val="es-MX" w:bidi="es-ES"/>
            </w:rPr>
            <w:t xml:space="preserve">La clave para comenzar cada capítulo es hacerlo de forma coherente en todo el libro. </w:t>
          </w:r>
        </w:p>
      </w:docPartBody>
    </w:docPart>
    <w:docPart>
      <w:docPartPr>
        <w:name w:val="B4AFD76F4E504A099EB20DE75C2746E3"/>
        <w:category>
          <w:name w:val="General"/>
          <w:gallery w:val="placeholder"/>
        </w:category>
        <w:types>
          <w:type w:val="bbPlcHdr"/>
        </w:types>
        <w:behaviors>
          <w:behavior w:val="content"/>
        </w:behaviors>
        <w:guid w:val="{47044F60-55D5-4030-9B16-1B80292B0563}"/>
      </w:docPartPr>
      <w:docPartBody>
        <w:p w:rsidR="00000000" w:rsidRDefault="0054032F">
          <w:pPr>
            <w:pStyle w:val="B4AFD76F4E504A099EB20DE75C2746E3"/>
          </w:pPr>
          <w:r w:rsidRPr="00042A86">
            <w:rPr>
              <w:noProof/>
              <w:lang w:val="es-MX" w:bidi="es-ES"/>
            </w:rPr>
            <w:t xml:space="preserve">Escriba el subtítulo 1 (Estilo: </w:t>
          </w:r>
          <w:r w:rsidRPr="00042A86">
            <w:rPr>
              <w:noProof/>
              <w:lang w:val="es-MX" w:bidi="es-ES"/>
            </w:rPr>
            <w:t>Título 3)</w:t>
          </w:r>
        </w:p>
      </w:docPartBody>
    </w:docPart>
    <w:docPart>
      <w:docPartPr>
        <w:name w:val="3DFA3AD34B4A435F82A0C0DB0EEFCAA3"/>
        <w:category>
          <w:name w:val="General"/>
          <w:gallery w:val="placeholder"/>
        </w:category>
        <w:types>
          <w:type w:val="bbPlcHdr"/>
        </w:types>
        <w:behaviors>
          <w:behavior w:val="content"/>
        </w:behaviors>
        <w:guid w:val="{81CF599B-EE8B-4EDC-9BBF-417896BF66F1}"/>
      </w:docPartPr>
      <w:docPartBody>
        <w:p w:rsidR="00000000" w:rsidRDefault="0054032F">
          <w:pPr>
            <w:pStyle w:val="3DFA3AD34B4A435F82A0C0DB0EEFCAA3"/>
          </w:pPr>
          <w:r w:rsidRPr="00042A86">
            <w:rPr>
              <w:noProof/>
              <w:lang w:val="es-MX" w:bidi="es-ES"/>
            </w:rPr>
            <w:t>(Escriba en mayúscula la primera letra de la primera palabra en los subtítulos)</w:t>
          </w:r>
        </w:p>
      </w:docPartBody>
    </w:docPart>
    <w:docPart>
      <w:docPartPr>
        <w:name w:val="85F3B1A1366B4FEBA78723EEAAC7A60E"/>
        <w:category>
          <w:name w:val="General"/>
          <w:gallery w:val="placeholder"/>
        </w:category>
        <w:types>
          <w:type w:val="bbPlcHdr"/>
        </w:types>
        <w:behaviors>
          <w:behavior w:val="content"/>
        </w:behaviors>
        <w:guid w:val="{EBF10FEF-C608-4AE5-9673-5BED94D661B3}"/>
      </w:docPartPr>
      <w:docPartBody>
        <w:p w:rsidR="00000000" w:rsidRDefault="0054032F">
          <w:pPr>
            <w:pStyle w:val="85F3B1A1366B4FEBA78723EEAAC7A60E"/>
          </w:pPr>
          <w:r w:rsidRPr="00042A86">
            <w:rPr>
              <w:noProof/>
              <w:lang w:val="es-MX" w:bidi="es-ES"/>
            </w:rPr>
            <w:t>Escriba contenido aquí…</w:t>
          </w:r>
        </w:p>
      </w:docPartBody>
    </w:docPart>
    <w:docPart>
      <w:docPartPr>
        <w:name w:val="E5381999B2A546CCA4DE42B7F5359270"/>
        <w:category>
          <w:name w:val="General"/>
          <w:gallery w:val="placeholder"/>
        </w:category>
        <w:types>
          <w:type w:val="bbPlcHdr"/>
        </w:types>
        <w:behaviors>
          <w:behavior w:val="content"/>
        </w:behaviors>
        <w:guid w:val="{9E677393-A052-46F0-A4CC-082E6C190C32}"/>
      </w:docPartPr>
      <w:docPartBody>
        <w:p w:rsidR="00C1492F" w:rsidRPr="00042A86" w:rsidRDefault="0054032F"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w:t>
          </w:r>
          <w:r w:rsidRPr="00042A86">
            <w:rPr>
              <w:noProof/>
              <w:lang w:val="es-MX" w:bidi="es-ES"/>
            </w:rPr>
            <w:t>ómo percibe usted el tema. Incluya siempre más de un subtítulo en cada capítulo y asegúrese de que siempre estén relacionados con el tema del capítulo.</w:t>
          </w:r>
        </w:p>
        <w:p w:rsidR="00000000" w:rsidRDefault="0054032F">
          <w:pPr>
            <w:pStyle w:val="E5381999B2A546CCA4DE42B7F5359270"/>
          </w:pPr>
          <w:r w:rsidRPr="00042A86">
            <w:rPr>
              <w:noProof/>
              <w:lang w:val="es-MX" w:bidi="es-ES"/>
            </w:rPr>
            <w:t>Cuando busque contenido para un capítulo en particular, puede usar cualquier punto clave que encuentre c</w:t>
          </w:r>
          <w:r w:rsidRPr="00042A86">
            <w:rPr>
              <w:noProof/>
              <w:lang w:val="es-MX" w:bidi="es-ES"/>
            </w:rPr>
            <w:t>omo subtítulo. Por ejemplo, el subtítulo 1 puede ser “¿Cuánto conoces a tu hijo?”. Puede usar una historia real y hablar sobre la importancia de conocer a su hijo.</w:t>
          </w:r>
        </w:p>
      </w:docPartBody>
    </w:docPart>
    <w:docPart>
      <w:docPartPr>
        <w:name w:val="B363848AB6294CD18D846B11FD851E1E"/>
        <w:category>
          <w:name w:val="General"/>
          <w:gallery w:val="placeholder"/>
        </w:category>
        <w:types>
          <w:type w:val="bbPlcHdr"/>
        </w:types>
        <w:behaviors>
          <w:behavior w:val="content"/>
        </w:behaviors>
        <w:guid w:val="{EA363FEE-FD62-439C-8BBE-EDB43BCD2660}"/>
      </w:docPartPr>
      <w:docPartBody>
        <w:p w:rsidR="00000000" w:rsidRDefault="0054032F">
          <w:pPr>
            <w:pStyle w:val="B363848AB6294CD18D846B11FD851E1E"/>
          </w:pPr>
          <w:r w:rsidRPr="00042A86">
            <w:rPr>
              <w:noProof/>
              <w:lang w:val="es-MX" w:bidi="es-ES"/>
            </w:rPr>
            <w:t>Escriba el subtítulo 2</w:t>
          </w:r>
        </w:p>
      </w:docPartBody>
    </w:docPart>
    <w:docPart>
      <w:docPartPr>
        <w:name w:val="611563673B6E4C7C8D1574B7ED8CFA03"/>
        <w:category>
          <w:name w:val="General"/>
          <w:gallery w:val="placeholder"/>
        </w:category>
        <w:types>
          <w:type w:val="bbPlcHdr"/>
        </w:types>
        <w:behaviors>
          <w:behavior w:val="content"/>
        </w:behaviors>
        <w:guid w:val="{ECF6122F-A2D3-46C3-B458-17883001D404}"/>
      </w:docPartPr>
      <w:docPartBody>
        <w:p w:rsidR="00000000" w:rsidRDefault="0054032F">
          <w:pPr>
            <w:pStyle w:val="611563673B6E4C7C8D1574B7ED8CFA03"/>
          </w:pPr>
          <w:r w:rsidRPr="00042A86">
            <w:rPr>
              <w:noProof/>
              <w:lang w:val="es-MX" w:bidi="es-ES"/>
            </w:rPr>
            <w:t>Escriba contenido aquí…</w:t>
          </w:r>
        </w:p>
      </w:docPartBody>
    </w:docPart>
    <w:docPart>
      <w:docPartPr>
        <w:name w:val="93EA33868ABD470AB817B5C2076D96AE"/>
        <w:category>
          <w:name w:val="General"/>
          <w:gallery w:val="placeholder"/>
        </w:category>
        <w:types>
          <w:type w:val="bbPlcHdr"/>
        </w:types>
        <w:behaviors>
          <w:behavior w:val="content"/>
        </w:behaviors>
        <w:guid w:val="{67FEB952-E4B5-47BC-9556-A8E0F6376E7F}"/>
      </w:docPartPr>
      <w:docPartBody>
        <w:p w:rsidR="00000000" w:rsidRDefault="0054032F">
          <w:pPr>
            <w:pStyle w:val="93EA33868ABD470AB817B5C2076D96AE"/>
          </w:pPr>
          <w:r w:rsidRPr="00042A86">
            <w:rPr>
              <w:noProof/>
              <w:lang w:val="es-MX" w:bidi="es-ES"/>
            </w:rPr>
            <w:t xml:space="preserve">Un ejemplo de subtítulo 2 es </w:t>
          </w:r>
          <w:r w:rsidRPr="00042A86">
            <w:rPr>
              <w:noProof/>
              <w:lang w:val="es-MX" w:bidi="es-ES"/>
            </w:rPr>
            <w:t>“Identifica los puntos fuertes y débiles de tu hijo”. Este capítulo tratará sobre los pasos y estrategias que se usan para estudiar la personalidad del niño.</w:t>
          </w:r>
        </w:p>
      </w:docPartBody>
    </w:docPart>
    <w:docPart>
      <w:docPartPr>
        <w:name w:val="B7DFCFE52E614D4D8071443B4CD54BCE"/>
        <w:category>
          <w:name w:val="General"/>
          <w:gallery w:val="placeholder"/>
        </w:category>
        <w:types>
          <w:type w:val="bbPlcHdr"/>
        </w:types>
        <w:behaviors>
          <w:behavior w:val="content"/>
        </w:behaviors>
        <w:guid w:val="{9E5DB253-843E-4426-9ECD-A9AF3B74917A}"/>
      </w:docPartPr>
      <w:docPartBody>
        <w:p w:rsidR="00000000" w:rsidRDefault="0054032F">
          <w:pPr>
            <w:pStyle w:val="B7DFCFE52E614D4D8071443B4CD54BCE"/>
          </w:pPr>
          <w:r w:rsidRPr="00042A86">
            <w:rPr>
              <w:noProof/>
              <w:lang w:val="es-MX" w:bidi="es-ES"/>
            </w:rPr>
            <w:t>Resumen o puntos clave del capítulo</w:t>
          </w:r>
        </w:p>
      </w:docPartBody>
    </w:docPart>
    <w:docPart>
      <w:docPartPr>
        <w:name w:val="D16A71D4F0D049B3B354191B5CDC13AA"/>
        <w:category>
          <w:name w:val="General"/>
          <w:gallery w:val="placeholder"/>
        </w:category>
        <w:types>
          <w:type w:val="bbPlcHdr"/>
        </w:types>
        <w:behaviors>
          <w:behavior w:val="content"/>
        </w:behaviors>
        <w:guid w:val="{408EAA54-E69D-4296-838B-085621B49363}"/>
      </w:docPartPr>
      <w:docPartBody>
        <w:p w:rsidR="00000000" w:rsidRDefault="0054032F">
          <w:pPr>
            <w:pStyle w:val="D16A71D4F0D049B3B354191B5CDC13AA"/>
          </w:pPr>
          <w:r w:rsidRPr="00042A86">
            <w:rPr>
              <w:noProof/>
              <w:lang w:val="es-MX" w:bidi="es-ES"/>
            </w:rPr>
            <w:t>Escriba contenido aquí…</w:t>
          </w:r>
        </w:p>
      </w:docPartBody>
    </w:docPart>
    <w:docPart>
      <w:docPartPr>
        <w:name w:val="196E02D05DB843F28CE2843B225A8261"/>
        <w:category>
          <w:name w:val="General"/>
          <w:gallery w:val="placeholder"/>
        </w:category>
        <w:types>
          <w:type w:val="bbPlcHdr"/>
        </w:types>
        <w:behaviors>
          <w:behavior w:val="content"/>
        </w:behaviors>
        <w:guid w:val="{AF3D6F4B-58B1-4570-B1E4-13A9D17069C9}"/>
      </w:docPartPr>
      <w:docPartBody>
        <w:p w:rsidR="00C1492F" w:rsidRPr="00042A86" w:rsidRDefault="0054032F"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Recuerde al lector los puntos cl</w:t>
          </w:r>
          <w:r w:rsidRPr="00042A86">
            <w:rPr>
              <w:rFonts w:ascii="Times New Roman" w:hAnsi="Times New Roman"/>
              <w:noProof/>
              <w:lang w:val="es-MX" w:bidi="es-ES"/>
            </w:rPr>
            <w:t>ave del capítulo en un párrafo breve. También puede usar una lista con viñetas, como se muestra a continuación:</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Si quieres ayudar a tu hijo a salir adelante en la vida, conoce sus puntos fuertes y débiles.</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2 del texto.</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3 del texto.</w:t>
          </w:r>
        </w:p>
        <w:p w:rsidR="00000000" w:rsidRDefault="0054032F">
          <w:pPr>
            <w:pStyle w:val="196E02D05DB843F28CE2843B225A8261"/>
          </w:pPr>
          <w:r w:rsidRPr="00042A86">
            <w:rPr>
              <w:noProof/>
              <w:color w:val="0070C0"/>
              <w:lang w:val="es-MX" w:bidi="es-ES"/>
            </w:rPr>
            <w:t>Etc.</w:t>
          </w:r>
        </w:p>
      </w:docPartBody>
    </w:docPart>
    <w:docPart>
      <w:docPartPr>
        <w:name w:val="6F3E7C10AE2640C4B5703E2AE2C18E09"/>
        <w:category>
          <w:name w:val="General"/>
          <w:gallery w:val="placeholder"/>
        </w:category>
        <w:types>
          <w:type w:val="bbPlcHdr"/>
        </w:types>
        <w:behaviors>
          <w:behavior w:val="content"/>
        </w:behaviors>
        <w:guid w:val="{D46E2AD3-977B-4861-B95A-33E325C5CFA6}"/>
      </w:docPartPr>
      <w:docPartBody>
        <w:p w:rsidR="00000000" w:rsidRDefault="0054032F">
          <w:pPr>
            <w:pStyle w:val="6F3E7C10AE2640C4B5703E2AE2C18E09"/>
          </w:pPr>
          <w:r w:rsidRPr="00042A86">
            <w:rPr>
              <w:noProof/>
              <w:lang w:val="es-MX" w:bidi="es-ES"/>
            </w:rPr>
            <w:t>En el</w:t>
          </w:r>
          <w:r w:rsidRPr="00042A86">
            <w:rPr>
              <w:noProof/>
              <w:lang w:val="es-MX" w:bidi="es-ES"/>
            </w:rPr>
            <w:t xml:space="preserve"> siguiente capítulo, aprenderás…</w:t>
          </w:r>
        </w:p>
      </w:docPartBody>
    </w:docPart>
    <w:docPart>
      <w:docPartPr>
        <w:name w:val="31F91B216B0C41DCB8ACDBA8D78196D2"/>
        <w:category>
          <w:name w:val="General"/>
          <w:gallery w:val="placeholder"/>
        </w:category>
        <w:types>
          <w:type w:val="bbPlcHdr"/>
        </w:types>
        <w:behaviors>
          <w:behavior w:val="content"/>
        </w:behaviors>
        <w:guid w:val="{E60E2F9B-E999-45AF-9920-511802D46C98}"/>
      </w:docPartPr>
      <w:docPartBody>
        <w:p w:rsidR="00000000" w:rsidRDefault="0054032F">
          <w:pPr>
            <w:pStyle w:val="31F91B216B0C41DCB8ACDBA8D78196D2"/>
          </w:pPr>
          <w:r w:rsidRPr="00042A86">
            <w:rPr>
              <w:noProof/>
              <w:lang w:val="es-MX" w:bidi="es-ES"/>
            </w:rPr>
            <w:t>Para pasar lógicamente y de forma fluida de un capítulo a otro, informe al lector de lo que encontrará a continuación. Al finalizar el capítulo, relacione la información del capítulo siguiente con lo que ha explicado ante</w:t>
          </w:r>
          <w:r w:rsidRPr="00042A86">
            <w:rPr>
              <w:noProof/>
              <w:lang w:val="es-MX" w:bidi="es-ES"/>
            </w:rPr>
            <w:t>riormente.</w:t>
          </w:r>
        </w:p>
      </w:docPartBody>
    </w:docPart>
    <w:docPart>
      <w:docPartPr>
        <w:name w:val="BECF439F038C49C5A774EDB20B0C4451"/>
        <w:category>
          <w:name w:val="General"/>
          <w:gallery w:val="placeholder"/>
        </w:category>
        <w:types>
          <w:type w:val="bbPlcHdr"/>
        </w:types>
        <w:behaviors>
          <w:behavior w:val="content"/>
        </w:behaviors>
        <w:guid w:val="{24C6833A-4C6E-4208-BC4F-C1258FCD9C28}"/>
      </w:docPartPr>
      <w:docPartBody>
        <w:p w:rsidR="00000000" w:rsidRDefault="0054032F">
          <w:pPr>
            <w:pStyle w:val="BECF439F038C49C5A774EDB20B0C4451"/>
          </w:pPr>
          <w:r w:rsidRPr="00042A86">
            <w:rPr>
              <w:rFonts w:ascii="Times New Roman" w:hAnsi="Times New Roman"/>
              <w:noProof/>
              <w:lang w:val="es-MX" w:bidi="es-ES"/>
            </w:rPr>
            <w:t>Capítulo dos</w:t>
          </w:r>
        </w:p>
      </w:docPartBody>
    </w:docPart>
    <w:docPart>
      <w:docPartPr>
        <w:name w:val="D8DE14AF56F8460D8CA8D9A36CB6D497"/>
        <w:category>
          <w:name w:val="General"/>
          <w:gallery w:val="placeholder"/>
        </w:category>
        <w:types>
          <w:type w:val="bbPlcHdr"/>
        </w:types>
        <w:behaviors>
          <w:behavior w:val="content"/>
        </w:behaviors>
        <w:guid w:val="{7B93D56B-0CEC-47F4-BD5E-BD4B265D88CF}"/>
      </w:docPartPr>
      <w:docPartBody>
        <w:p w:rsidR="00000000" w:rsidRDefault="0054032F">
          <w:pPr>
            <w:pStyle w:val="D8DE14AF56F8460D8CA8D9A36CB6D497"/>
          </w:pPr>
          <w:r w:rsidRPr="00042A86">
            <w:rPr>
              <w:noProof/>
              <w:lang w:val="es-MX" w:bidi="es-ES"/>
            </w:rPr>
            <w:t>Escriba aquí el título del capítulo</w:t>
          </w:r>
        </w:p>
      </w:docPartBody>
    </w:docPart>
    <w:docPart>
      <w:docPartPr>
        <w:name w:val="391826C6BB8343E1AFC4B364C93FA9C5"/>
        <w:category>
          <w:name w:val="General"/>
          <w:gallery w:val="placeholder"/>
        </w:category>
        <w:types>
          <w:type w:val="bbPlcHdr"/>
        </w:types>
        <w:behaviors>
          <w:behavior w:val="content"/>
        </w:behaviors>
        <w:guid w:val="{40806618-6870-4003-ABCC-B4E1D38A37E8}"/>
      </w:docPartPr>
      <w:docPartBody>
        <w:p w:rsidR="00000000" w:rsidRDefault="0054032F">
          <w:pPr>
            <w:pStyle w:val="391826C6BB8343E1AFC4B364C93FA9C5"/>
          </w:pPr>
          <w:r w:rsidRPr="00042A86">
            <w:rPr>
              <w:noProof/>
              <w:lang w:val="es-MX" w:bidi="es-ES"/>
            </w:rPr>
            <w:t>Comience un nuevo capítulo aquí…</w:t>
          </w:r>
        </w:p>
      </w:docPartBody>
    </w:docPart>
    <w:docPart>
      <w:docPartPr>
        <w:name w:val="B2D796564ADB4CE5A13D672C34AAAF94"/>
        <w:category>
          <w:name w:val="General"/>
          <w:gallery w:val="placeholder"/>
        </w:category>
        <w:types>
          <w:type w:val="bbPlcHdr"/>
        </w:types>
        <w:behaviors>
          <w:behavior w:val="content"/>
        </w:behaviors>
        <w:guid w:val="{9510501D-14A8-435C-9B6B-BD10D51A2208}"/>
      </w:docPartPr>
      <w:docPartBody>
        <w:p w:rsidR="00000000" w:rsidRDefault="0054032F">
          <w:pPr>
            <w:pStyle w:val="B2D796564ADB4CE5A13D672C34AAAF94"/>
          </w:pPr>
          <w:r w:rsidRPr="00042A86">
            <w:rPr>
              <w:noProof/>
              <w:lang w:val="es-MX" w:bidi="es-ES"/>
            </w:rPr>
            <w:t xml:space="preserve">En el segundo capítulo, profundice un poco más en el tema del libro. Por ejemplo, el título del segundo capítulo del libro de ejemplo es “Cómo ser </w:t>
          </w:r>
          <w:r w:rsidRPr="00042A86">
            <w:rPr>
              <w:noProof/>
              <w:lang w:val="es-MX" w:bidi="es-ES"/>
            </w:rPr>
            <w:t>padres hoy en día”. Para empezar, proporcione una breve introducción sobre el contenido del capítulo y, luego, presente hábilmente sus argumentos de apoyo. Intente usar un lenguaje sencillo y comprensible para que el lector lo entienda y continúe interesad</w:t>
          </w:r>
          <w:r w:rsidRPr="00042A86">
            <w:rPr>
              <w:noProof/>
              <w:lang w:val="es-MX" w:bidi="es-ES"/>
            </w:rPr>
            <w:t>o.</w:t>
          </w:r>
        </w:p>
      </w:docPartBody>
    </w:docPart>
    <w:docPart>
      <w:docPartPr>
        <w:name w:val="99A2D03EE4084FB4813D4E25BB991717"/>
        <w:category>
          <w:name w:val="General"/>
          <w:gallery w:val="placeholder"/>
        </w:category>
        <w:types>
          <w:type w:val="bbPlcHdr"/>
        </w:types>
        <w:behaviors>
          <w:behavior w:val="content"/>
        </w:behaviors>
        <w:guid w:val="{55E1E0A0-158E-4B1A-A4E2-7F52C3AD6BF1}"/>
      </w:docPartPr>
      <w:docPartBody>
        <w:p w:rsidR="00000000" w:rsidRDefault="0054032F">
          <w:pPr>
            <w:pStyle w:val="99A2D03EE4084FB4813D4E25BB991717"/>
          </w:pPr>
          <w:r w:rsidRPr="00042A86">
            <w:rPr>
              <w:noProof/>
              <w:lang w:val="es-MX" w:bidi="es-ES"/>
            </w:rPr>
            <w:t>Escriba el subtítulo 1</w:t>
          </w:r>
        </w:p>
      </w:docPartBody>
    </w:docPart>
    <w:docPart>
      <w:docPartPr>
        <w:name w:val="D238639C6BC84354AE987970398BD604"/>
        <w:category>
          <w:name w:val="General"/>
          <w:gallery w:val="placeholder"/>
        </w:category>
        <w:types>
          <w:type w:val="bbPlcHdr"/>
        </w:types>
        <w:behaviors>
          <w:behavior w:val="content"/>
        </w:behaviors>
        <w:guid w:val="{6530644E-AE7B-402D-B9C3-224E68A9D72B}"/>
      </w:docPartPr>
      <w:docPartBody>
        <w:p w:rsidR="00000000" w:rsidRDefault="0054032F">
          <w:pPr>
            <w:pStyle w:val="D238639C6BC84354AE987970398BD604"/>
          </w:pPr>
          <w:r w:rsidRPr="00042A86">
            <w:rPr>
              <w:noProof/>
              <w:lang w:val="es-MX" w:bidi="es-ES"/>
            </w:rPr>
            <w:t>Escriba contenido aquí…</w:t>
          </w:r>
        </w:p>
      </w:docPartBody>
    </w:docPart>
    <w:docPart>
      <w:docPartPr>
        <w:name w:val="ED40DEB3C90948D0A1F8F1D4D057FCAA"/>
        <w:category>
          <w:name w:val="General"/>
          <w:gallery w:val="placeholder"/>
        </w:category>
        <w:types>
          <w:type w:val="bbPlcHdr"/>
        </w:types>
        <w:behaviors>
          <w:behavior w:val="content"/>
        </w:behaviors>
        <w:guid w:val="{CDE25FE2-9273-4AAC-89A6-6646C257945F}"/>
      </w:docPartPr>
      <w:docPartBody>
        <w:p w:rsidR="00C1492F" w:rsidRPr="00042A86" w:rsidRDefault="0054032F" w:rsidP="00BB5275">
          <w:pPr>
            <w:pStyle w:val="Textodesugerencia"/>
            <w:spacing w:line="240" w:lineRule="auto"/>
            <w:rPr>
              <w:noProof/>
              <w:lang w:val="es-MX"/>
            </w:rPr>
          </w:pPr>
          <w:r w:rsidRPr="00042A86">
            <w:rPr>
              <w:noProof/>
              <w:lang w:val="es-MX" w:bidi="es-ES"/>
            </w:rPr>
            <w:t>Divida el capítulo en secciones con subtítulos relevantes. Los subtítulos guiarán al lector a través del capítulo y ayudarán a mostrar cómo percibe usted el tema. Incluya siempre más de un subtítulo e</w:t>
          </w:r>
          <w:r w:rsidRPr="00042A86">
            <w:rPr>
              <w:noProof/>
              <w:lang w:val="es-MX" w:bidi="es-ES"/>
            </w:rPr>
            <w:t>n cada capítulo y asegúrese de que estén relacionados con el tema del capítulo.</w:t>
          </w:r>
        </w:p>
        <w:p w:rsidR="00000000" w:rsidRDefault="0054032F">
          <w:pPr>
            <w:pStyle w:val="ED40DEB3C90948D0A1F8F1D4D057FCAA"/>
          </w:pPr>
          <w:r w:rsidRPr="00042A86">
            <w:rPr>
              <w:noProof/>
              <w:lang w:val="es-MX" w:bidi="es-ES"/>
            </w:rPr>
            <w:t xml:space="preserve">Cuando busque contenido para un capítulo en particular, puede usar cualquier punto clave que encuentre como subtítulo. Por ejemplo, el subtítulo 1 de este capítulo es “Vivimos </w:t>
          </w:r>
          <w:r w:rsidRPr="00042A86">
            <w:rPr>
              <w:noProof/>
              <w:lang w:val="es-MX" w:bidi="es-ES"/>
            </w:rPr>
            <w:t>en un mundo muy complicado”. Puede explicar cómo ha cambiado la sociedad, por qué es tan difícil criar a los hijos en la actualidad, etc.</w:t>
          </w:r>
        </w:p>
      </w:docPartBody>
    </w:docPart>
    <w:docPart>
      <w:docPartPr>
        <w:name w:val="BF2BFB0DA06B451F866B06BA7D22A2DB"/>
        <w:category>
          <w:name w:val="General"/>
          <w:gallery w:val="placeholder"/>
        </w:category>
        <w:types>
          <w:type w:val="bbPlcHdr"/>
        </w:types>
        <w:behaviors>
          <w:behavior w:val="content"/>
        </w:behaviors>
        <w:guid w:val="{3A341FB4-BFC0-4DC3-B8DF-B539DE9D58B8}"/>
      </w:docPartPr>
      <w:docPartBody>
        <w:p w:rsidR="00000000" w:rsidRDefault="0054032F">
          <w:pPr>
            <w:pStyle w:val="BF2BFB0DA06B451F866B06BA7D22A2DB"/>
          </w:pPr>
          <w:r w:rsidRPr="00042A86">
            <w:rPr>
              <w:noProof/>
              <w:lang w:val="es-MX" w:bidi="es-ES"/>
            </w:rPr>
            <w:t>Escriba el subtítulo 2</w:t>
          </w:r>
        </w:p>
      </w:docPartBody>
    </w:docPart>
    <w:docPart>
      <w:docPartPr>
        <w:name w:val="1EE9E1F12361401CA62EBC79C79186DE"/>
        <w:category>
          <w:name w:val="General"/>
          <w:gallery w:val="placeholder"/>
        </w:category>
        <w:types>
          <w:type w:val="bbPlcHdr"/>
        </w:types>
        <w:behaviors>
          <w:behavior w:val="content"/>
        </w:behaviors>
        <w:guid w:val="{FA858D79-3760-4D6C-B31F-972D1008153A}"/>
      </w:docPartPr>
      <w:docPartBody>
        <w:p w:rsidR="00000000" w:rsidRDefault="0054032F">
          <w:pPr>
            <w:pStyle w:val="1EE9E1F12361401CA62EBC79C79186DE"/>
          </w:pPr>
          <w:r w:rsidRPr="00042A86">
            <w:rPr>
              <w:noProof/>
              <w:lang w:val="es-MX" w:bidi="es-ES"/>
            </w:rPr>
            <w:t>Escriba contenido aquí…</w:t>
          </w:r>
        </w:p>
      </w:docPartBody>
    </w:docPart>
    <w:docPart>
      <w:docPartPr>
        <w:name w:val="1D4A124C67FD47C0A9DB46713CA17D98"/>
        <w:category>
          <w:name w:val="General"/>
          <w:gallery w:val="placeholder"/>
        </w:category>
        <w:types>
          <w:type w:val="bbPlcHdr"/>
        </w:types>
        <w:behaviors>
          <w:behavior w:val="content"/>
        </w:behaviors>
        <w:guid w:val="{024F517B-AAB4-4638-9050-1EB2ED4894B6}"/>
      </w:docPartPr>
      <w:docPartBody>
        <w:p w:rsidR="00000000" w:rsidRDefault="0054032F">
          <w:pPr>
            <w:pStyle w:val="1D4A124C67FD47C0A9DB46713CA17D98"/>
          </w:pPr>
          <w:r w:rsidRPr="00042A86">
            <w:rPr>
              <w:noProof/>
              <w:lang w:val="es-MX" w:bidi="es-ES"/>
            </w:rPr>
            <w:t xml:space="preserve">Para el subtítulo 2, utilice algo como “Por qué los niños de hoy </w:t>
          </w:r>
          <w:r w:rsidRPr="00042A86">
            <w:rPr>
              <w:noProof/>
              <w:lang w:val="es-MX" w:bidi="es-ES"/>
            </w:rPr>
            <w:t>no pueden salir adelante solos”. Esta subsección explica las diferencias entre los estilos de educación tradicionales y modernos, el papel que ha desempeñado la tecnología en la crianza de los hijos, el declive de los sistemas de valores, etc.</w:t>
          </w:r>
        </w:p>
      </w:docPartBody>
    </w:docPart>
    <w:docPart>
      <w:docPartPr>
        <w:name w:val="CB94341F942346829F0C8589E731FB8C"/>
        <w:category>
          <w:name w:val="General"/>
          <w:gallery w:val="placeholder"/>
        </w:category>
        <w:types>
          <w:type w:val="bbPlcHdr"/>
        </w:types>
        <w:behaviors>
          <w:behavior w:val="content"/>
        </w:behaviors>
        <w:guid w:val="{D55ECAB3-66D5-4957-9076-9385BF818C4C}"/>
      </w:docPartPr>
      <w:docPartBody>
        <w:p w:rsidR="00000000" w:rsidRDefault="0054032F">
          <w:pPr>
            <w:pStyle w:val="CB94341F942346829F0C8589E731FB8C"/>
          </w:pPr>
          <w:r w:rsidRPr="00042A86">
            <w:rPr>
              <w:noProof/>
              <w:lang w:val="es-MX" w:bidi="es-ES"/>
            </w:rPr>
            <w:t xml:space="preserve">Resumen o </w:t>
          </w:r>
          <w:r w:rsidRPr="00042A86">
            <w:rPr>
              <w:noProof/>
              <w:lang w:val="es-MX" w:bidi="es-ES"/>
            </w:rPr>
            <w:t>puntos clave del capítulo</w:t>
          </w:r>
        </w:p>
      </w:docPartBody>
    </w:docPart>
    <w:docPart>
      <w:docPartPr>
        <w:name w:val="9CC6213ABDD642E6BF1DB2138C0ACFDB"/>
        <w:category>
          <w:name w:val="General"/>
          <w:gallery w:val="placeholder"/>
        </w:category>
        <w:types>
          <w:type w:val="bbPlcHdr"/>
        </w:types>
        <w:behaviors>
          <w:behavior w:val="content"/>
        </w:behaviors>
        <w:guid w:val="{D47DEDCF-34D3-4851-9754-9F7E44252848}"/>
      </w:docPartPr>
      <w:docPartBody>
        <w:p w:rsidR="00000000" w:rsidRDefault="0054032F">
          <w:pPr>
            <w:pStyle w:val="9CC6213ABDD642E6BF1DB2138C0ACFDB"/>
          </w:pPr>
          <w:r w:rsidRPr="00042A86">
            <w:rPr>
              <w:noProof/>
              <w:lang w:val="es-MX" w:bidi="es-ES"/>
            </w:rPr>
            <w:t>Escriba contenido aquí…</w:t>
          </w:r>
        </w:p>
      </w:docPartBody>
    </w:docPart>
    <w:docPart>
      <w:docPartPr>
        <w:name w:val="C4908A7D35B74656962BAEA7E6030800"/>
        <w:category>
          <w:name w:val="General"/>
          <w:gallery w:val="placeholder"/>
        </w:category>
        <w:types>
          <w:type w:val="bbPlcHdr"/>
        </w:types>
        <w:behaviors>
          <w:behavior w:val="content"/>
        </w:behaviors>
        <w:guid w:val="{40824CF8-ABB2-42F6-9673-55C1C38158D9}"/>
      </w:docPartPr>
      <w:docPartBody>
        <w:p w:rsidR="00C1492F" w:rsidRPr="00042A86" w:rsidRDefault="0054032F"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Recuerde al lector los puntos clave del capítulo en un párrafo breve. También puede usar una lista con viñetas, como se muestra a continuación:</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 xml:space="preserve">La televisión y otros dispositivos digitales desempeñan </w:t>
          </w:r>
          <w:r w:rsidRPr="00042A86">
            <w:rPr>
              <w:noProof/>
              <w:color w:val="0070C0"/>
              <w:lang w:val="es-MX" w:bidi="es-ES"/>
            </w:rPr>
            <w:t>actualmente el papel de los padres en el hogar.</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2 del texto.</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3 del texto.</w:t>
          </w:r>
        </w:p>
        <w:p w:rsidR="00000000" w:rsidRDefault="0054032F">
          <w:pPr>
            <w:pStyle w:val="C4908A7D35B74656962BAEA7E6030800"/>
          </w:pPr>
          <w:r w:rsidRPr="00042A86">
            <w:rPr>
              <w:noProof/>
              <w:color w:val="0070C0"/>
              <w:lang w:val="es-MX" w:bidi="es-ES"/>
            </w:rPr>
            <w:t>Etc.</w:t>
          </w:r>
        </w:p>
      </w:docPartBody>
    </w:docPart>
    <w:docPart>
      <w:docPartPr>
        <w:name w:val="A832EB5E30714BED9E6567A4BC5D2DA6"/>
        <w:category>
          <w:name w:val="General"/>
          <w:gallery w:val="placeholder"/>
        </w:category>
        <w:types>
          <w:type w:val="bbPlcHdr"/>
        </w:types>
        <w:behaviors>
          <w:behavior w:val="content"/>
        </w:behaviors>
        <w:guid w:val="{5C8FA4E0-440B-48C0-8CB1-0598063AB2DC}"/>
      </w:docPartPr>
      <w:docPartBody>
        <w:p w:rsidR="00000000" w:rsidRDefault="0054032F">
          <w:pPr>
            <w:pStyle w:val="A832EB5E30714BED9E6567A4BC5D2DA6"/>
          </w:pPr>
          <w:r w:rsidRPr="00042A86">
            <w:rPr>
              <w:noProof/>
              <w:lang w:val="es-MX" w:bidi="es-ES"/>
            </w:rPr>
            <w:t>En el siguiente capítulo, aprenderás…</w:t>
          </w:r>
        </w:p>
      </w:docPartBody>
    </w:docPart>
    <w:docPart>
      <w:docPartPr>
        <w:name w:val="080434470B3949D5BF934B8872C28EAB"/>
        <w:category>
          <w:name w:val="General"/>
          <w:gallery w:val="placeholder"/>
        </w:category>
        <w:types>
          <w:type w:val="bbPlcHdr"/>
        </w:types>
        <w:behaviors>
          <w:behavior w:val="content"/>
        </w:behaviors>
        <w:guid w:val="{416736FC-9E6A-4B15-83C0-7D6C4BE56E88}"/>
      </w:docPartPr>
      <w:docPartBody>
        <w:p w:rsidR="00000000" w:rsidRDefault="0054032F">
          <w:pPr>
            <w:pStyle w:val="080434470B3949D5BF934B8872C28EAB"/>
          </w:pPr>
          <w:r w:rsidRPr="00042A86">
            <w:rPr>
              <w:noProof/>
              <w:lang w:val="es-MX" w:bidi="es-ES"/>
            </w:rPr>
            <w:t xml:space="preserve">Para pasar lógicamente y de forma fluida de un capítulo a otro, informe al lector de lo que encontrará a continuación. Al </w:t>
          </w:r>
          <w:r w:rsidRPr="00042A86">
            <w:rPr>
              <w:noProof/>
              <w:lang w:val="es-MX" w:bidi="es-ES"/>
            </w:rPr>
            <w:t>finalizar el capítulo, relacione la información del capítulo siguiente con lo que ha explicado anteriormente.</w:t>
          </w:r>
        </w:p>
      </w:docPartBody>
    </w:docPart>
    <w:docPart>
      <w:docPartPr>
        <w:name w:val="BD634E067EBE44F6B7DF66D75A806580"/>
        <w:category>
          <w:name w:val="General"/>
          <w:gallery w:val="placeholder"/>
        </w:category>
        <w:types>
          <w:type w:val="bbPlcHdr"/>
        </w:types>
        <w:behaviors>
          <w:behavior w:val="content"/>
        </w:behaviors>
        <w:guid w:val="{0334775F-C2DF-4586-A8D6-52EBC652FF5E}"/>
      </w:docPartPr>
      <w:docPartBody>
        <w:p w:rsidR="00000000" w:rsidRDefault="0054032F">
          <w:pPr>
            <w:pStyle w:val="BD634E067EBE44F6B7DF66D75A806580"/>
          </w:pPr>
          <w:r w:rsidRPr="00042A86">
            <w:rPr>
              <w:rFonts w:ascii="Times New Roman" w:hAnsi="Times New Roman"/>
              <w:noProof/>
              <w:lang w:val="es-MX" w:bidi="es-ES"/>
            </w:rPr>
            <w:t>PARTE II</w:t>
          </w:r>
        </w:p>
      </w:docPartBody>
    </w:docPart>
    <w:docPart>
      <w:docPartPr>
        <w:name w:val="A01A88BC079444599E1458DA97688EA7"/>
        <w:category>
          <w:name w:val="General"/>
          <w:gallery w:val="placeholder"/>
        </w:category>
        <w:types>
          <w:type w:val="bbPlcHdr"/>
        </w:types>
        <w:behaviors>
          <w:behavior w:val="content"/>
        </w:behaviors>
        <w:guid w:val="{4AC99024-22E4-4DA5-A0D1-35269A446347}"/>
      </w:docPartPr>
      <w:docPartBody>
        <w:p w:rsidR="00000000" w:rsidRDefault="0054032F">
          <w:pPr>
            <w:pStyle w:val="A01A88BC079444599E1458DA97688EA7"/>
          </w:pPr>
          <w:r w:rsidRPr="00042A86">
            <w:rPr>
              <w:noProof/>
              <w:lang w:val="es-MX" w:bidi="es-ES"/>
            </w:rPr>
            <w:t>Escriba el título de la parte</w:t>
          </w:r>
        </w:p>
      </w:docPartBody>
    </w:docPart>
    <w:docPart>
      <w:docPartPr>
        <w:name w:val="50B0538587B04CEA91FF93E2DE36E283"/>
        <w:category>
          <w:name w:val="General"/>
          <w:gallery w:val="placeholder"/>
        </w:category>
        <w:types>
          <w:type w:val="bbPlcHdr"/>
        </w:types>
        <w:behaviors>
          <w:behavior w:val="content"/>
        </w:behaviors>
        <w:guid w:val="{237F5A31-71F2-4B1A-ADFE-7B47E8EF72FA}"/>
      </w:docPartPr>
      <w:docPartBody>
        <w:p w:rsidR="00000000" w:rsidRDefault="0054032F">
          <w:pPr>
            <w:pStyle w:val="50B0538587B04CEA91FF93E2DE36E283"/>
          </w:pPr>
          <w:r w:rsidRPr="00042A86">
            <w:rPr>
              <w:noProof/>
              <w:lang w:val="es-MX" w:bidi="es-ES"/>
            </w:rPr>
            <w:t>Use las partes siguientes para cubrir las áreas más complejas o detalladas del tema del libro. Como</w:t>
          </w:r>
          <w:r w:rsidRPr="00042A86">
            <w:rPr>
              <w:noProof/>
              <w:lang w:val="es-MX" w:bidi="es-ES"/>
            </w:rPr>
            <w:t xml:space="preserve"> la parte I define el tema o el problema, puede usar esta sección para ofrecer soluciones. En este caso, un título de ejemplo adecuado es “Identificar las estrategias adecuadas para educar a los hijos” o “Haz que la mentalidad de tu hijo sea a prueba de ba</w:t>
          </w:r>
          <w:r w:rsidRPr="00042A86">
            <w:rPr>
              <w:noProof/>
              <w:lang w:val="es-MX" w:bidi="es-ES"/>
            </w:rPr>
            <w:t>las”. No olvide que los capítulos de esta parte del libro deben tener relación con el título que ha elegido para la parte.</w:t>
          </w:r>
        </w:p>
      </w:docPartBody>
    </w:docPart>
    <w:docPart>
      <w:docPartPr>
        <w:name w:val="4B032F7DC7FA4E0499EF36091D9B2471"/>
        <w:category>
          <w:name w:val="General"/>
          <w:gallery w:val="placeholder"/>
        </w:category>
        <w:types>
          <w:type w:val="bbPlcHdr"/>
        </w:types>
        <w:behaviors>
          <w:behavior w:val="content"/>
        </w:behaviors>
        <w:guid w:val="{09CD42CF-0439-45CD-A2BE-2C466516C72A}"/>
      </w:docPartPr>
      <w:docPartBody>
        <w:p w:rsidR="00000000" w:rsidRDefault="0054032F">
          <w:pPr>
            <w:pStyle w:val="4B032F7DC7FA4E0499EF36091D9B2471"/>
          </w:pPr>
          <w:r w:rsidRPr="00042A86">
            <w:rPr>
              <w:rFonts w:ascii="Times New Roman" w:hAnsi="Times New Roman"/>
              <w:noProof/>
              <w:lang w:val="es-MX" w:bidi="es-ES"/>
            </w:rPr>
            <w:t>Capítulo tres</w:t>
          </w:r>
        </w:p>
      </w:docPartBody>
    </w:docPart>
    <w:docPart>
      <w:docPartPr>
        <w:name w:val="50061A4E67304FB5AFF45E2C9036F1F8"/>
        <w:category>
          <w:name w:val="General"/>
          <w:gallery w:val="placeholder"/>
        </w:category>
        <w:types>
          <w:type w:val="bbPlcHdr"/>
        </w:types>
        <w:behaviors>
          <w:behavior w:val="content"/>
        </w:behaviors>
        <w:guid w:val="{37DC6380-70F2-4589-9DF7-276C114F17D9}"/>
      </w:docPartPr>
      <w:docPartBody>
        <w:p w:rsidR="00000000" w:rsidRDefault="0054032F">
          <w:pPr>
            <w:pStyle w:val="50061A4E67304FB5AFF45E2C9036F1F8"/>
          </w:pPr>
          <w:r w:rsidRPr="00042A86">
            <w:rPr>
              <w:noProof/>
              <w:lang w:val="es-MX" w:bidi="es-ES"/>
            </w:rPr>
            <w:t>Escriba el título del capítulo</w:t>
          </w:r>
        </w:p>
      </w:docPartBody>
    </w:docPart>
    <w:docPart>
      <w:docPartPr>
        <w:name w:val="FD7F206222D449558814C4E902C6F665"/>
        <w:category>
          <w:name w:val="General"/>
          <w:gallery w:val="placeholder"/>
        </w:category>
        <w:types>
          <w:type w:val="bbPlcHdr"/>
        </w:types>
        <w:behaviors>
          <w:behavior w:val="content"/>
        </w:behaviors>
        <w:guid w:val="{45E0702D-3742-4C83-88DF-7B8EB6897458}"/>
      </w:docPartPr>
      <w:docPartBody>
        <w:p w:rsidR="00000000" w:rsidRDefault="0054032F">
          <w:pPr>
            <w:pStyle w:val="FD7F206222D449558814C4E902C6F665"/>
          </w:pPr>
          <w:r w:rsidRPr="00042A86">
            <w:rPr>
              <w:noProof/>
              <w:lang w:val="es-MX" w:bidi="es-ES"/>
            </w:rPr>
            <w:t>Comience un nuevo capítulo aquí…</w:t>
          </w:r>
        </w:p>
      </w:docPartBody>
    </w:docPart>
    <w:docPart>
      <w:docPartPr>
        <w:name w:val="BC35E865E3C84B2780E3EF8C79B31988"/>
        <w:category>
          <w:name w:val="General"/>
          <w:gallery w:val="placeholder"/>
        </w:category>
        <w:types>
          <w:type w:val="bbPlcHdr"/>
        </w:types>
        <w:behaviors>
          <w:behavior w:val="content"/>
        </w:behaviors>
        <w:guid w:val="{F3B14FA6-96B4-4C70-8329-1EC3B945CEF4}"/>
      </w:docPartPr>
      <w:docPartBody>
        <w:p w:rsidR="00000000" w:rsidRDefault="0054032F">
          <w:pPr>
            <w:pStyle w:val="BC35E865E3C84B2780E3EF8C79B31988"/>
          </w:pPr>
          <w:r w:rsidRPr="00042A86">
            <w:rPr>
              <w:noProof/>
              <w:lang w:val="es-MX" w:bidi="es-ES"/>
            </w:rPr>
            <w:t>En este ejemplo, el título de este capítulo e</w:t>
          </w:r>
          <w:r w:rsidRPr="00042A86">
            <w:rPr>
              <w:noProof/>
              <w:lang w:val="es-MX" w:bidi="es-ES"/>
            </w:rPr>
            <w:t xml:space="preserve">s “Desarrollar una mentalidad a prueba de balas”. Esto significa que este capítulo hablará de estrategias para fortalecer la mente. Para empezar, proporcione una breve introducción de la información que contiene el capítulo y, a continuación, presente con </w:t>
          </w:r>
          <w:r w:rsidRPr="00042A86">
            <w:rPr>
              <w:noProof/>
              <w:lang w:val="es-MX" w:bidi="es-ES"/>
            </w:rPr>
            <w:t>facilidad sus argumentos de apoyo. Intente usar un lenguaje sencillo y comprensible para que el lector lo entienda y continúe interesado.</w:t>
          </w:r>
        </w:p>
      </w:docPartBody>
    </w:docPart>
    <w:docPart>
      <w:docPartPr>
        <w:name w:val="5B1AA79CF35549C3BA769E5289EC3248"/>
        <w:category>
          <w:name w:val="General"/>
          <w:gallery w:val="placeholder"/>
        </w:category>
        <w:types>
          <w:type w:val="bbPlcHdr"/>
        </w:types>
        <w:behaviors>
          <w:behavior w:val="content"/>
        </w:behaviors>
        <w:guid w:val="{D1A30DB0-4AED-4A84-B21C-B77AAFEE76EC}"/>
      </w:docPartPr>
      <w:docPartBody>
        <w:p w:rsidR="00000000" w:rsidRDefault="0054032F">
          <w:pPr>
            <w:pStyle w:val="5B1AA79CF35549C3BA769E5289EC3248"/>
          </w:pPr>
          <w:r w:rsidRPr="00042A86">
            <w:rPr>
              <w:noProof/>
              <w:lang w:val="es-MX" w:bidi="es-ES"/>
            </w:rPr>
            <w:t>Escriba el subtítulo 1</w:t>
          </w:r>
        </w:p>
      </w:docPartBody>
    </w:docPart>
    <w:docPart>
      <w:docPartPr>
        <w:name w:val="063C1266D3EE471BAAC00FFCBFF2CEEA"/>
        <w:category>
          <w:name w:val="General"/>
          <w:gallery w:val="placeholder"/>
        </w:category>
        <w:types>
          <w:type w:val="bbPlcHdr"/>
        </w:types>
        <w:behaviors>
          <w:behavior w:val="content"/>
        </w:behaviors>
        <w:guid w:val="{E79011F5-F59D-42BF-B6EE-A5132ADEC505}"/>
      </w:docPartPr>
      <w:docPartBody>
        <w:p w:rsidR="00000000" w:rsidRDefault="0054032F">
          <w:pPr>
            <w:pStyle w:val="063C1266D3EE471BAAC00FFCBFF2CEEA"/>
          </w:pPr>
          <w:r w:rsidRPr="00042A86">
            <w:rPr>
              <w:noProof/>
              <w:lang w:val="es-MX" w:bidi="es-ES"/>
            </w:rPr>
            <w:t>Escriba contenido aquí…</w:t>
          </w:r>
        </w:p>
      </w:docPartBody>
    </w:docPart>
    <w:docPart>
      <w:docPartPr>
        <w:name w:val="288F03652AD442288B649DAFAF30817E"/>
        <w:category>
          <w:name w:val="General"/>
          <w:gallery w:val="placeholder"/>
        </w:category>
        <w:types>
          <w:type w:val="bbPlcHdr"/>
        </w:types>
        <w:behaviors>
          <w:behavior w:val="content"/>
        </w:behaviors>
        <w:guid w:val="{F7F2ACD1-4E09-4CD5-906B-4D9291A0AA38}"/>
      </w:docPartPr>
      <w:docPartBody>
        <w:p w:rsidR="00C1492F" w:rsidRPr="00042A86" w:rsidRDefault="0054032F" w:rsidP="00BB5275">
          <w:pPr>
            <w:pStyle w:val="Textodesugerencia"/>
            <w:spacing w:line="240" w:lineRule="auto"/>
            <w:rPr>
              <w:noProof/>
              <w:lang w:val="es-MX"/>
            </w:rPr>
          </w:pPr>
          <w:r w:rsidRPr="00042A86">
            <w:rPr>
              <w:noProof/>
              <w:lang w:val="es-MX" w:bidi="es-ES"/>
            </w:rPr>
            <w:t xml:space="preserve">Divida el capítulo en secciones con subtítulos relevantes. Los </w:t>
          </w:r>
          <w:r w:rsidRPr="00042A86">
            <w:rPr>
              <w:noProof/>
              <w:lang w:val="es-MX" w:bidi="es-ES"/>
            </w:rPr>
            <w:t>subtítulos guiarán al lector a través del capítulo y ayudarán a mostrar cómo percibe usted el tema. Incluya siempre más de un subtítulo en cada capítulo y asegúrese de que siempre estén relacionados con el tema del capítulo.</w:t>
          </w:r>
        </w:p>
        <w:p w:rsidR="00000000" w:rsidRDefault="0054032F">
          <w:pPr>
            <w:pStyle w:val="288F03652AD442288B649DAFAF30817E"/>
          </w:pPr>
          <w:r w:rsidRPr="00042A86">
            <w:rPr>
              <w:noProof/>
              <w:lang w:val="es-MX" w:bidi="es-ES"/>
            </w:rPr>
            <w:t>Cuando busque contenido para un</w:t>
          </w:r>
          <w:r w:rsidRPr="00042A86">
            <w:rPr>
              <w:noProof/>
              <w:lang w:val="es-MX" w:bidi="es-ES"/>
            </w:rPr>
            <w:t xml:space="preserve"> capítulo en particular, puede usar cualquier punto clave que encuentre como subtítulo. Por ejemplo, el subtítulo 1 de este capítulo es “Disciplina mental”. Ofrezca al lector estrategias prácticas para enseñar al niño a desarrollar entereza, conciencia, et</w:t>
          </w:r>
          <w:r w:rsidRPr="00042A86">
            <w:rPr>
              <w:noProof/>
              <w:lang w:val="es-MX" w:bidi="es-ES"/>
            </w:rPr>
            <w:t>c.</w:t>
          </w:r>
        </w:p>
      </w:docPartBody>
    </w:docPart>
    <w:docPart>
      <w:docPartPr>
        <w:name w:val="B9CB849ABAED418781799CB583DB3FD8"/>
        <w:category>
          <w:name w:val="General"/>
          <w:gallery w:val="placeholder"/>
        </w:category>
        <w:types>
          <w:type w:val="bbPlcHdr"/>
        </w:types>
        <w:behaviors>
          <w:behavior w:val="content"/>
        </w:behaviors>
        <w:guid w:val="{240BBD85-0F69-4C41-86D7-E52C2E3DB62F}"/>
      </w:docPartPr>
      <w:docPartBody>
        <w:p w:rsidR="00000000" w:rsidRDefault="0054032F">
          <w:pPr>
            <w:pStyle w:val="B9CB849ABAED418781799CB583DB3FD8"/>
          </w:pPr>
          <w:r w:rsidRPr="00042A86">
            <w:rPr>
              <w:noProof/>
              <w:lang w:val="es-MX" w:bidi="es-ES"/>
            </w:rPr>
            <w:t>Escriba el subtítulo 2</w:t>
          </w:r>
        </w:p>
      </w:docPartBody>
    </w:docPart>
    <w:docPart>
      <w:docPartPr>
        <w:name w:val="9386CC4903A44666BFC6FFA617BAEFAC"/>
        <w:category>
          <w:name w:val="General"/>
          <w:gallery w:val="placeholder"/>
        </w:category>
        <w:types>
          <w:type w:val="bbPlcHdr"/>
        </w:types>
        <w:behaviors>
          <w:behavior w:val="content"/>
        </w:behaviors>
        <w:guid w:val="{2887A505-74A1-455A-9F0D-35B6D5011E98}"/>
      </w:docPartPr>
      <w:docPartBody>
        <w:p w:rsidR="00000000" w:rsidRDefault="0054032F">
          <w:pPr>
            <w:pStyle w:val="9386CC4903A44666BFC6FFA617BAEFAC"/>
          </w:pPr>
          <w:r w:rsidRPr="00042A86">
            <w:rPr>
              <w:noProof/>
              <w:lang w:val="es-MX" w:bidi="es-ES"/>
            </w:rPr>
            <w:t>Escriba contenido aquí…</w:t>
          </w:r>
        </w:p>
      </w:docPartBody>
    </w:docPart>
    <w:docPart>
      <w:docPartPr>
        <w:name w:val="8BEF0D57CFB14811B3E6ECE0FCAD9AB3"/>
        <w:category>
          <w:name w:val="General"/>
          <w:gallery w:val="placeholder"/>
        </w:category>
        <w:types>
          <w:type w:val="bbPlcHdr"/>
        </w:types>
        <w:behaviors>
          <w:behavior w:val="content"/>
        </w:behaviors>
        <w:guid w:val="{EBB0B264-C9F0-4EFA-B58C-9C8A830438CB}"/>
      </w:docPartPr>
      <w:docPartBody>
        <w:p w:rsidR="00000000" w:rsidRDefault="0054032F">
          <w:pPr>
            <w:pStyle w:val="8BEF0D57CFB14811B3E6ECE0FCAD9AB3"/>
          </w:pPr>
          <w:r w:rsidRPr="00042A86">
            <w:rPr>
              <w:noProof/>
              <w:lang w:val="es-MX" w:bidi="es-ES"/>
            </w:rPr>
            <w:t>Para el subtítulo 2, use algo como “Confianza en uno mismo”. Este capítulo de ejemplo proporciona acciones y sugerencias prácticas para enseñar a un niño a ser valiente, a tener confianza en sí mismo,</w:t>
          </w:r>
          <w:r w:rsidRPr="00042A86">
            <w:rPr>
              <w:noProof/>
              <w:lang w:val="es-MX" w:bidi="es-ES"/>
            </w:rPr>
            <w:t xml:space="preserve"> etc.</w:t>
          </w:r>
        </w:p>
      </w:docPartBody>
    </w:docPart>
    <w:docPart>
      <w:docPartPr>
        <w:name w:val="8DB5D4C9FDC54E5388FF1BAE0A481FAC"/>
        <w:category>
          <w:name w:val="General"/>
          <w:gallery w:val="placeholder"/>
        </w:category>
        <w:types>
          <w:type w:val="bbPlcHdr"/>
        </w:types>
        <w:behaviors>
          <w:behavior w:val="content"/>
        </w:behaviors>
        <w:guid w:val="{CD2CD286-E3D5-4395-9DE9-EC040DF6CA4A}"/>
      </w:docPartPr>
      <w:docPartBody>
        <w:p w:rsidR="00000000" w:rsidRDefault="0054032F">
          <w:pPr>
            <w:pStyle w:val="8DB5D4C9FDC54E5388FF1BAE0A481FAC"/>
          </w:pPr>
          <w:r w:rsidRPr="00042A86">
            <w:rPr>
              <w:noProof/>
              <w:lang w:val="es-MX" w:bidi="es-ES"/>
            </w:rPr>
            <w:t>Resumen o puntos clave del capítulo</w:t>
          </w:r>
        </w:p>
      </w:docPartBody>
    </w:docPart>
    <w:docPart>
      <w:docPartPr>
        <w:name w:val="8C07FBE4EF464201A2108E3F0FE4FF13"/>
        <w:category>
          <w:name w:val="General"/>
          <w:gallery w:val="placeholder"/>
        </w:category>
        <w:types>
          <w:type w:val="bbPlcHdr"/>
        </w:types>
        <w:behaviors>
          <w:behavior w:val="content"/>
        </w:behaviors>
        <w:guid w:val="{E2605BCE-0118-4EFF-81D8-C202A044A56B}"/>
      </w:docPartPr>
      <w:docPartBody>
        <w:p w:rsidR="00000000" w:rsidRDefault="0054032F">
          <w:pPr>
            <w:pStyle w:val="8C07FBE4EF464201A2108E3F0FE4FF13"/>
          </w:pPr>
          <w:r w:rsidRPr="00042A86">
            <w:rPr>
              <w:noProof/>
              <w:lang w:val="es-MX" w:bidi="es-ES"/>
            </w:rPr>
            <w:t>Escriba contenido aquí…</w:t>
          </w:r>
        </w:p>
      </w:docPartBody>
    </w:docPart>
    <w:docPart>
      <w:docPartPr>
        <w:name w:val="DE6432FD653C48ADBC4BD582C75D8E83"/>
        <w:category>
          <w:name w:val="General"/>
          <w:gallery w:val="placeholder"/>
        </w:category>
        <w:types>
          <w:type w:val="bbPlcHdr"/>
        </w:types>
        <w:behaviors>
          <w:behavior w:val="content"/>
        </w:behaviors>
        <w:guid w:val="{F60D816B-6374-4573-AF12-9EF7AF601DD9}"/>
      </w:docPartPr>
      <w:docPartBody>
        <w:p w:rsidR="00C1492F" w:rsidRPr="00042A86" w:rsidRDefault="0054032F"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como se muestra a continuación: </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 xml:space="preserve">Desarrollar una mentalidad fuerte es </w:t>
          </w:r>
          <w:r w:rsidRPr="00042A86">
            <w:rPr>
              <w:noProof/>
              <w:color w:val="0070C0"/>
              <w:lang w:val="es-MX" w:bidi="es-ES"/>
            </w:rPr>
            <w:t>parte importante para tener éxito en la vida.</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2 del texto.</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3 del texto.</w:t>
          </w:r>
        </w:p>
        <w:p w:rsidR="00000000" w:rsidRDefault="0054032F">
          <w:pPr>
            <w:pStyle w:val="DE6432FD653C48ADBC4BD582C75D8E83"/>
          </w:pPr>
          <w:r w:rsidRPr="00042A86">
            <w:rPr>
              <w:noProof/>
              <w:color w:val="0070C0"/>
              <w:lang w:val="es-MX" w:bidi="es-ES"/>
            </w:rPr>
            <w:t>Etc.</w:t>
          </w:r>
        </w:p>
      </w:docPartBody>
    </w:docPart>
    <w:docPart>
      <w:docPartPr>
        <w:name w:val="7EEAE73E68F74884BFC048A5B34ABE89"/>
        <w:category>
          <w:name w:val="General"/>
          <w:gallery w:val="placeholder"/>
        </w:category>
        <w:types>
          <w:type w:val="bbPlcHdr"/>
        </w:types>
        <w:behaviors>
          <w:behavior w:val="content"/>
        </w:behaviors>
        <w:guid w:val="{306BF4D8-8E45-46DD-8841-13F554803F5E}"/>
      </w:docPartPr>
      <w:docPartBody>
        <w:p w:rsidR="00000000" w:rsidRDefault="0054032F">
          <w:pPr>
            <w:pStyle w:val="7EEAE73E68F74884BFC048A5B34ABE89"/>
          </w:pPr>
          <w:r w:rsidRPr="00042A86">
            <w:rPr>
              <w:noProof/>
              <w:lang w:val="es-MX" w:bidi="es-ES"/>
            </w:rPr>
            <w:t>En el siguiente capítulo, aprenderás…</w:t>
          </w:r>
        </w:p>
      </w:docPartBody>
    </w:docPart>
    <w:docPart>
      <w:docPartPr>
        <w:name w:val="799F7720E631444C91F59E0700A737AD"/>
        <w:category>
          <w:name w:val="General"/>
          <w:gallery w:val="placeholder"/>
        </w:category>
        <w:types>
          <w:type w:val="bbPlcHdr"/>
        </w:types>
        <w:behaviors>
          <w:behavior w:val="content"/>
        </w:behaviors>
        <w:guid w:val="{2E5379E5-83DD-46AA-8246-7456FB314318}"/>
      </w:docPartPr>
      <w:docPartBody>
        <w:p w:rsidR="00000000" w:rsidRDefault="0054032F">
          <w:pPr>
            <w:pStyle w:val="799F7720E631444C91F59E0700A737AD"/>
          </w:pPr>
          <w:r w:rsidRPr="00042A86">
            <w:rPr>
              <w:noProof/>
              <w:lang w:val="es-MX" w:bidi="es-ES"/>
            </w:rPr>
            <w:t xml:space="preserve">Para pasar lógicamente y de forma fluida de un capítulo a otro, informe al lector de lo que encontrará a continuación. Al </w:t>
          </w:r>
          <w:r w:rsidRPr="00042A86">
            <w:rPr>
              <w:noProof/>
              <w:lang w:val="es-MX" w:bidi="es-ES"/>
            </w:rPr>
            <w:t>finalizar el capítulo, relacione la información del capítulo siguiente con lo que ha explicado anteriormente.</w:t>
          </w:r>
        </w:p>
      </w:docPartBody>
    </w:docPart>
    <w:docPart>
      <w:docPartPr>
        <w:name w:val="5FC22A5E5E784FEBB86B3FDBD21D0F57"/>
        <w:category>
          <w:name w:val="General"/>
          <w:gallery w:val="placeholder"/>
        </w:category>
        <w:types>
          <w:type w:val="bbPlcHdr"/>
        </w:types>
        <w:behaviors>
          <w:behavior w:val="content"/>
        </w:behaviors>
        <w:guid w:val="{AABBCDAD-5D60-4590-B2B0-2BEAE1722B2F}"/>
      </w:docPartPr>
      <w:docPartBody>
        <w:p w:rsidR="00000000" w:rsidRDefault="0054032F">
          <w:pPr>
            <w:pStyle w:val="5FC22A5E5E784FEBB86B3FDBD21D0F57"/>
          </w:pPr>
          <w:r w:rsidRPr="00042A86">
            <w:rPr>
              <w:rFonts w:ascii="Times New Roman" w:hAnsi="Times New Roman"/>
              <w:noProof/>
              <w:lang w:val="es-MX" w:bidi="es-ES"/>
            </w:rPr>
            <w:t>Capítulo cuatro</w:t>
          </w:r>
        </w:p>
      </w:docPartBody>
    </w:docPart>
    <w:docPart>
      <w:docPartPr>
        <w:name w:val="FC2437191D19483D8E1CC6383DE3B68F"/>
        <w:category>
          <w:name w:val="General"/>
          <w:gallery w:val="placeholder"/>
        </w:category>
        <w:types>
          <w:type w:val="bbPlcHdr"/>
        </w:types>
        <w:behaviors>
          <w:behavior w:val="content"/>
        </w:behaviors>
        <w:guid w:val="{78D1E5E5-AE10-43A1-9626-F5371F6409DD}"/>
      </w:docPartPr>
      <w:docPartBody>
        <w:p w:rsidR="00000000" w:rsidRDefault="0054032F">
          <w:pPr>
            <w:pStyle w:val="FC2437191D19483D8E1CC6383DE3B68F"/>
          </w:pPr>
          <w:r w:rsidRPr="00042A86">
            <w:rPr>
              <w:noProof/>
              <w:lang w:val="es-MX" w:bidi="es-ES"/>
            </w:rPr>
            <w:t>Escriba el título del capítulo</w:t>
          </w:r>
        </w:p>
      </w:docPartBody>
    </w:docPart>
    <w:docPart>
      <w:docPartPr>
        <w:name w:val="5290A06698D9476184BD2D0D314BFD89"/>
        <w:category>
          <w:name w:val="General"/>
          <w:gallery w:val="placeholder"/>
        </w:category>
        <w:types>
          <w:type w:val="bbPlcHdr"/>
        </w:types>
        <w:behaviors>
          <w:behavior w:val="content"/>
        </w:behaviors>
        <w:guid w:val="{1521B899-E16C-4EB7-B9EE-9183C539189E}"/>
      </w:docPartPr>
      <w:docPartBody>
        <w:p w:rsidR="00000000" w:rsidRDefault="0054032F">
          <w:pPr>
            <w:pStyle w:val="5290A06698D9476184BD2D0D314BFD89"/>
          </w:pPr>
          <w:r w:rsidRPr="00042A86">
            <w:rPr>
              <w:noProof/>
              <w:lang w:val="es-MX" w:bidi="es-ES"/>
            </w:rPr>
            <w:t>Comience un nuevo capítulo aquí…</w:t>
          </w:r>
        </w:p>
      </w:docPartBody>
    </w:docPart>
    <w:docPart>
      <w:docPartPr>
        <w:name w:val="04AA24555EC34C01BE90AC4E53E182F7"/>
        <w:category>
          <w:name w:val="General"/>
          <w:gallery w:val="placeholder"/>
        </w:category>
        <w:types>
          <w:type w:val="bbPlcHdr"/>
        </w:types>
        <w:behaviors>
          <w:behavior w:val="content"/>
        </w:behaviors>
        <w:guid w:val="{AA401953-E2F1-4941-8147-09259AD3ABF3}"/>
      </w:docPartPr>
      <w:docPartBody>
        <w:p w:rsidR="00000000" w:rsidRDefault="0054032F">
          <w:pPr>
            <w:pStyle w:val="04AA24555EC34C01BE90AC4E53E182F7"/>
          </w:pPr>
          <w:r w:rsidRPr="00042A86">
            <w:rPr>
              <w:noProof/>
              <w:lang w:val="es-MX" w:bidi="es-ES"/>
            </w:rPr>
            <w:t xml:space="preserve">En este ejemplo, el título de este capítulo es </w:t>
          </w:r>
          <w:r w:rsidRPr="00042A86">
            <w:rPr>
              <w:noProof/>
              <w:lang w:val="es-MX" w:bidi="es-ES"/>
            </w:rPr>
            <w:t>“Establecer valores sociales”. En él se explica la implicación social o de la comunidad en el bienestar del niño. Para empezar, proporcione una breve introducción de la información que contiene el capítulo y, a continuación, presente con facilidad sus argu</w:t>
          </w:r>
          <w:r w:rsidRPr="00042A86">
            <w:rPr>
              <w:noProof/>
              <w:lang w:val="es-MX" w:bidi="es-ES"/>
            </w:rPr>
            <w:t>mentos de apoyo. Intente usar un lenguaje sencillo y comprensible para que el lector pueda entenderlo y continúe interesado.</w:t>
          </w:r>
        </w:p>
      </w:docPartBody>
    </w:docPart>
    <w:docPart>
      <w:docPartPr>
        <w:name w:val="A05441290AE34262B56B877B7F5B3030"/>
        <w:category>
          <w:name w:val="General"/>
          <w:gallery w:val="placeholder"/>
        </w:category>
        <w:types>
          <w:type w:val="bbPlcHdr"/>
        </w:types>
        <w:behaviors>
          <w:behavior w:val="content"/>
        </w:behaviors>
        <w:guid w:val="{0060EE47-01DE-4414-B68A-6C78336C36CC}"/>
      </w:docPartPr>
      <w:docPartBody>
        <w:p w:rsidR="00000000" w:rsidRDefault="0054032F">
          <w:pPr>
            <w:pStyle w:val="A05441290AE34262B56B877B7F5B3030"/>
          </w:pPr>
          <w:r w:rsidRPr="00042A86">
            <w:rPr>
              <w:noProof/>
              <w:lang w:val="es-MX" w:bidi="es-ES"/>
            </w:rPr>
            <w:t>Escriba el subtítulo 1</w:t>
          </w:r>
        </w:p>
      </w:docPartBody>
    </w:docPart>
    <w:docPart>
      <w:docPartPr>
        <w:name w:val="ABFAA5D53C8540CFA069F97B92E8F497"/>
        <w:category>
          <w:name w:val="General"/>
          <w:gallery w:val="placeholder"/>
        </w:category>
        <w:types>
          <w:type w:val="bbPlcHdr"/>
        </w:types>
        <w:behaviors>
          <w:behavior w:val="content"/>
        </w:behaviors>
        <w:guid w:val="{2560CA55-5148-4028-AB3E-DD7221034F61}"/>
      </w:docPartPr>
      <w:docPartBody>
        <w:p w:rsidR="00000000" w:rsidRDefault="0054032F">
          <w:pPr>
            <w:pStyle w:val="ABFAA5D53C8540CFA069F97B92E8F497"/>
          </w:pPr>
          <w:r w:rsidRPr="00042A86">
            <w:rPr>
              <w:noProof/>
              <w:lang w:val="es-MX" w:bidi="es-ES"/>
            </w:rPr>
            <w:t>Escriba contenido aquí…</w:t>
          </w:r>
        </w:p>
      </w:docPartBody>
    </w:docPart>
    <w:docPart>
      <w:docPartPr>
        <w:name w:val="526A16ADDACB409989A8CC66F40CBD0C"/>
        <w:category>
          <w:name w:val="General"/>
          <w:gallery w:val="placeholder"/>
        </w:category>
        <w:types>
          <w:type w:val="bbPlcHdr"/>
        </w:types>
        <w:behaviors>
          <w:behavior w:val="content"/>
        </w:behaviors>
        <w:guid w:val="{830C4650-3B5A-46A3-9E35-202C9081F87E}"/>
      </w:docPartPr>
      <w:docPartBody>
        <w:p w:rsidR="00C1492F" w:rsidRPr="00042A86" w:rsidRDefault="0054032F" w:rsidP="00BB5275">
          <w:pPr>
            <w:pStyle w:val="Textodesugerencia"/>
            <w:spacing w:line="240" w:lineRule="auto"/>
            <w:rPr>
              <w:noProof/>
              <w:lang w:val="es-MX"/>
            </w:rPr>
          </w:pPr>
          <w:r w:rsidRPr="00042A86">
            <w:rPr>
              <w:noProof/>
              <w:lang w:val="es-MX" w:bidi="es-ES"/>
            </w:rPr>
            <w:t>Divida el capítulo en secciones con subtítulos relevantes. Los subtítulos guia</w:t>
          </w:r>
          <w:r w:rsidRPr="00042A86">
            <w:rPr>
              <w:noProof/>
              <w:lang w:val="es-MX" w:bidi="es-ES"/>
            </w:rPr>
            <w:t>rán al lector a través del capítulo y ayudarán a mostrar cómo percibe usted el tema. Incluya siempre más de un subtítulo en cada capítulo y asegúrese de que estén relacionados con el tema del capítulo.</w:t>
          </w:r>
        </w:p>
        <w:p w:rsidR="00000000" w:rsidRDefault="0054032F">
          <w:pPr>
            <w:pStyle w:val="526A16ADDACB409989A8CC66F40CBD0C"/>
          </w:pPr>
          <w:r w:rsidRPr="00042A86">
            <w:rPr>
              <w:noProof/>
              <w:lang w:val="es-MX" w:bidi="es-ES"/>
            </w:rPr>
            <w:t>Cuando busque contenido para un capítulo en particular</w:t>
          </w:r>
          <w:r w:rsidRPr="00042A86">
            <w:rPr>
              <w:noProof/>
              <w:lang w:val="es-MX" w:bidi="es-ES"/>
            </w:rPr>
            <w:t>, puede usar cualquier punto clave que encuentre como subtítulo. Por ejemplo, el subtítulo 1 de este capítulo es “Llevarse bien con otros”. Ofrezca al lector estrategias prácticas para enseñar a su hijo a coexistir con otros, explique por qué es importante</w:t>
          </w:r>
          <w:r w:rsidRPr="00042A86">
            <w:rPr>
              <w:noProof/>
              <w:lang w:val="es-MX" w:bidi="es-ES"/>
            </w:rPr>
            <w:t>, etc.</w:t>
          </w:r>
        </w:p>
      </w:docPartBody>
    </w:docPart>
    <w:docPart>
      <w:docPartPr>
        <w:name w:val="75180CBA6865468AABAB08438FB2509A"/>
        <w:category>
          <w:name w:val="General"/>
          <w:gallery w:val="placeholder"/>
        </w:category>
        <w:types>
          <w:type w:val="bbPlcHdr"/>
        </w:types>
        <w:behaviors>
          <w:behavior w:val="content"/>
        </w:behaviors>
        <w:guid w:val="{A28FD832-E11E-4149-9BAD-189D0CF5B92A}"/>
      </w:docPartPr>
      <w:docPartBody>
        <w:p w:rsidR="00000000" w:rsidRDefault="0054032F">
          <w:pPr>
            <w:pStyle w:val="75180CBA6865468AABAB08438FB2509A"/>
          </w:pPr>
          <w:r w:rsidRPr="00042A86">
            <w:rPr>
              <w:noProof/>
              <w:lang w:val="es-MX" w:bidi="es-ES"/>
            </w:rPr>
            <w:t>Escriba el subtítulo 2</w:t>
          </w:r>
        </w:p>
      </w:docPartBody>
    </w:docPart>
    <w:docPart>
      <w:docPartPr>
        <w:name w:val="D0EC1CB81C65450A8193386A9DE254B5"/>
        <w:category>
          <w:name w:val="General"/>
          <w:gallery w:val="placeholder"/>
        </w:category>
        <w:types>
          <w:type w:val="bbPlcHdr"/>
        </w:types>
        <w:behaviors>
          <w:behavior w:val="content"/>
        </w:behaviors>
        <w:guid w:val="{B7F7C333-B84A-455A-8D1E-BB72103B1E96}"/>
      </w:docPartPr>
      <w:docPartBody>
        <w:p w:rsidR="00000000" w:rsidRDefault="0054032F">
          <w:pPr>
            <w:pStyle w:val="D0EC1CB81C65450A8193386A9DE254B5"/>
          </w:pPr>
          <w:r w:rsidRPr="00042A86">
            <w:rPr>
              <w:noProof/>
              <w:lang w:val="es-MX" w:bidi="es-ES"/>
            </w:rPr>
            <w:t>Escriba contenido aquí…</w:t>
          </w:r>
        </w:p>
      </w:docPartBody>
    </w:docPart>
    <w:docPart>
      <w:docPartPr>
        <w:name w:val="A8233BFDD06042BF80072DA5E927299A"/>
        <w:category>
          <w:name w:val="General"/>
          <w:gallery w:val="placeholder"/>
        </w:category>
        <w:types>
          <w:type w:val="bbPlcHdr"/>
        </w:types>
        <w:behaviors>
          <w:behavior w:val="content"/>
        </w:behaviors>
        <w:guid w:val="{FEA55F1C-CB49-4C6F-AAB0-400A33517F5D}"/>
      </w:docPartPr>
      <w:docPartBody>
        <w:p w:rsidR="00000000" w:rsidRDefault="0054032F">
          <w:pPr>
            <w:pStyle w:val="A8233BFDD06042BF80072DA5E927299A"/>
          </w:pPr>
          <w:r w:rsidRPr="00042A86">
            <w:rPr>
              <w:noProof/>
              <w:lang w:val="es-MX" w:bidi="es-ES"/>
            </w:rPr>
            <w:t>Para el subtítulo 2, use algo como “Desarrollar inteligencia emocional”. Este apartado proporciona acciones prácticas para ayudar a un niño a interpretar códigos sociales, a hablar sobre las emoci</w:t>
          </w:r>
          <w:r w:rsidRPr="00042A86">
            <w:rPr>
              <w:noProof/>
              <w:lang w:val="es-MX" w:bidi="es-ES"/>
            </w:rPr>
            <w:t>ones negativas, etc.</w:t>
          </w:r>
        </w:p>
      </w:docPartBody>
    </w:docPart>
    <w:docPart>
      <w:docPartPr>
        <w:name w:val="5CD349F31A1946498793D45BFBB52DB4"/>
        <w:category>
          <w:name w:val="General"/>
          <w:gallery w:val="placeholder"/>
        </w:category>
        <w:types>
          <w:type w:val="bbPlcHdr"/>
        </w:types>
        <w:behaviors>
          <w:behavior w:val="content"/>
        </w:behaviors>
        <w:guid w:val="{9E6BCFFC-E5E7-4E5B-878B-48C87A77CF13}"/>
      </w:docPartPr>
      <w:docPartBody>
        <w:p w:rsidR="00000000" w:rsidRDefault="0054032F">
          <w:pPr>
            <w:pStyle w:val="5CD349F31A1946498793D45BFBB52DB4"/>
          </w:pPr>
          <w:r w:rsidRPr="00042A86">
            <w:rPr>
              <w:noProof/>
              <w:lang w:val="es-MX" w:bidi="es-ES"/>
            </w:rPr>
            <w:t>Resumen o puntos clave del capítulo</w:t>
          </w:r>
        </w:p>
      </w:docPartBody>
    </w:docPart>
    <w:docPart>
      <w:docPartPr>
        <w:name w:val="7EF5A3DC31DE453EBABFE2327F5AF887"/>
        <w:category>
          <w:name w:val="General"/>
          <w:gallery w:val="placeholder"/>
        </w:category>
        <w:types>
          <w:type w:val="bbPlcHdr"/>
        </w:types>
        <w:behaviors>
          <w:behavior w:val="content"/>
        </w:behaviors>
        <w:guid w:val="{7192360C-FB2E-42A1-BBA0-888AC5638386}"/>
      </w:docPartPr>
      <w:docPartBody>
        <w:p w:rsidR="00000000" w:rsidRDefault="0054032F">
          <w:pPr>
            <w:pStyle w:val="7EF5A3DC31DE453EBABFE2327F5AF887"/>
          </w:pPr>
          <w:r w:rsidRPr="00042A86">
            <w:rPr>
              <w:noProof/>
              <w:lang w:val="es-MX" w:bidi="es-ES"/>
            </w:rPr>
            <w:t>Escriba contenido aquí…</w:t>
          </w:r>
        </w:p>
      </w:docPartBody>
    </w:docPart>
    <w:docPart>
      <w:docPartPr>
        <w:name w:val="F5A00276C6B94FE9918F28634EB3E506"/>
        <w:category>
          <w:name w:val="General"/>
          <w:gallery w:val="placeholder"/>
        </w:category>
        <w:types>
          <w:type w:val="bbPlcHdr"/>
        </w:types>
        <w:behaviors>
          <w:behavior w:val="content"/>
        </w:behaviors>
        <w:guid w:val="{7725ADC3-61EC-4FD9-8338-04D9D6CFAD1D}"/>
      </w:docPartPr>
      <w:docPartBody>
        <w:p w:rsidR="00C1492F" w:rsidRPr="00042A86" w:rsidRDefault="0054032F"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 xml:space="preserve">Recuerde al lector los puntos clave del capítulo en un párrafo breve. También puede usar una lista con viñetas, como se muestra a continuación: </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Inculcar valores sociale</w:t>
          </w:r>
          <w:r w:rsidRPr="00042A86">
            <w:rPr>
              <w:noProof/>
              <w:color w:val="0070C0"/>
              <w:lang w:val="es-MX" w:bidi="es-ES"/>
            </w:rPr>
            <w:t xml:space="preserve">s y éticos en un niño le ayudará a integrarse correctamente en la sociedad. </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2 del texto.</w:t>
          </w:r>
        </w:p>
        <w:p w:rsidR="00C1492F" w:rsidRPr="00042A86" w:rsidRDefault="0054032F" w:rsidP="00BB5275">
          <w:pPr>
            <w:pStyle w:val="Listaconvietas"/>
            <w:tabs>
              <w:tab w:val="clear" w:pos="360"/>
            </w:tabs>
            <w:spacing w:before="0" w:line="240" w:lineRule="auto"/>
            <w:rPr>
              <w:noProof/>
              <w:color w:val="0070C0"/>
              <w:lang w:val="es-MX"/>
            </w:rPr>
          </w:pPr>
          <w:r w:rsidRPr="00042A86">
            <w:rPr>
              <w:noProof/>
              <w:color w:val="0070C0"/>
              <w:lang w:val="es-MX" w:bidi="es-ES"/>
            </w:rPr>
            <w:t>Punto 3 del texto.</w:t>
          </w:r>
        </w:p>
        <w:p w:rsidR="00000000" w:rsidRDefault="0054032F">
          <w:pPr>
            <w:pStyle w:val="F5A00276C6B94FE9918F28634EB3E506"/>
          </w:pPr>
          <w:r w:rsidRPr="00042A86">
            <w:rPr>
              <w:noProof/>
              <w:color w:val="0070C0"/>
              <w:lang w:val="es-MX" w:bidi="es-ES"/>
            </w:rPr>
            <w:t>Etc.</w:t>
          </w:r>
        </w:p>
      </w:docPartBody>
    </w:docPart>
    <w:docPart>
      <w:docPartPr>
        <w:name w:val="976125521A2746BBAA830B9C813BCF84"/>
        <w:category>
          <w:name w:val="General"/>
          <w:gallery w:val="placeholder"/>
        </w:category>
        <w:types>
          <w:type w:val="bbPlcHdr"/>
        </w:types>
        <w:behaviors>
          <w:behavior w:val="content"/>
        </w:behaviors>
        <w:guid w:val="{E151B5F8-500C-4205-86F1-6BDF75621DFB}"/>
      </w:docPartPr>
      <w:docPartBody>
        <w:p w:rsidR="00000000" w:rsidRDefault="0054032F">
          <w:pPr>
            <w:pStyle w:val="976125521A2746BBAA830B9C813BCF84"/>
          </w:pPr>
          <w:r w:rsidRPr="00042A86">
            <w:rPr>
              <w:noProof/>
              <w:lang w:val="es-MX" w:bidi="es-ES"/>
            </w:rPr>
            <w:t>En el siguiente capítulo, aprenderás…</w:t>
          </w:r>
        </w:p>
      </w:docPartBody>
    </w:docPart>
    <w:docPart>
      <w:docPartPr>
        <w:name w:val="EDEEDA810B1E43FEA009730740C329B2"/>
        <w:category>
          <w:name w:val="General"/>
          <w:gallery w:val="placeholder"/>
        </w:category>
        <w:types>
          <w:type w:val="bbPlcHdr"/>
        </w:types>
        <w:behaviors>
          <w:behavior w:val="content"/>
        </w:behaviors>
        <w:guid w:val="{D3BC8FCC-E831-4C41-9409-5EACA790D35F}"/>
      </w:docPartPr>
      <w:docPartBody>
        <w:p w:rsidR="00000000" w:rsidRDefault="0054032F">
          <w:pPr>
            <w:pStyle w:val="EDEEDA810B1E43FEA009730740C329B2"/>
          </w:pPr>
          <w:r w:rsidRPr="00042A86">
            <w:rPr>
              <w:noProof/>
              <w:lang w:val="es-MX" w:bidi="es-ES"/>
            </w:rPr>
            <w:t xml:space="preserve">Para pasar lógicamente y de forma fluida de un capítulo a otro, informe al lector de lo que </w:t>
          </w:r>
          <w:r w:rsidRPr="00042A86">
            <w:rPr>
              <w:noProof/>
              <w:lang w:val="es-MX" w:bidi="es-ES"/>
            </w:rPr>
            <w:t>encontrará a continuación. Si finaliza el capítulo con un párrafo, relacione la información del capítulo siguiente con lo que ha explicado anteriormente.</w:t>
          </w:r>
        </w:p>
      </w:docPartBody>
    </w:docPart>
    <w:docPart>
      <w:docPartPr>
        <w:name w:val="FE660C42B4F048F5BD91B88C6E1F267D"/>
        <w:category>
          <w:name w:val="General"/>
          <w:gallery w:val="placeholder"/>
        </w:category>
        <w:types>
          <w:type w:val="bbPlcHdr"/>
        </w:types>
        <w:behaviors>
          <w:behavior w:val="content"/>
        </w:behaviors>
        <w:guid w:val="{2BDCB3B2-D787-4965-90D8-BE4227274954}"/>
      </w:docPartPr>
      <w:docPartBody>
        <w:p w:rsidR="00000000" w:rsidRDefault="0054032F">
          <w:pPr>
            <w:pStyle w:val="FE660C42B4F048F5BD91B88C6E1F267D"/>
          </w:pPr>
          <w:r w:rsidRPr="00042A86">
            <w:rPr>
              <w:noProof/>
              <w:lang w:val="es-MX" w:bidi="es-ES"/>
            </w:rPr>
            <w:t>Capítulo cinco</w:t>
          </w:r>
        </w:p>
      </w:docPartBody>
    </w:docPart>
    <w:docPart>
      <w:docPartPr>
        <w:name w:val="365A82E385D0461192CF7B42B78CBF0E"/>
        <w:category>
          <w:name w:val="General"/>
          <w:gallery w:val="placeholder"/>
        </w:category>
        <w:types>
          <w:type w:val="bbPlcHdr"/>
        </w:types>
        <w:behaviors>
          <w:behavior w:val="content"/>
        </w:behaviors>
        <w:guid w:val="{3EA7FC2D-A44F-4DBC-A885-B5641E32E833}"/>
      </w:docPartPr>
      <w:docPartBody>
        <w:p w:rsidR="00000000" w:rsidRDefault="0054032F">
          <w:pPr>
            <w:pStyle w:val="365A82E385D0461192CF7B42B78CBF0E"/>
          </w:pPr>
          <w:r w:rsidRPr="00042A86">
            <w:rPr>
              <w:noProof/>
              <w:lang w:val="es-MX" w:bidi="es-ES"/>
            </w:rPr>
            <w:t>Escriba el título del capítulo</w:t>
          </w:r>
        </w:p>
      </w:docPartBody>
    </w:docPart>
    <w:docPart>
      <w:docPartPr>
        <w:name w:val="7872C8F3577741A2AE666DA464E8C6F1"/>
        <w:category>
          <w:name w:val="General"/>
          <w:gallery w:val="placeholder"/>
        </w:category>
        <w:types>
          <w:type w:val="bbPlcHdr"/>
        </w:types>
        <w:behaviors>
          <w:behavior w:val="content"/>
        </w:behaviors>
        <w:guid w:val="{ADB81805-1C37-4034-80C8-6C8BED01E6D3}"/>
      </w:docPartPr>
      <w:docPartBody>
        <w:p w:rsidR="00000000" w:rsidRDefault="0054032F">
          <w:pPr>
            <w:pStyle w:val="7872C8F3577741A2AE666DA464E8C6F1"/>
          </w:pPr>
          <w:r w:rsidRPr="00042A86">
            <w:rPr>
              <w:noProof/>
              <w:lang w:val="es-MX" w:bidi="es-ES"/>
            </w:rPr>
            <w:t>Comience un nuevo capítulo aquí…</w:t>
          </w:r>
        </w:p>
      </w:docPartBody>
    </w:docPart>
    <w:docPart>
      <w:docPartPr>
        <w:name w:val="CF6B7310C2A340C9ADA6F28B71729E4D"/>
        <w:category>
          <w:name w:val="General"/>
          <w:gallery w:val="placeholder"/>
        </w:category>
        <w:types>
          <w:type w:val="bbPlcHdr"/>
        </w:types>
        <w:behaviors>
          <w:behavior w:val="content"/>
        </w:behaviors>
        <w:guid w:val="{9F87A130-2B9C-4264-BDDA-1072760B35EE}"/>
      </w:docPartPr>
      <w:docPartBody>
        <w:p w:rsidR="00000000" w:rsidRDefault="0054032F">
          <w:pPr>
            <w:pStyle w:val="CF6B7310C2A340C9ADA6F28B71729E4D"/>
          </w:pPr>
          <w:r w:rsidRPr="00042A86">
            <w:rPr>
              <w:noProof/>
              <w:lang w:val="es-MX" w:bidi="es-ES"/>
            </w:rPr>
            <w:t xml:space="preserve">Supongamos </w:t>
          </w:r>
          <w:r w:rsidRPr="00042A86">
            <w:rPr>
              <w:noProof/>
              <w:lang w:val="es-MX" w:bidi="es-ES"/>
            </w:rPr>
            <w:t xml:space="preserve">que este es el último capítulo del libro. Cree un título que aluda de alguna manera al futuro, por ejemplo, “Los niños de hoy son los padres del mañana”. Presente aquí su visión de cómo las estrategias de este libro y la nueva información científica darán </w:t>
          </w:r>
          <w:r w:rsidRPr="00042A86">
            <w:rPr>
              <w:noProof/>
              <w:lang w:val="es-MX" w:bidi="es-ES"/>
            </w:rPr>
            <w:t>forma al futuro. Describa también cómo sería el mundo si no se enseñara a los niños a tener una mentalidad fuerte.</w:t>
          </w:r>
        </w:p>
      </w:docPartBody>
    </w:docPart>
    <w:docPart>
      <w:docPartPr>
        <w:name w:val="C5265D510F85449DB1E628EE93F70D18"/>
        <w:category>
          <w:name w:val="General"/>
          <w:gallery w:val="placeholder"/>
        </w:category>
        <w:types>
          <w:type w:val="bbPlcHdr"/>
        </w:types>
        <w:behaviors>
          <w:behavior w:val="content"/>
        </w:behaviors>
        <w:guid w:val="{4C60B62A-77D8-4716-A6CD-ECEC38BD381C}"/>
      </w:docPartPr>
      <w:docPartBody>
        <w:p w:rsidR="00000000" w:rsidRDefault="0054032F">
          <w:pPr>
            <w:pStyle w:val="C5265D510F85449DB1E628EE93F70D18"/>
          </w:pPr>
          <w:r w:rsidRPr="00042A86">
            <w:rPr>
              <w:noProof/>
              <w:lang w:val="es-MX" w:bidi="es-ES"/>
            </w:rPr>
            <w:t>Escriba el subtítulo 1</w:t>
          </w:r>
        </w:p>
      </w:docPartBody>
    </w:docPart>
    <w:docPart>
      <w:docPartPr>
        <w:name w:val="903B4737A0D74ECCA646FD1D2BB39293"/>
        <w:category>
          <w:name w:val="General"/>
          <w:gallery w:val="placeholder"/>
        </w:category>
        <w:types>
          <w:type w:val="bbPlcHdr"/>
        </w:types>
        <w:behaviors>
          <w:behavior w:val="content"/>
        </w:behaviors>
        <w:guid w:val="{EC4B3A17-3539-4CE0-9609-FE514F0E9859}"/>
      </w:docPartPr>
      <w:docPartBody>
        <w:p w:rsidR="00000000" w:rsidRDefault="0054032F">
          <w:pPr>
            <w:pStyle w:val="903B4737A0D74ECCA646FD1D2BB39293"/>
          </w:pPr>
          <w:r w:rsidRPr="00042A86">
            <w:rPr>
              <w:noProof/>
              <w:lang w:val="es-MX" w:bidi="es-ES"/>
            </w:rPr>
            <w:t>Escriba contenido aquí…</w:t>
          </w:r>
        </w:p>
      </w:docPartBody>
    </w:docPart>
    <w:docPart>
      <w:docPartPr>
        <w:name w:val="0EB2534BD22E4B94AC6454B8D3CD6958"/>
        <w:category>
          <w:name w:val="General"/>
          <w:gallery w:val="placeholder"/>
        </w:category>
        <w:types>
          <w:type w:val="bbPlcHdr"/>
        </w:types>
        <w:behaviors>
          <w:behavior w:val="content"/>
        </w:behaviors>
        <w:guid w:val="{14BF2FFC-6D83-4057-8404-51FC53968F6F}"/>
      </w:docPartPr>
      <w:docPartBody>
        <w:p w:rsidR="00C1492F" w:rsidRPr="00042A86" w:rsidRDefault="0054032F" w:rsidP="00BB5275">
          <w:pPr>
            <w:pStyle w:val="Textodesugerencia"/>
            <w:spacing w:line="240" w:lineRule="auto"/>
            <w:rPr>
              <w:noProof/>
              <w:lang w:val="es-MX"/>
            </w:rPr>
          </w:pPr>
          <w:r w:rsidRPr="00042A86">
            <w:rPr>
              <w:noProof/>
              <w:lang w:val="es-MX" w:bidi="es-ES"/>
            </w:rPr>
            <w:t>Divida el capítulo en secciones con subtítulos relevantes. Los subtítulos guiarán al lec</w:t>
          </w:r>
          <w:r w:rsidRPr="00042A86">
            <w:rPr>
              <w:noProof/>
              <w:lang w:val="es-MX" w:bidi="es-ES"/>
            </w:rPr>
            <w:t>tor a través del capítulo y ayudarán a mostrar cómo percibe usted el tema. Incluya siempre más de un subtítulo en cada capítulo y asegúrese de que estén relacionados con el tema del capítulo.</w:t>
          </w:r>
        </w:p>
        <w:p w:rsidR="00000000" w:rsidRDefault="0054032F">
          <w:pPr>
            <w:pStyle w:val="0EB2534BD22E4B94AC6454B8D3CD6958"/>
          </w:pPr>
          <w:r w:rsidRPr="00042A86">
            <w:rPr>
              <w:noProof/>
              <w:lang w:val="es-MX" w:bidi="es-ES"/>
            </w:rPr>
            <w:t>Cuando busque contenido para un capítulo en particular, puede us</w:t>
          </w:r>
          <w:r w:rsidRPr="00042A86">
            <w:rPr>
              <w:noProof/>
              <w:lang w:val="es-MX" w:bidi="es-ES"/>
            </w:rPr>
            <w:t>ar cualquier punto clave que encuentre como subtítulo. Por ejemplo, el subtítulo 1 de este capítulo es “Adaptarse al cambio”, y en él describe la importancia de desarrollar adaptabilidad, flexibilidad, etc.</w:t>
          </w:r>
        </w:p>
      </w:docPartBody>
    </w:docPart>
    <w:docPart>
      <w:docPartPr>
        <w:name w:val="DEFFE15B38434BDA97C4E225B87B9428"/>
        <w:category>
          <w:name w:val="General"/>
          <w:gallery w:val="placeholder"/>
        </w:category>
        <w:types>
          <w:type w:val="bbPlcHdr"/>
        </w:types>
        <w:behaviors>
          <w:behavior w:val="content"/>
        </w:behaviors>
        <w:guid w:val="{6A63B5DD-B9CD-44D3-9085-C994334B9ECB}"/>
      </w:docPartPr>
      <w:docPartBody>
        <w:p w:rsidR="00000000" w:rsidRDefault="0054032F">
          <w:pPr>
            <w:pStyle w:val="DEFFE15B38434BDA97C4E225B87B9428"/>
          </w:pPr>
          <w:r w:rsidRPr="00042A86">
            <w:rPr>
              <w:noProof/>
              <w:lang w:val="es-MX" w:bidi="es-ES"/>
            </w:rPr>
            <w:t>Escriba el subtítulo 2</w:t>
          </w:r>
        </w:p>
      </w:docPartBody>
    </w:docPart>
    <w:docPart>
      <w:docPartPr>
        <w:name w:val="DEDEDBCD4C0F491E9F422E456FDF642A"/>
        <w:category>
          <w:name w:val="General"/>
          <w:gallery w:val="placeholder"/>
        </w:category>
        <w:types>
          <w:type w:val="bbPlcHdr"/>
        </w:types>
        <w:behaviors>
          <w:behavior w:val="content"/>
        </w:behaviors>
        <w:guid w:val="{BC9A2D7F-96CD-4579-978E-B24C896A8638}"/>
      </w:docPartPr>
      <w:docPartBody>
        <w:p w:rsidR="00000000" w:rsidRDefault="0054032F">
          <w:pPr>
            <w:pStyle w:val="DEDEDBCD4C0F491E9F422E456FDF642A"/>
          </w:pPr>
          <w:r w:rsidRPr="00042A86">
            <w:rPr>
              <w:noProof/>
              <w:lang w:val="es-MX" w:bidi="es-ES"/>
            </w:rPr>
            <w:t>Escriba contenido aquí</w:t>
          </w:r>
          <w:r w:rsidRPr="00042A86">
            <w:rPr>
              <w:noProof/>
              <w:lang w:val="es-MX" w:bidi="es-ES"/>
            </w:rPr>
            <w:t>…</w:t>
          </w:r>
        </w:p>
      </w:docPartBody>
    </w:docPart>
    <w:docPart>
      <w:docPartPr>
        <w:name w:val="DB6A82C1B4714644ABE89F3C562A2F32"/>
        <w:category>
          <w:name w:val="General"/>
          <w:gallery w:val="placeholder"/>
        </w:category>
        <w:types>
          <w:type w:val="bbPlcHdr"/>
        </w:types>
        <w:behaviors>
          <w:behavior w:val="content"/>
        </w:behaviors>
        <w:guid w:val="{FBFFBF86-835B-48B4-BD20-F989AF598955}"/>
      </w:docPartPr>
      <w:docPartBody>
        <w:p w:rsidR="00000000" w:rsidRDefault="0054032F">
          <w:pPr>
            <w:pStyle w:val="DB6A82C1B4714644ABE89F3C562A2F32"/>
          </w:pPr>
          <w:r w:rsidRPr="00042A86">
            <w:rPr>
              <w:noProof/>
              <w:lang w:val="es-MX" w:bidi="es-ES"/>
            </w:rPr>
            <w:t>Para el subtítulo 2, use algo como “Dejar un legado”. Aquí, concluya con una explicación de cómo todas las estrategias proporcionadas asegurarán un futuro mejor para todos.</w:t>
          </w:r>
        </w:p>
      </w:docPartBody>
    </w:docPart>
    <w:docPart>
      <w:docPartPr>
        <w:name w:val="B74E71A7DD15470EA15130AB9584DDF4"/>
        <w:category>
          <w:name w:val="General"/>
          <w:gallery w:val="placeholder"/>
        </w:category>
        <w:types>
          <w:type w:val="bbPlcHdr"/>
        </w:types>
        <w:behaviors>
          <w:behavior w:val="content"/>
        </w:behaviors>
        <w:guid w:val="{5B8988E0-F0B2-41F2-8CB8-C73396E037C9}"/>
      </w:docPartPr>
      <w:docPartBody>
        <w:p w:rsidR="00000000" w:rsidRDefault="0054032F">
          <w:pPr>
            <w:pStyle w:val="B74E71A7DD15470EA15130AB9584DDF4"/>
          </w:pPr>
          <w:r w:rsidRPr="00042A86">
            <w:rPr>
              <w:noProof/>
              <w:lang w:val="es-MX" w:bidi="es-ES"/>
            </w:rPr>
            <w:t>Resumen o puntos clave del capítulo</w:t>
          </w:r>
        </w:p>
      </w:docPartBody>
    </w:docPart>
    <w:docPart>
      <w:docPartPr>
        <w:name w:val="C98D007604E5468FBB9328771BAF4CEB"/>
        <w:category>
          <w:name w:val="General"/>
          <w:gallery w:val="placeholder"/>
        </w:category>
        <w:types>
          <w:type w:val="bbPlcHdr"/>
        </w:types>
        <w:behaviors>
          <w:behavior w:val="content"/>
        </w:behaviors>
        <w:guid w:val="{D5D8675E-58F8-4096-B73E-F2DF45667886}"/>
      </w:docPartPr>
      <w:docPartBody>
        <w:p w:rsidR="00000000" w:rsidRDefault="0054032F">
          <w:pPr>
            <w:pStyle w:val="C98D007604E5468FBB9328771BAF4CEB"/>
          </w:pPr>
          <w:r w:rsidRPr="00042A86">
            <w:rPr>
              <w:noProof/>
              <w:lang w:val="es-MX" w:bidi="es-ES"/>
            </w:rPr>
            <w:t>Escriba contenido aquí…</w:t>
          </w:r>
        </w:p>
      </w:docPartBody>
    </w:docPart>
    <w:docPart>
      <w:docPartPr>
        <w:name w:val="3FC4E016D13547FBB97BCC2B2AA2515B"/>
        <w:category>
          <w:name w:val="General"/>
          <w:gallery w:val="placeholder"/>
        </w:category>
        <w:types>
          <w:type w:val="bbPlcHdr"/>
        </w:types>
        <w:behaviors>
          <w:behavior w:val="content"/>
        </w:behaviors>
        <w:guid w:val="{904A71AD-F95F-4E59-8D5A-B865AEBB43E5}"/>
      </w:docPartPr>
      <w:docPartBody>
        <w:p w:rsidR="00C1492F" w:rsidRPr="00042A86" w:rsidRDefault="0054032F" w:rsidP="00BB5275">
          <w:pPr>
            <w:pStyle w:val="Textodesugerencia"/>
            <w:spacing w:line="240" w:lineRule="auto"/>
            <w:rPr>
              <w:rFonts w:ascii="Times New Roman" w:hAnsi="Times New Roman"/>
              <w:noProof/>
              <w:lang w:val="es-MX"/>
            </w:rPr>
          </w:pPr>
          <w:r w:rsidRPr="00042A86">
            <w:rPr>
              <w:rFonts w:ascii="Times New Roman" w:hAnsi="Times New Roman"/>
              <w:noProof/>
              <w:lang w:val="es-MX" w:bidi="es-ES"/>
            </w:rPr>
            <w:t>Recuerde al l</w:t>
          </w:r>
          <w:r w:rsidRPr="00042A86">
            <w:rPr>
              <w:rFonts w:ascii="Times New Roman" w:hAnsi="Times New Roman"/>
              <w:noProof/>
              <w:lang w:val="es-MX" w:bidi="es-ES"/>
            </w:rPr>
            <w:t xml:space="preserve">ector los puntos clave del capítulo en un párrafo breve. También puede usar una lista con viñetas, como se muestra a continuación: </w:t>
          </w:r>
        </w:p>
        <w:p w:rsidR="00C1492F" w:rsidRPr="00042A86" w:rsidRDefault="0054032F" w:rsidP="00BB5275">
          <w:pPr>
            <w:pStyle w:val="Listaconvietas"/>
            <w:tabs>
              <w:tab w:val="clear" w:pos="360"/>
              <w:tab w:val="left" w:pos="4050"/>
            </w:tabs>
            <w:spacing w:before="0" w:line="240" w:lineRule="auto"/>
            <w:rPr>
              <w:noProof/>
              <w:color w:val="0070C0"/>
              <w:lang w:val="es-MX"/>
            </w:rPr>
          </w:pPr>
          <w:r w:rsidRPr="00042A86">
            <w:rPr>
              <w:noProof/>
              <w:color w:val="0070C0"/>
              <w:lang w:val="es-MX" w:bidi="es-ES"/>
            </w:rPr>
            <w:t xml:space="preserve">En el futuro, la supervivencia dependerá de la capacidad para adaptarse a un entorno que cambia rápidamente. </w:t>
          </w:r>
        </w:p>
        <w:p w:rsidR="00C1492F" w:rsidRPr="00042A86" w:rsidRDefault="0054032F" w:rsidP="00BB5275">
          <w:pPr>
            <w:pStyle w:val="Listaconvietas"/>
            <w:tabs>
              <w:tab w:val="clear" w:pos="360"/>
              <w:tab w:val="left" w:pos="4050"/>
            </w:tabs>
            <w:spacing w:before="0" w:line="240" w:lineRule="auto"/>
            <w:rPr>
              <w:noProof/>
              <w:color w:val="0070C0"/>
              <w:lang w:val="es-MX"/>
            </w:rPr>
          </w:pPr>
          <w:r w:rsidRPr="00042A86">
            <w:rPr>
              <w:noProof/>
              <w:color w:val="0070C0"/>
              <w:lang w:val="es-MX" w:bidi="es-ES"/>
            </w:rPr>
            <w:t xml:space="preserve">Punto 2 del </w:t>
          </w:r>
          <w:r w:rsidRPr="00042A86">
            <w:rPr>
              <w:noProof/>
              <w:color w:val="0070C0"/>
              <w:lang w:val="es-MX" w:bidi="es-ES"/>
            </w:rPr>
            <w:t>texto.</w:t>
          </w:r>
        </w:p>
        <w:p w:rsidR="00C1492F" w:rsidRPr="00042A86" w:rsidRDefault="0054032F" w:rsidP="00BB5275">
          <w:pPr>
            <w:pStyle w:val="Listaconvietas"/>
            <w:tabs>
              <w:tab w:val="clear" w:pos="360"/>
              <w:tab w:val="left" w:pos="4050"/>
            </w:tabs>
            <w:spacing w:before="0" w:line="240" w:lineRule="auto"/>
            <w:rPr>
              <w:noProof/>
              <w:color w:val="0070C0"/>
              <w:lang w:val="es-MX"/>
            </w:rPr>
          </w:pPr>
          <w:r w:rsidRPr="00042A86">
            <w:rPr>
              <w:noProof/>
              <w:color w:val="0070C0"/>
              <w:lang w:val="es-MX" w:bidi="es-ES"/>
            </w:rPr>
            <w:t>Punto 3 del texto.</w:t>
          </w:r>
        </w:p>
        <w:p w:rsidR="00000000" w:rsidRDefault="0054032F">
          <w:pPr>
            <w:pStyle w:val="3FC4E016D13547FBB97BCC2B2AA2515B"/>
          </w:pPr>
          <w:r w:rsidRPr="00042A86">
            <w:rPr>
              <w:noProof/>
              <w:color w:val="0070C0"/>
              <w:lang w:val="es-MX" w:bidi="es-ES"/>
            </w:rPr>
            <w:t>Etc.</w:t>
          </w:r>
        </w:p>
      </w:docPartBody>
    </w:docPart>
    <w:docPart>
      <w:docPartPr>
        <w:name w:val="2FB494888EF04909AD4FEBA1EDCD6083"/>
        <w:category>
          <w:name w:val="General"/>
          <w:gallery w:val="placeholder"/>
        </w:category>
        <w:types>
          <w:type w:val="bbPlcHdr"/>
        </w:types>
        <w:behaviors>
          <w:behavior w:val="content"/>
        </w:behaviors>
        <w:guid w:val="{4312085F-4630-45DC-955E-917545D92924}"/>
      </w:docPartPr>
      <w:docPartBody>
        <w:p w:rsidR="00000000" w:rsidRDefault="0054032F">
          <w:pPr>
            <w:pStyle w:val="2FB494888EF04909AD4FEBA1EDCD6083"/>
          </w:pPr>
          <w:r w:rsidRPr="00042A86">
            <w:rPr>
              <w:noProof/>
              <w:lang w:val="es-MX" w:bidi="es-ES"/>
            </w:rPr>
            <w:t>Epílogo o conclusión</w:t>
          </w:r>
        </w:p>
      </w:docPartBody>
    </w:docPart>
    <w:docPart>
      <w:docPartPr>
        <w:name w:val="CC109017D4774A9A8B7EB55ABC4D8A39"/>
        <w:category>
          <w:name w:val="General"/>
          <w:gallery w:val="placeholder"/>
        </w:category>
        <w:types>
          <w:type w:val="bbPlcHdr"/>
        </w:types>
        <w:behaviors>
          <w:behavior w:val="content"/>
        </w:behaviors>
        <w:guid w:val="{CEC1D9E4-8F66-4864-98EF-A42EBED326F8}"/>
      </w:docPartPr>
      <w:docPartBody>
        <w:p w:rsidR="00000000" w:rsidRDefault="0054032F">
          <w:pPr>
            <w:pStyle w:val="CC109017D4774A9A8B7EB55ABC4D8A39"/>
          </w:pPr>
          <w:r w:rsidRPr="00042A86">
            <w:rPr>
              <w:noProof/>
              <w:lang w:val="es-MX" w:bidi="es-ES"/>
            </w:rPr>
            <w:t>Escriba contenido aquí…</w:t>
          </w:r>
        </w:p>
      </w:docPartBody>
    </w:docPart>
    <w:docPart>
      <w:docPartPr>
        <w:name w:val="B3E9204309C7464B9105EC3C02638EE2"/>
        <w:category>
          <w:name w:val="General"/>
          <w:gallery w:val="placeholder"/>
        </w:category>
        <w:types>
          <w:type w:val="bbPlcHdr"/>
        </w:types>
        <w:behaviors>
          <w:behavior w:val="content"/>
        </w:behaviors>
        <w:guid w:val="{18B431C6-4C36-4570-B611-3C7D79959263}"/>
      </w:docPartPr>
      <w:docPartBody>
        <w:p w:rsidR="00000000" w:rsidRDefault="0054032F">
          <w:pPr>
            <w:pStyle w:val="B3E9204309C7464B9105EC3C02638EE2"/>
          </w:pPr>
          <w:r w:rsidRPr="00042A86">
            <w:rPr>
              <w:noProof/>
              <w:lang w:val="es-MX" w:bidi="es-ES"/>
            </w:rPr>
            <w:t xml:space="preserve">Escriba un texto breve y conciso. Mencione los puntos clave del libro y los pasos a seguir para solucionar los problemas. Recuerde al lector cómo se beneficiará si sigue </w:t>
          </w:r>
          <w:r w:rsidRPr="00042A86">
            <w:rPr>
              <w:noProof/>
              <w:lang w:val="es-MX" w:bidi="es-ES"/>
            </w:rPr>
            <w:t>estos pasos.</w:t>
          </w:r>
        </w:p>
      </w:docPartBody>
    </w:docPart>
    <w:docPart>
      <w:docPartPr>
        <w:name w:val="FB7C997574CC4CB68F5E1C369C3DCD96"/>
        <w:category>
          <w:name w:val="General"/>
          <w:gallery w:val="placeholder"/>
        </w:category>
        <w:types>
          <w:type w:val="bbPlcHdr"/>
        </w:types>
        <w:behaviors>
          <w:behavior w:val="content"/>
        </w:behaviors>
        <w:guid w:val="{BB26E810-BD1E-40EB-B365-8F79A692C10F}"/>
      </w:docPartPr>
      <w:docPartBody>
        <w:p w:rsidR="00000000" w:rsidRDefault="0054032F">
          <w:pPr>
            <w:pStyle w:val="FB7C997574CC4CB68F5E1C369C3DCD96"/>
          </w:pPr>
          <w:r w:rsidRPr="00042A86">
            <w:rPr>
              <w:noProof/>
              <w:lang w:val="es-MX" w:bidi="es-ES"/>
            </w:rPr>
            <w:t>Bibliografía</w:t>
          </w:r>
        </w:p>
      </w:docPartBody>
    </w:docPart>
    <w:docPart>
      <w:docPartPr>
        <w:name w:val="10C93234C39440FCACB73CE2356CAD64"/>
        <w:category>
          <w:name w:val="General"/>
          <w:gallery w:val="placeholder"/>
        </w:category>
        <w:types>
          <w:type w:val="bbPlcHdr"/>
        </w:types>
        <w:behaviors>
          <w:behavior w:val="content"/>
        </w:behaviors>
        <w:guid w:val="{6DA8FDB7-2FA4-449A-9D37-9FF5BA079018}"/>
      </w:docPartPr>
      <w:docPartBody>
        <w:p w:rsidR="00C1492F" w:rsidRPr="00042A86" w:rsidRDefault="0054032F" w:rsidP="00BB5275">
          <w:pPr>
            <w:pStyle w:val="Textodesugerencia"/>
            <w:spacing w:line="240" w:lineRule="auto"/>
            <w:rPr>
              <w:noProof/>
              <w:lang w:val="es-MX"/>
            </w:rPr>
          </w:pPr>
          <w:r w:rsidRPr="00042A86">
            <w:rPr>
              <w:noProof/>
              <w:lang w:val="es-MX" w:bidi="es-ES"/>
            </w:rPr>
            <w:t>A continuación se muestra es un ejemplo de una lista de obras citadas con formato APA. Organice su lista de referencias bibliográficas alfabéticamente.</w:t>
          </w:r>
        </w:p>
        <w:p w:rsidR="00C1492F" w:rsidRPr="00042A86" w:rsidRDefault="0054032F" w:rsidP="00BB5275">
          <w:pPr>
            <w:pStyle w:val="Textodesugerencia"/>
            <w:spacing w:line="240" w:lineRule="auto"/>
            <w:rPr>
              <w:noProof/>
              <w:lang w:val="es-MX"/>
            </w:rPr>
          </w:pPr>
          <w:r w:rsidRPr="00042A86">
            <w:rPr>
              <w:noProof/>
              <w:lang w:val="es-MX" w:bidi="es-ES"/>
            </w:rPr>
            <w:t>A la hora de citar libros, use el formato que se muestra en los ejemplos</w:t>
          </w:r>
          <w:r w:rsidRPr="00042A86">
            <w:rPr>
              <w:noProof/>
              <w:lang w:val="es-MX" w:bidi="es-ES"/>
            </w:rPr>
            <w:t xml:space="preserve"> siguientes, aplique el estilo Bibliografía al formato:</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w:t>
          </w:r>
          <w:r w:rsidRPr="00042A86">
            <w:rPr>
              <w:i/>
              <w:noProof/>
              <w:lang w:val="es-MX" w:bidi="es-ES"/>
            </w:rPr>
            <w:t>Título del libro.</w:t>
          </w:r>
          <w:r w:rsidRPr="00042A86">
            <w:rPr>
              <w:noProof/>
              <w:lang w:val="es-MX" w:bidi="es-ES"/>
            </w:rPr>
            <w:t xml:space="preserve"> Información adicional. Ciudad, país de publicación: Editorial.</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 xml:space="preserve">King, S. (2000). </w:t>
          </w:r>
          <w:r w:rsidRPr="00042A86">
            <w:rPr>
              <w:i/>
              <w:noProof/>
              <w:lang w:val="es-MX" w:bidi="es-ES"/>
            </w:rPr>
            <w:t>On writing: A memoir of t</w:t>
          </w:r>
          <w:r w:rsidRPr="00042A86">
            <w:rPr>
              <w:i/>
              <w:noProof/>
              <w:lang w:val="es-MX" w:bidi="es-ES"/>
            </w:rPr>
            <w:t>he craft.</w:t>
          </w:r>
          <w:r w:rsidRPr="00042A86">
            <w:rPr>
              <w:noProof/>
              <w:lang w:val="es-MX" w:bidi="es-ES"/>
            </w:rPr>
            <w:t xml:space="preserve"> Nueva York: Pocket Books.</w:t>
          </w:r>
        </w:p>
        <w:p w:rsidR="00C1492F" w:rsidRPr="00042A86" w:rsidRDefault="0054032F" w:rsidP="00BB5275">
          <w:pPr>
            <w:pStyle w:val="Textodesugerencia"/>
            <w:spacing w:line="240" w:lineRule="auto"/>
            <w:rPr>
              <w:noProof/>
              <w:lang w:val="es-MX"/>
            </w:rPr>
          </w:pPr>
          <w:r w:rsidRPr="00042A86">
            <w:rPr>
              <w:noProof/>
              <w:lang w:val="es-MX" w:bidi="es-ES"/>
            </w:rPr>
            <w:t>Para citar recursos en línea, use el formato que se muestra en los ejemplos siguientes:</w:t>
          </w:r>
        </w:p>
        <w:p w:rsidR="00C1492F" w:rsidRPr="00042A86" w:rsidRDefault="0054032F" w:rsidP="00BB5275">
          <w:pPr>
            <w:pStyle w:val="Textodesugerencia"/>
            <w:spacing w:line="240" w:lineRule="auto"/>
            <w:rPr>
              <w:noProof/>
              <w:lang w:val="es-MX"/>
            </w:rPr>
          </w:pPr>
          <w:r w:rsidRPr="00042A86">
            <w:rPr>
              <w:noProof/>
              <w:u w:val="single"/>
              <w:lang w:val="es-MX" w:bidi="es-ES"/>
            </w:rPr>
            <w:t>Documentos de internet</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 l</w:t>
          </w:r>
          <w:r w:rsidRPr="00042A86">
            <w:rPr>
              <w:i/>
              <w:noProof/>
              <w:lang w:val="es-MX" w:bidi="es-ES"/>
            </w:rPr>
            <w:t>a obra</w:t>
          </w:r>
          <w:r w:rsidRPr="00042A86">
            <w:rPr>
              <w:noProof/>
              <w:lang w:val="es-MX" w:bidi="es-ES"/>
            </w:rPr>
            <w:t>. Consultado en dirección URL completa</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 xml:space="preserve">Amir, N. (17 de octubre de 2018). 4 tips for staying on track with your writing. </w:t>
          </w:r>
          <w:r w:rsidRPr="00042A86">
            <w:rPr>
              <w:i/>
              <w:noProof/>
              <w:lang w:val="es-MX" w:bidi="es-ES"/>
            </w:rPr>
            <w:t>Write Nonfiction now!</w:t>
          </w:r>
          <w:r w:rsidRPr="00042A86">
            <w:rPr>
              <w:noProof/>
              <w:lang w:val="es-MX" w:bidi="es-ES"/>
            </w:rPr>
            <w:t xml:space="preserve"> Consultado en http://writenonfictionnow.com/tips-staying-track-writing/</w:t>
          </w:r>
        </w:p>
        <w:p w:rsidR="00C1492F" w:rsidRPr="00042A86" w:rsidRDefault="0054032F" w:rsidP="00BB5275">
          <w:pPr>
            <w:pStyle w:val="Textodesugerencia"/>
            <w:spacing w:line="240" w:lineRule="auto"/>
            <w:rPr>
              <w:noProof/>
              <w:lang w:val="es-MX"/>
            </w:rPr>
          </w:pPr>
          <w:r w:rsidRPr="00042A86">
            <w:rPr>
              <w:noProof/>
              <w:u w:val="single"/>
              <w:lang w:val="es-MX" w:bidi="es-ES"/>
            </w:rPr>
            <w:t>Publicaciones en línea</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Apellidos del</w:t>
          </w:r>
          <w:r w:rsidRPr="00042A86">
            <w:rPr>
              <w:noProof/>
              <w:lang w:val="es-MX" w:bidi="es-ES"/>
            </w:rPr>
            <w:t xml:space="preserve"> autor, inicial o iniciales del nombre. (Fecha de publicación). Título del artículo. </w:t>
          </w:r>
          <w:r w:rsidRPr="00042A86">
            <w:rPr>
              <w:i/>
              <w:noProof/>
              <w:lang w:val="es-MX" w:bidi="es-ES"/>
            </w:rPr>
            <w:t>Título de la publicación</w:t>
          </w:r>
          <w:r w:rsidRPr="00042A86">
            <w:rPr>
              <w:noProof/>
              <w:lang w:val="es-MX" w:bidi="es-ES"/>
            </w:rPr>
            <w:t>, número del volumen y páginas. Consultado en dirección URL completa</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 xml:space="preserve">Brewer, R. L. (4 de octubre de 2018). How to write better titles: 7 effective </w:t>
          </w:r>
          <w:r w:rsidRPr="00042A86">
            <w:rPr>
              <w:noProof/>
              <w:lang w:val="es-MX" w:bidi="es-ES"/>
            </w:rPr>
            <w:t xml:space="preserve">title tips for books, articles, and conference sessions. </w:t>
          </w:r>
          <w:r w:rsidRPr="00042A86">
            <w:rPr>
              <w:i/>
              <w:noProof/>
              <w:lang w:val="es-MX" w:bidi="es-ES"/>
            </w:rPr>
            <w:t>Writer’s Digest.</w:t>
          </w:r>
          <w:r w:rsidRPr="00042A86">
            <w:rPr>
              <w:noProof/>
              <w:lang w:val="es-MX" w:bidi="es-ES"/>
            </w:rPr>
            <w:t xml:space="preserve"> Consultado en http://www.writersdigest.com/whats-new/how-to-write-better-titles</w:t>
          </w:r>
        </w:p>
        <w:p w:rsidR="00C1492F" w:rsidRPr="00042A86" w:rsidRDefault="0054032F" w:rsidP="00BB5275">
          <w:pPr>
            <w:pStyle w:val="Textodesugerencia"/>
            <w:spacing w:line="240" w:lineRule="auto"/>
            <w:rPr>
              <w:noProof/>
              <w:lang w:val="es-MX"/>
            </w:rPr>
          </w:pPr>
          <w:r w:rsidRPr="00042A86">
            <w:rPr>
              <w:noProof/>
              <w:lang w:val="es-MX" w:bidi="es-ES"/>
            </w:rPr>
            <w:t>Para citar revistas, use el formato que se muestra en los ejemplos siguientes:</w:t>
          </w:r>
        </w:p>
        <w:p w:rsidR="00C1492F" w:rsidRPr="00042A86" w:rsidRDefault="0054032F" w:rsidP="00BB5275">
          <w:pPr>
            <w:pStyle w:val="Textodesugerencia"/>
            <w:spacing w:line="240" w:lineRule="auto"/>
            <w:rPr>
              <w:noProof/>
              <w:u w:val="single"/>
              <w:lang w:val="es-MX"/>
            </w:rPr>
          </w:pPr>
          <w:r w:rsidRPr="00042A86">
            <w:rPr>
              <w:noProof/>
              <w:u w:val="single"/>
              <w:lang w:val="es-MX" w:bidi="es-ES"/>
            </w:rPr>
            <w:t>Revistas y periódicos</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 xml:space="preserve">Apellidos del autor, inicial o iniciales del nombre. (Fecha de publicación). Título del artículo. </w:t>
          </w:r>
          <w:r w:rsidRPr="00042A86">
            <w:rPr>
              <w:i/>
              <w:noProof/>
              <w:lang w:val="es-MX" w:bidi="es-ES"/>
            </w:rPr>
            <w:t>Título del periódico</w:t>
          </w:r>
          <w:r w:rsidRPr="00042A86">
            <w:rPr>
              <w:noProof/>
              <w:lang w:val="es-MX" w:bidi="es-ES"/>
            </w:rPr>
            <w:t xml:space="preserve">, </w:t>
          </w:r>
          <w:r w:rsidRPr="00042A86">
            <w:rPr>
              <w:i/>
              <w:noProof/>
              <w:lang w:val="es-MX" w:bidi="es-ES"/>
            </w:rPr>
            <w:t>número del volumen (número del artículo si está disponible</w:t>
          </w:r>
          <w:r w:rsidRPr="00042A86">
            <w:rPr>
              <w:noProof/>
              <w:lang w:val="es-MX" w:bidi="es-ES"/>
            </w:rPr>
            <w:t>), páginas.</w:t>
          </w:r>
        </w:p>
        <w:p w:rsidR="00C1492F" w:rsidRPr="00042A86" w:rsidRDefault="0054032F" w:rsidP="00BB5275">
          <w:pPr>
            <w:pStyle w:val="Textodesugerencia"/>
            <w:spacing w:line="240" w:lineRule="auto"/>
            <w:ind w:left="1800" w:hanging="540"/>
            <w:rPr>
              <w:noProof/>
              <w:lang w:val="es-MX"/>
            </w:rPr>
          </w:pPr>
          <w:r w:rsidRPr="00042A86">
            <w:rPr>
              <w:noProof/>
              <w:lang w:val="es-MX" w:bidi="es-ES"/>
            </w:rPr>
            <w:t xml:space="preserve">McPhee, J. (29 de abril de 2013). Draft No. 4. </w:t>
          </w:r>
          <w:r w:rsidRPr="00042A86">
            <w:rPr>
              <w:i/>
              <w:noProof/>
              <w:lang w:val="es-MX" w:bidi="es-ES"/>
            </w:rPr>
            <w:t>New Yorker</w:t>
          </w:r>
          <w:r w:rsidRPr="00042A86">
            <w:rPr>
              <w:noProof/>
              <w:lang w:val="es-MX" w:bidi="es-ES"/>
            </w:rPr>
            <w:t xml:space="preserve">, </w:t>
          </w:r>
          <w:r w:rsidRPr="00042A86">
            <w:rPr>
              <w:i/>
              <w:noProof/>
              <w:lang w:val="es-MX" w:bidi="es-ES"/>
            </w:rPr>
            <w:t>89</w:t>
          </w:r>
          <w:r w:rsidRPr="00042A86">
            <w:rPr>
              <w:noProof/>
              <w:lang w:val="es-MX" w:bidi="es-ES"/>
            </w:rPr>
            <w:t>, 20-</w:t>
          </w:r>
          <w:r w:rsidRPr="00042A86">
            <w:rPr>
              <w:noProof/>
              <w:lang w:val="es-MX" w:bidi="es-ES"/>
            </w:rPr>
            <w:t>25.</w:t>
          </w:r>
        </w:p>
        <w:p w:rsidR="00000000" w:rsidRDefault="0054032F">
          <w:pPr>
            <w:pStyle w:val="10C93234C39440FCACB73CE2356CAD64"/>
          </w:pPr>
          <w:r w:rsidRPr="00042A86">
            <w:rPr>
              <w:noProof/>
              <w:lang w:val="es-MX" w:bidi="es-ES"/>
            </w:rPr>
            <w:t>Para obtener más información e instrucciones, consulte el Manual de publicaciones de APA.</w:t>
          </w:r>
        </w:p>
      </w:docPartBody>
    </w:docPart>
    <w:docPart>
      <w:docPartPr>
        <w:name w:val="13F1D6174B0A4130B3198009A2E05A58"/>
        <w:category>
          <w:name w:val="General"/>
          <w:gallery w:val="placeholder"/>
        </w:category>
        <w:types>
          <w:type w:val="bbPlcHdr"/>
        </w:types>
        <w:behaviors>
          <w:behavior w:val="content"/>
        </w:behaviors>
        <w:guid w:val="{3AD1ED52-C949-423C-BD9A-1A172ACFD6A7}"/>
      </w:docPartPr>
      <w:docPartBody>
        <w:p w:rsidR="00000000" w:rsidRDefault="0054032F">
          <w:pPr>
            <w:pStyle w:val="13F1D6174B0A4130B3198009A2E05A58"/>
          </w:pPr>
          <w:r w:rsidRPr="00042A86">
            <w:rPr>
              <w:noProof/>
              <w:lang w:val="es-MX" w:bidi="es-ES"/>
            </w:rPr>
            <w:t>Agradecimientos</w:t>
          </w:r>
        </w:p>
      </w:docPartBody>
    </w:docPart>
    <w:docPart>
      <w:docPartPr>
        <w:name w:val="1A3BA2DAD4FC43CAA17D2259CBF67CBF"/>
        <w:category>
          <w:name w:val="General"/>
          <w:gallery w:val="placeholder"/>
        </w:category>
        <w:types>
          <w:type w:val="bbPlcHdr"/>
        </w:types>
        <w:behaviors>
          <w:behavior w:val="content"/>
        </w:behaviors>
        <w:guid w:val="{C8AB0783-921E-4D42-B3FB-9FEE7C9A4B74}"/>
      </w:docPartPr>
      <w:docPartBody>
        <w:p w:rsidR="00000000" w:rsidRDefault="0054032F">
          <w:pPr>
            <w:pStyle w:val="1A3BA2DAD4FC43CAA17D2259CBF67CBF"/>
          </w:pPr>
          <w:r w:rsidRPr="00042A86">
            <w:rPr>
              <w:noProof/>
              <w:lang w:val="es-MX" w:bidi="es-ES"/>
            </w:rPr>
            <w:t>Escriba contenido aquí…</w:t>
          </w:r>
        </w:p>
      </w:docPartBody>
    </w:docPart>
    <w:docPart>
      <w:docPartPr>
        <w:name w:val="DEE703E12EA04C1A8AFEB68B8C231650"/>
        <w:category>
          <w:name w:val="General"/>
          <w:gallery w:val="placeholder"/>
        </w:category>
        <w:types>
          <w:type w:val="bbPlcHdr"/>
        </w:types>
        <w:behaviors>
          <w:behavior w:val="content"/>
        </w:behaviors>
        <w:guid w:val="{72BDED97-9B2E-418F-A378-712FE5A9B5B8}"/>
      </w:docPartPr>
      <w:docPartBody>
        <w:p w:rsidR="00000000" w:rsidRDefault="0054032F">
          <w:pPr>
            <w:pStyle w:val="DEE703E12EA04C1A8AFEB68B8C231650"/>
          </w:pPr>
          <w:r w:rsidRPr="00042A86">
            <w:rPr>
              <w:noProof/>
              <w:lang w:val="es-MX" w:bidi="es-ES"/>
            </w:rPr>
            <w:t>Dé gracias a las personas claves que le inspiraron y le ayudaron en el proceso de escritura y publicación de su ob</w:t>
          </w:r>
          <w:r w:rsidRPr="00042A86">
            <w:rPr>
              <w:noProof/>
              <w:lang w:val="es-MX" w:bidi="es-ES"/>
            </w:rPr>
            <w:t>ra. Es similar a la página de las dedicatorias, pero aquí puede dar más detalles e incluir a más personas.</w:t>
          </w:r>
        </w:p>
      </w:docPartBody>
    </w:docPart>
    <w:docPart>
      <w:docPartPr>
        <w:name w:val="BAB571033DD74F38BD28D3F835797FF4"/>
        <w:category>
          <w:name w:val="General"/>
          <w:gallery w:val="placeholder"/>
        </w:category>
        <w:types>
          <w:type w:val="bbPlcHdr"/>
        </w:types>
        <w:behaviors>
          <w:behavior w:val="content"/>
        </w:behaviors>
        <w:guid w:val="{74709785-9E99-49A3-AA4B-84369853C9B5}"/>
      </w:docPartPr>
      <w:docPartBody>
        <w:p w:rsidR="00000000" w:rsidRDefault="0054032F">
          <w:pPr>
            <w:pStyle w:val="BAB571033DD74F38BD28D3F835797FF4"/>
          </w:pPr>
          <w:r w:rsidRPr="00042A86">
            <w:rPr>
              <w:noProof/>
              <w:lang w:val="es-MX" w:bidi="es-ES"/>
            </w:rPr>
            <w:t>Información sobre el autor</w:t>
          </w:r>
        </w:p>
      </w:docPartBody>
    </w:docPart>
    <w:docPart>
      <w:docPartPr>
        <w:name w:val="428A0C54F48C4CB2A40CBF2B2E2482C0"/>
        <w:category>
          <w:name w:val="General"/>
          <w:gallery w:val="placeholder"/>
        </w:category>
        <w:types>
          <w:type w:val="bbPlcHdr"/>
        </w:types>
        <w:behaviors>
          <w:behavior w:val="content"/>
        </w:behaviors>
        <w:guid w:val="{B10ECCE7-7CD1-457C-B6E5-E38F6062D1DC}"/>
      </w:docPartPr>
      <w:docPartBody>
        <w:p w:rsidR="00000000" w:rsidRDefault="0054032F">
          <w:pPr>
            <w:pStyle w:val="428A0C54F48C4CB2A40CBF2B2E2482C0"/>
          </w:pPr>
          <w:r w:rsidRPr="00042A86">
            <w:rPr>
              <w:noProof/>
              <w:lang w:val="es-MX" w:bidi="es-ES"/>
            </w:rPr>
            <w:t>Escriba contenido aquí…</w:t>
          </w:r>
        </w:p>
      </w:docPartBody>
    </w:docPart>
    <w:docPart>
      <w:docPartPr>
        <w:name w:val="3F0B832F38BA46CC84D0C9BC2985AB39"/>
        <w:category>
          <w:name w:val="General"/>
          <w:gallery w:val="placeholder"/>
        </w:category>
        <w:types>
          <w:type w:val="bbPlcHdr"/>
        </w:types>
        <w:behaviors>
          <w:behavior w:val="content"/>
        </w:behaviors>
        <w:guid w:val="{7429B07C-CC33-49D1-8E43-3BE1A6F2B6C6}"/>
      </w:docPartPr>
      <w:docPartBody>
        <w:p w:rsidR="00C1492F" w:rsidRPr="00042A86" w:rsidRDefault="0054032F" w:rsidP="00BB5275">
          <w:pPr>
            <w:pStyle w:val="Textodesugerencia"/>
            <w:spacing w:line="240" w:lineRule="auto"/>
            <w:rPr>
              <w:noProof/>
              <w:lang w:val="es-MX"/>
            </w:rPr>
          </w:pPr>
          <w:r w:rsidRPr="00042A86">
            <w:rPr>
              <w:noProof/>
              <w:lang w:val="es-MX" w:bidi="es-ES"/>
            </w:rPr>
            <w:t xml:space="preserve">Escriba esta página en tercera persona. (Por ejemplo, use “El autor” o su nombre, no </w:t>
          </w:r>
          <w:r w:rsidRPr="00042A86">
            <w:rPr>
              <w:noProof/>
              <w:lang w:val="es-MX" w:bidi="es-ES"/>
            </w:rPr>
            <w:t>“Yo”). La información que contiene determina su credibilidad para los lectores. No escriba demasiado. Simplemente explique su formación y su experiencia en el tema que trata el libro, e incluya otra información que genere confianza. Por ejemplo:</w:t>
          </w:r>
        </w:p>
        <w:p w:rsidR="00C1492F" w:rsidRPr="00042A86" w:rsidRDefault="0054032F" w:rsidP="00C1492F">
          <w:pPr>
            <w:pStyle w:val="Textodesugerencia"/>
            <w:numPr>
              <w:ilvl w:val="0"/>
              <w:numId w:val="4"/>
            </w:numPr>
            <w:spacing w:line="240" w:lineRule="auto"/>
            <w:ind w:left="1080"/>
            <w:rPr>
              <w:noProof/>
              <w:lang w:val="es-MX"/>
            </w:rPr>
          </w:pPr>
          <w:r w:rsidRPr="00042A86">
            <w:rPr>
              <w:noProof/>
              <w:lang w:val="es-MX" w:bidi="es-ES"/>
            </w:rPr>
            <w:t>Logros pro</w:t>
          </w:r>
          <w:r w:rsidRPr="00042A86">
            <w:rPr>
              <w:noProof/>
              <w:lang w:val="es-MX" w:bidi="es-ES"/>
            </w:rPr>
            <w:t>fesionales y personales relacionados con el tema en cuestión.</w:t>
          </w:r>
        </w:p>
        <w:p w:rsidR="00C1492F" w:rsidRPr="00042A86" w:rsidRDefault="0054032F" w:rsidP="00C1492F">
          <w:pPr>
            <w:pStyle w:val="Textodesugerencia"/>
            <w:numPr>
              <w:ilvl w:val="0"/>
              <w:numId w:val="4"/>
            </w:numPr>
            <w:spacing w:line="240" w:lineRule="auto"/>
            <w:ind w:left="1080"/>
            <w:rPr>
              <w:noProof/>
              <w:lang w:val="es-MX"/>
            </w:rPr>
          </w:pPr>
          <w:r w:rsidRPr="00042A86">
            <w:rPr>
              <w:noProof/>
              <w:lang w:val="es-MX" w:bidi="es-ES"/>
            </w:rPr>
            <w:t>Una lista de otras obras publicadas y un vínculo a su sitio web.</w:t>
          </w:r>
        </w:p>
        <w:p w:rsidR="00C1492F" w:rsidRPr="00042A86" w:rsidRDefault="0054032F" w:rsidP="00C1492F">
          <w:pPr>
            <w:pStyle w:val="Textodesugerencia"/>
            <w:numPr>
              <w:ilvl w:val="0"/>
              <w:numId w:val="4"/>
            </w:numPr>
            <w:spacing w:line="240" w:lineRule="auto"/>
            <w:ind w:left="1080"/>
            <w:rPr>
              <w:noProof/>
              <w:lang w:val="es-MX"/>
            </w:rPr>
          </w:pPr>
          <w:r w:rsidRPr="00042A86">
            <w:rPr>
              <w:noProof/>
              <w:lang w:val="es-MX" w:bidi="es-ES"/>
            </w:rPr>
            <w:t>Su formación académica.</w:t>
          </w:r>
        </w:p>
        <w:p w:rsidR="00C1492F" w:rsidRPr="00042A86" w:rsidRDefault="0054032F" w:rsidP="00C1492F">
          <w:pPr>
            <w:pStyle w:val="Textodesugerencia"/>
            <w:numPr>
              <w:ilvl w:val="0"/>
              <w:numId w:val="4"/>
            </w:numPr>
            <w:spacing w:line="240" w:lineRule="auto"/>
            <w:ind w:left="1080"/>
            <w:rPr>
              <w:noProof/>
              <w:lang w:val="es-MX"/>
            </w:rPr>
          </w:pPr>
          <w:r w:rsidRPr="00042A86">
            <w:rPr>
              <w:noProof/>
              <w:lang w:val="es-MX" w:bidi="es-ES"/>
            </w:rPr>
            <w:t>Mencione a otros expertos destacados en el campo con los que haya trabajado.</w:t>
          </w:r>
        </w:p>
        <w:p w:rsidR="00000000" w:rsidRDefault="0054032F">
          <w:pPr>
            <w:pStyle w:val="3F0B832F38BA46CC84D0C9BC2985AB39"/>
          </w:pPr>
          <w:r w:rsidRPr="00042A86">
            <w:rPr>
              <w:noProof/>
              <w:lang w:val="es-MX" w:bidi="es-ES"/>
            </w:rPr>
            <w:t>Su zona de residencia, su es</w:t>
          </w:r>
          <w:r w:rsidRPr="00042A86">
            <w:rPr>
              <w:noProof/>
              <w:lang w:val="es-MX" w:bidi="es-ES"/>
            </w:rPr>
            <w:t>tado civil, sus aficiones, etc.</w:t>
          </w:r>
        </w:p>
      </w:docPartBody>
    </w:docPart>
    <w:docPart>
      <w:docPartPr>
        <w:name w:val="F0B55FCA60134D719CBE18F3057510FA"/>
        <w:category>
          <w:name w:val="General"/>
          <w:gallery w:val="placeholder"/>
        </w:category>
        <w:types>
          <w:type w:val="bbPlcHdr"/>
        </w:types>
        <w:behaviors>
          <w:behavior w:val="content"/>
        </w:behaviors>
        <w:guid w:val="{BC17390B-87FD-4374-B29C-D60B28CC7FD7}"/>
      </w:docPartPr>
      <w:docPartBody>
        <w:p w:rsidR="00000000" w:rsidRDefault="0054032F">
          <w:pPr>
            <w:pStyle w:val="F0B55FCA60134D719CBE18F3057510FA"/>
          </w:pPr>
          <w:r w:rsidRPr="00042A86">
            <w:rPr>
              <w:lang w:bidi="es-ES"/>
            </w:rPr>
            <w:t>Apellidos del autor/Título del libro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A60A0"/>
    <w:multiLevelType w:val="multilevel"/>
    <w:tmpl w:val="A4BC5A04"/>
    <w:lvl w:ilvl="0">
      <w:start w:val="1"/>
      <w:numFmt w:val="decimal"/>
      <w:pStyle w:val="Prrafodelist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4EF385C"/>
    <w:multiLevelType w:val="hybridMultilevel"/>
    <w:tmpl w:val="823A9018"/>
    <w:lvl w:ilvl="0" w:tplc="88406048">
      <w:numFmt w:val="bullet"/>
      <w:pStyle w:val="Listaconvietas"/>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2F"/>
    <w:rsid w:val="00540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C56EA5B0A124734AA8630393DABC4BB">
    <w:name w:val="0C56EA5B0A124734AA8630393DABC4BB"/>
  </w:style>
  <w:style w:type="paragraph" w:customStyle="1" w:styleId="21C0A4B344AD42FE8562902117D09AFA">
    <w:name w:val="21C0A4B344AD42FE8562902117D09AFA"/>
  </w:style>
  <w:style w:type="paragraph" w:customStyle="1" w:styleId="Textodesugerencia">
    <w:name w:val="Texto de sugerencia"/>
    <w:basedOn w:val="Normal"/>
    <w:qFormat/>
    <w:pPr>
      <w:ind w:firstLine="720"/>
    </w:pPr>
    <w:rPr>
      <w:rFonts w:ascii="Calibri" w:eastAsia="Calibri" w:hAnsi="Calibri" w:cs="Times New Roman"/>
      <w:color w:val="0070C0"/>
      <w:sz w:val="24"/>
      <w:szCs w:val="24"/>
      <w:lang w:val="es-ES"/>
    </w:rPr>
  </w:style>
  <w:style w:type="paragraph" w:customStyle="1" w:styleId="6510429B59204445B7E88D7BAA5C7362">
    <w:name w:val="6510429B59204445B7E88D7BAA5C7362"/>
  </w:style>
  <w:style w:type="paragraph" w:customStyle="1" w:styleId="03D3B9A8FAEA4F62A8E7371804ED3A91">
    <w:name w:val="03D3B9A8FAEA4F62A8E7371804ED3A91"/>
  </w:style>
  <w:style w:type="paragraph" w:customStyle="1" w:styleId="7AB0C32562C947648DE77D58C5EA8947">
    <w:name w:val="7AB0C32562C947648DE77D58C5EA8947"/>
  </w:style>
  <w:style w:type="paragraph" w:customStyle="1" w:styleId="37FD91FA8C584CC3B165416109E91610">
    <w:name w:val="37FD91FA8C584CC3B165416109E91610"/>
  </w:style>
  <w:style w:type="paragraph" w:customStyle="1" w:styleId="8C05D64515984BAC812A9F41A5D493A9">
    <w:name w:val="8C05D64515984BAC812A9F41A5D493A9"/>
  </w:style>
  <w:style w:type="paragraph" w:customStyle="1" w:styleId="6D3C63F5AE4246ACBE76DB0055163ED9">
    <w:name w:val="6D3C63F5AE4246ACBE76DB0055163ED9"/>
  </w:style>
  <w:style w:type="paragraph" w:customStyle="1" w:styleId="4503A814D0094945BC09627D50DDE8C8">
    <w:name w:val="4503A814D0094945BC09627D50DDE8C8"/>
  </w:style>
  <w:style w:type="paragraph" w:customStyle="1" w:styleId="FDA3EB8E6D9C47EC8461EA00B74EB8C6">
    <w:name w:val="FDA3EB8E6D9C47EC8461EA00B74EB8C6"/>
  </w:style>
  <w:style w:type="paragraph" w:customStyle="1" w:styleId="5FF242F6A2CC417CB4BA872DE3C4848F">
    <w:name w:val="5FF242F6A2CC417CB4BA872DE3C4848F"/>
  </w:style>
  <w:style w:type="paragraph" w:customStyle="1" w:styleId="9A638BFBF722428C8A84AC06EE935867">
    <w:name w:val="9A638BFBF722428C8A84AC06EE935867"/>
  </w:style>
  <w:style w:type="paragraph" w:customStyle="1" w:styleId="33A4FAC8B4164E7EA664263FAFACF196">
    <w:name w:val="33A4FAC8B4164E7EA664263FAFACF196"/>
  </w:style>
  <w:style w:type="paragraph" w:styleId="Prrafodelista">
    <w:name w:val="List Paragraph"/>
    <w:basedOn w:val="Normal"/>
    <w:uiPriority w:val="34"/>
    <w:qFormat/>
    <w:pPr>
      <w:numPr>
        <w:numId w:val="1"/>
      </w:numPr>
      <w:spacing w:before="240" w:after="60"/>
    </w:pPr>
    <w:rPr>
      <w:rFonts w:ascii="Times New Roman" w:eastAsia="Calibri" w:hAnsi="Times New Roman" w:cs="Times New Roman"/>
      <w:sz w:val="24"/>
      <w:szCs w:val="24"/>
      <w:lang w:val="es-ES"/>
    </w:rPr>
  </w:style>
  <w:style w:type="paragraph" w:customStyle="1" w:styleId="479B23AA066F4713954BF3A279FB1E86">
    <w:name w:val="479B23AA066F4713954BF3A279FB1E86"/>
  </w:style>
  <w:style w:type="paragraph" w:customStyle="1" w:styleId="F4DC1D11EBA544018DB40F055F4F4CB3">
    <w:name w:val="F4DC1D11EBA544018DB40F055F4F4CB3"/>
  </w:style>
  <w:style w:type="paragraph" w:customStyle="1" w:styleId="596C9BDDD0FE46C09BAF57026D00CD54">
    <w:name w:val="596C9BDDD0FE46C09BAF57026D00CD54"/>
  </w:style>
  <w:style w:type="paragraph" w:customStyle="1" w:styleId="2F34F1F1A71345098C826702C8B6CB6F">
    <w:name w:val="2F34F1F1A71345098C826702C8B6CB6F"/>
  </w:style>
  <w:style w:type="paragraph" w:customStyle="1" w:styleId="889F4AC7DB244D13B76196C239DD73BC">
    <w:name w:val="889F4AC7DB244D13B76196C239DD73BC"/>
  </w:style>
  <w:style w:type="paragraph" w:customStyle="1" w:styleId="FD9D2A3F727B40F9AA42DDEC0D5471A4">
    <w:name w:val="FD9D2A3F727B40F9AA42DDEC0D5471A4"/>
  </w:style>
  <w:style w:type="paragraph" w:customStyle="1" w:styleId="9EF7D17BBFEC44189C9ED5321B09739F">
    <w:name w:val="9EF7D17BBFEC44189C9ED5321B09739F"/>
  </w:style>
  <w:style w:type="paragraph" w:customStyle="1" w:styleId="BA4953E7E6414FD69CDCB2B473ED1983">
    <w:name w:val="BA4953E7E6414FD69CDCB2B473ED1983"/>
  </w:style>
  <w:style w:type="paragraph" w:customStyle="1" w:styleId="DBA5D817CCF54E4C9ABCD49677A1042F">
    <w:name w:val="DBA5D817CCF54E4C9ABCD49677A1042F"/>
  </w:style>
  <w:style w:type="paragraph" w:customStyle="1" w:styleId="451CA81B52AC442E87E9DA24950154B3">
    <w:name w:val="451CA81B52AC442E87E9DA24950154B3"/>
  </w:style>
  <w:style w:type="paragraph" w:customStyle="1" w:styleId="7369748F2CE54F20A33D9A5F19A61959">
    <w:name w:val="7369748F2CE54F20A33D9A5F19A61959"/>
  </w:style>
  <w:style w:type="paragraph" w:customStyle="1" w:styleId="B4AFD76F4E504A099EB20DE75C2746E3">
    <w:name w:val="B4AFD76F4E504A099EB20DE75C2746E3"/>
  </w:style>
  <w:style w:type="paragraph" w:customStyle="1" w:styleId="3DFA3AD34B4A435F82A0C0DB0EEFCAA3">
    <w:name w:val="3DFA3AD34B4A435F82A0C0DB0EEFCAA3"/>
  </w:style>
  <w:style w:type="paragraph" w:customStyle="1" w:styleId="85F3B1A1366B4FEBA78723EEAAC7A60E">
    <w:name w:val="85F3B1A1366B4FEBA78723EEAAC7A60E"/>
  </w:style>
  <w:style w:type="paragraph" w:customStyle="1" w:styleId="E5381999B2A546CCA4DE42B7F5359270">
    <w:name w:val="E5381999B2A546CCA4DE42B7F5359270"/>
  </w:style>
  <w:style w:type="paragraph" w:customStyle="1" w:styleId="B363848AB6294CD18D846B11FD851E1E">
    <w:name w:val="B363848AB6294CD18D846B11FD851E1E"/>
  </w:style>
  <w:style w:type="paragraph" w:customStyle="1" w:styleId="611563673B6E4C7C8D1574B7ED8CFA03">
    <w:name w:val="611563673B6E4C7C8D1574B7ED8CFA03"/>
  </w:style>
  <w:style w:type="paragraph" w:customStyle="1" w:styleId="93EA33868ABD470AB817B5C2076D96AE">
    <w:name w:val="93EA33868ABD470AB817B5C2076D96AE"/>
  </w:style>
  <w:style w:type="paragraph" w:customStyle="1" w:styleId="B7DFCFE52E614D4D8071443B4CD54BCE">
    <w:name w:val="B7DFCFE52E614D4D8071443B4CD54BCE"/>
  </w:style>
  <w:style w:type="paragraph" w:customStyle="1" w:styleId="D16A71D4F0D049B3B354191B5CDC13AA">
    <w:name w:val="D16A71D4F0D049B3B354191B5CDC13AA"/>
  </w:style>
  <w:style w:type="paragraph" w:styleId="Listaconvietas">
    <w:name w:val="List Bullet"/>
    <w:basedOn w:val="Prrafodelista"/>
    <w:uiPriority w:val="99"/>
    <w:pPr>
      <w:numPr>
        <w:numId w:val="3"/>
      </w:numPr>
      <w:tabs>
        <w:tab w:val="num" w:pos="360"/>
      </w:tabs>
      <w:ind w:left="1080" w:hanging="360"/>
    </w:pPr>
  </w:style>
  <w:style w:type="paragraph" w:customStyle="1" w:styleId="196E02D05DB843F28CE2843B225A8261">
    <w:name w:val="196E02D05DB843F28CE2843B225A8261"/>
  </w:style>
  <w:style w:type="paragraph" w:customStyle="1" w:styleId="6F3E7C10AE2640C4B5703E2AE2C18E09">
    <w:name w:val="6F3E7C10AE2640C4B5703E2AE2C18E09"/>
  </w:style>
  <w:style w:type="paragraph" w:customStyle="1" w:styleId="31F91B216B0C41DCB8ACDBA8D78196D2">
    <w:name w:val="31F91B216B0C41DCB8ACDBA8D78196D2"/>
  </w:style>
  <w:style w:type="paragraph" w:customStyle="1" w:styleId="BECF439F038C49C5A774EDB20B0C4451">
    <w:name w:val="BECF439F038C49C5A774EDB20B0C4451"/>
  </w:style>
  <w:style w:type="paragraph" w:customStyle="1" w:styleId="D8DE14AF56F8460D8CA8D9A36CB6D497">
    <w:name w:val="D8DE14AF56F8460D8CA8D9A36CB6D497"/>
  </w:style>
  <w:style w:type="paragraph" w:customStyle="1" w:styleId="391826C6BB8343E1AFC4B364C93FA9C5">
    <w:name w:val="391826C6BB8343E1AFC4B364C93FA9C5"/>
  </w:style>
  <w:style w:type="paragraph" w:customStyle="1" w:styleId="B2D796564ADB4CE5A13D672C34AAAF94">
    <w:name w:val="B2D796564ADB4CE5A13D672C34AAAF94"/>
  </w:style>
  <w:style w:type="paragraph" w:customStyle="1" w:styleId="99A2D03EE4084FB4813D4E25BB991717">
    <w:name w:val="99A2D03EE4084FB4813D4E25BB991717"/>
  </w:style>
  <w:style w:type="paragraph" w:customStyle="1" w:styleId="D238639C6BC84354AE987970398BD604">
    <w:name w:val="D238639C6BC84354AE987970398BD604"/>
  </w:style>
  <w:style w:type="paragraph" w:customStyle="1" w:styleId="ED40DEB3C90948D0A1F8F1D4D057FCAA">
    <w:name w:val="ED40DEB3C90948D0A1F8F1D4D057FCAA"/>
  </w:style>
  <w:style w:type="paragraph" w:customStyle="1" w:styleId="BF2BFB0DA06B451F866B06BA7D22A2DB">
    <w:name w:val="BF2BFB0DA06B451F866B06BA7D22A2DB"/>
  </w:style>
  <w:style w:type="paragraph" w:customStyle="1" w:styleId="1EE9E1F12361401CA62EBC79C79186DE">
    <w:name w:val="1EE9E1F12361401CA62EBC79C79186DE"/>
  </w:style>
  <w:style w:type="paragraph" w:customStyle="1" w:styleId="1D4A124C67FD47C0A9DB46713CA17D98">
    <w:name w:val="1D4A124C67FD47C0A9DB46713CA17D98"/>
  </w:style>
  <w:style w:type="paragraph" w:customStyle="1" w:styleId="CB94341F942346829F0C8589E731FB8C">
    <w:name w:val="CB94341F942346829F0C8589E731FB8C"/>
  </w:style>
  <w:style w:type="paragraph" w:customStyle="1" w:styleId="9CC6213ABDD642E6BF1DB2138C0ACFDB">
    <w:name w:val="9CC6213ABDD642E6BF1DB2138C0ACFDB"/>
  </w:style>
  <w:style w:type="paragraph" w:customStyle="1" w:styleId="C4908A7D35B74656962BAEA7E6030800">
    <w:name w:val="C4908A7D35B74656962BAEA7E6030800"/>
  </w:style>
  <w:style w:type="paragraph" w:customStyle="1" w:styleId="A832EB5E30714BED9E6567A4BC5D2DA6">
    <w:name w:val="A832EB5E30714BED9E6567A4BC5D2DA6"/>
  </w:style>
  <w:style w:type="paragraph" w:customStyle="1" w:styleId="080434470B3949D5BF934B8872C28EAB">
    <w:name w:val="080434470B3949D5BF934B8872C28EAB"/>
  </w:style>
  <w:style w:type="paragraph" w:customStyle="1" w:styleId="BD634E067EBE44F6B7DF66D75A806580">
    <w:name w:val="BD634E067EBE44F6B7DF66D75A806580"/>
  </w:style>
  <w:style w:type="paragraph" w:customStyle="1" w:styleId="A01A88BC079444599E1458DA97688EA7">
    <w:name w:val="A01A88BC079444599E1458DA97688EA7"/>
  </w:style>
  <w:style w:type="paragraph" w:customStyle="1" w:styleId="50B0538587B04CEA91FF93E2DE36E283">
    <w:name w:val="50B0538587B04CEA91FF93E2DE36E283"/>
  </w:style>
  <w:style w:type="paragraph" w:customStyle="1" w:styleId="4B032F7DC7FA4E0499EF36091D9B2471">
    <w:name w:val="4B032F7DC7FA4E0499EF36091D9B2471"/>
  </w:style>
  <w:style w:type="paragraph" w:customStyle="1" w:styleId="50061A4E67304FB5AFF45E2C9036F1F8">
    <w:name w:val="50061A4E67304FB5AFF45E2C9036F1F8"/>
  </w:style>
  <w:style w:type="paragraph" w:customStyle="1" w:styleId="FD7F206222D449558814C4E902C6F665">
    <w:name w:val="FD7F206222D449558814C4E902C6F665"/>
  </w:style>
  <w:style w:type="paragraph" w:customStyle="1" w:styleId="BC35E865E3C84B2780E3EF8C79B31988">
    <w:name w:val="BC35E865E3C84B2780E3EF8C79B31988"/>
  </w:style>
  <w:style w:type="paragraph" w:customStyle="1" w:styleId="5B1AA79CF35549C3BA769E5289EC3248">
    <w:name w:val="5B1AA79CF35549C3BA769E5289EC3248"/>
  </w:style>
  <w:style w:type="paragraph" w:customStyle="1" w:styleId="063C1266D3EE471BAAC00FFCBFF2CEEA">
    <w:name w:val="063C1266D3EE471BAAC00FFCBFF2CEEA"/>
  </w:style>
  <w:style w:type="paragraph" w:customStyle="1" w:styleId="288F03652AD442288B649DAFAF30817E">
    <w:name w:val="288F03652AD442288B649DAFAF30817E"/>
  </w:style>
  <w:style w:type="paragraph" w:customStyle="1" w:styleId="B9CB849ABAED418781799CB583DB3FD8">
    <w:name w:val="B9CB849ABAED418781799CB583DB3FD8"/>
  </w:style>
  <w:style w:type="paragraph" w:customStyle="1" w:styleId="9386CC4903A44666BFC6FFA617BAEFAC">
    <w:name w:val="9386CC4903A44666BFC6FFA617BAEFAC"/>
  </w:style>
  <w:style w:type="paragraph" w:customStyle="1" w:styleId="8BEF0D57CFB14811B3E6ECE0FCAD9AB3">
    <w:name w:val="8BEF0D57CFB14811B3E6ECE0FCAD9AB3"/>
  </w:style>
  <w:style w:type="paragraph" w:customStyle="1" w:styleId="8DB5D4C9FDC54E5388FF1BAE0A481FAC">
    <w:name w:val="8DB5D4C9FDC54E5388FF1BAE0A481FAC"/>
  </w:style>
  <w:style w:type="paragraph" w:customStyle="1" w:styleId="8C07FBE4EF464201A2108E3F0FE4FF13">
    <w:name w:val="8C07FBE4EF464201A2108E3F0FE4FF13"/>
  </w:style>
  <w:style w:type="paragraph" w:customStyle="1" w:styleId="DE6432FD653C48ADBC4BD582C75D8E83">
    <w:name w:val="DE6432FD653C48ADBC4BD582C75D8E83"/>
  </w:style>
  <w:style w:type="paragraph" w:customStyle="1" w:styleId="7EEAE73E68F74884BFC048A5B34ABE89">
    <w:name w:val="7EEAE73E68F74884BFC048A5B34ABE89"/>
  </w:style>
  <w:style w:type="paragraph" w:customStyle="1" w:styleId="799F7720E631444C91F59E0700A737AD">
    <w:name w:val="799F7720E631444C91F59E0700A737AD"/>
  </w:style>
  <w:style w:type="paragraph" w:customStyle="1" w:styleId="5FC22A5E5E784FEBB86B3FDBD21D0F57">
    <w:name w:val="5FC22A5E5E784FEBB86B3FDBD21D0F57"/>
  </w:style>
  <w:style w:type="paragraph" w:customStyle="1" w:styleId="FC2437191D19483D8E1CC6383DE3B68F">
    <w:name w:val="FC2437191D19483D8E1CC6383DE3B68F"/>
  </w:style>
  <w:style w:type="paragraph" w:customStyle="1" w:styleId="5290A06698D9476184BD2D0D314BFD89">
    <w:name w:val="5290A06698D9476184BD2D0D314BFD89"/>
  </w:style>
  <w:style w:type="paragraph" w:customStyle="1" w:styleId="04AA24555EC34C01BE90AC4E53E182F7">
    <w:name w:val="04AA24555EC34C01BE90AC4E53E182F7"/>
  </w:style>
  <w:style w:type="paragraph" w:customStyle="1" w:styleId="A05441290AE34262B56B877B7F5B3030">
    <w:name w:val="A05441290AE34262B56B877B7F5B3030"/>
  </w:style>
  <w:style w:type="paragraph" w:customStyle="1" w:styleId="ABFAA5D53C8540CFA069F97B92E8F497">
    <w:name w:val="ABFAA5D53C8540CFA069F97B92E8F497"/>
  </w:style>
  <w:style w:type="paragraph" w:customStyle="1" w:styleId="526A16ADDACB409989A8CC66F40CBD0C">
    <w:name w:val="526A16ADDACB409989A8CC66F40CBD0C"/>
  </w:style>
  <w:style w:type="paragraph" w:customStyle="1" w:styleId="75180CBA6865468AABAB08438FB2509A">
    <w:name w:val="75180CBA6865468AABAB08438FB2509A"/>
  </w:style>
  <w:style w:type="paragraph" w:customStyle="1" w:styleId="D0EC1CB81C65450A8193386A9DE254B5">
    <w:name w:val="D0EC1CB81C65450A8193386A9DE254B5"/>
  </w:style>
  <w:style w:type="paragraph" w:customStyle="1" w:styleId="A8233BFDD06042BF80072DA5E927299A">
    <w:name w:val="A8233BFDD06042BF80072DA5E927299A"/>
  </w:style>
  <w:style w:type="paragraph" w:customStyle="1" w:styleId="5CD349F31A1946498793D45BFBB52DB4">
    <w:name w:val="5CD349F31A1946498793D45BFBB52DB4"/>
  </w:style>
  <w:style w:type="paragraph" w:customStyle="1" w:styleId="7EF5A3DC31DE453EBABFE2327F5AF887">
    <w:name w:val="7EF5A3DC31DE453EBABFE2327F5AF887"/>
  </w:style>
  <w:style w:type="paragraph" w:customStyle="1" w:styleId="F5A00276C6B94FE9918F28634EB3E506">
    <w:name w:val="F5A00276C6B94FE9918F28634EB3E506"/>
  </w:style>
  <w:style w:type="paragraph" w:customStyle="1" w:styleId="976125521A2746BBAA830B9C813BCF84">
    <w:name w:val="976125521A2746BBAA830B9C813BCF84"/>
  </w:style>
  <w:style w:type="paragraph" w:customStyle="1" w:styleId="EDEEDA810B1E43FEA009730740C329B2">
    <w:name w:val="EDEEDA810B1E43FEA009730740C329B2"/>
  </w:style>
  <w:style w:type="paragraph" w:customStyle="1" w:styleId="FE660C42B4F048F5BD91B88C6E1F267D">
    <w:name w:val="FE660C42B4F048F5BD91B88C6E1F267D"/>
  </w:style>
  <w:style w:type="paragraph" w:customStyle="1" w:styleId="365A82E385D0461192CF7B42B78CBF0E">
    <w:name w:val="365A82E385D0461192CF7B42B78CBF0E"/>
  </w:style>
  <w:style w:type="paragraph" w:customStyle="1" w:styleId="7872C8F3577741A2AE666DA464E8C6F1">
    <w:name w:val="7872C8F3577741A2AE666DA464E8C6F1"/>
  </w:style>
  <w:style w:type="paragraph" w:customStyle="1" w:styleId="CF6B7310C2A340C9ADA6F28B71729E4D">
    <w:name w:val="CF6B7310C2A340C9ADA6F28B71729E4D"/>
  </w:style>
  <w:style w:type="paragraph" w:customStyle="1" w:styleId="C5265D510F85449DB1E628EE93F70D18">
    <w:name w:val="C5265D510F85449DB1E628EE93F70D18"/>
  </w:style>
  <w:style w:type="paragraph" w:customStyle="1" w:styleId="903B4737A0D74ECCA646FD1D2BB39293">
    <w:name w:val="903B4737A0D74ECCA646FD1D2BB39293"/>
  </w:style>
  <w:style w:type="paragraph" w:customStyle="1" w:styleId="0EB2534BD22E4B94AC6454B8D3CD6958">
    <w:name w:val="0EB2534BD22E4B94AC6454B8D3CD6958"/>
  </w:style>
  <w:style w:type="paragraph" w:customStyle="1" w:styleId="DEFFE15B38434BDA97C4E225B87B9428">
    <w:name w:val="DEFFE15B38434BDA97C4E225B87B9428"/>
  </w:style>
  <w:style w:type="paragraph" w:customStyle="1" w:styleId="DEDEDBCD4C0F491E9F422E456FDF642A">
    <w:name w:val="DEDEDBCD4C0F491E9F422E456FDF642A"/>
  </w:style>
  <w:style w:type="paragraph" w:customStyle="1" w:styleId="DB6A82C1B4714644ABE89F3C562A2F32">
    <w:name w:val="DB6A82C1B4714644ABE89F3C562A2F32"/>
  </w:style>
  <w:style w:type="paragraph" w:customStyle="1" w:styleId="B74E71A7DD15470EA15130AB9584DDF4">
    <w:name w:val="B74E71A7DD15470EA15130AB9584DDF4"/>
  </w:style>
  <w:style w:type="paragraph" w:customStyle="1" w:styleId="C98D007604E5468FBB9328771BAF4CEB">
    <w:name w:val="C98D007604E5468FBB9328771BAF4CEB"/>
  </w:style>
  <w:style w:type="paragraph" w:customStyle="1" w:styleId="3FC4E016D13547FBB97BCC2B2AA2515B">
    <w:name w:val="3FC4E016D13547FBB97BCC2B2AA2515B"/>
  </w:style>
  <w:style w:type="paragraph" w:customStyle="1" w:styleId="2FB494888EF04909AD4FEBA1EDCD6083">
    <w:name w:val="2FB494888EF04909AD4FEBA1EDCD6083"/>
  </w:style>
  <w:style w:type="paragraph" w:customStyle="1" w:styleId="CC109017D4774A9A8B7EB55ABC4D8A39">
    <w:name w:val="CC109017D4774A9A8B7EB55ABC4D8A39"/>
  </w:style>
  <w:style w:type="paragraph" w:customStyle="1" w:styleId="B3E9204309C7464B9105EC3C02638EE2">
    <w:name w:val="B3E9204309C7464B9105EC3C02638EE2"/>
  </w:style>
  <w:style w:type="paragraph" w:customStyle="1" w:styleId="FB7C997574CC4CB68F5E1C369C3DCD96">
    <w:name w:val="FB7C997574CC4CB68F5E1C369C3DCD96"/>
  </w:style>
  <w:style w:type="paragraph" w:customStyle="1" w:styleId="10C93234C39440FCACB73CE2356CAD64">
    <w:name w:val="10C93234C39440FCACB73CE2356CAD64"/>
  </w:style>
  <w:style w:type="paragraph" w:customStyle="1" w:styleId="13F1D6174B0A4130B3198009A2E05A58">
    <w:name w:val="13F1D6174B0A4130B3198009A2E05A58"/>
  </w:style>
  <w:style w:type="paragraph" w:customStyle="1" w:styleId="1A3BA2DAD4FC43CAA17D2259CBF67CBF">
    <w:name w:val="1A3BA2DAD4FC43CAA17D2259CBF67CBF"/>
  </w:style>
  <w:style w:type="paragraph" w:customStyle="1" w:styleId="DEE703E12EA04C1A8AFEB68B8C231650">
    <w:name w:val="DEE703E12EA04C1A8AFEB68B8C231650"/>
  </w:style>
  <w:style w:type="paragraph" w:customStyle="1" w:styleId="BAB571033DD74F38BD28D3F835797FF4">
    <w:name w:val="BAB571033DD74F38BD28D3F835797FF4"/>
  </w:style>
  <w:style w:type="paragraph" w:customStyle="1" w:styleId="428A0C54F48C4CB2A40CBF2B2E2482C0">
    <w:name w:val="428A0C54F48C4CB2A40CBF2B2E2482C0"/>
  </w:style>
  <w:style w:type="paragraph" w:customStyle="1" w:styleId="3F0B832F38BA46CC84D0C9BC2985AB39">
    <w:name w:val="3F0B832F38BA46CC84D0C9BC2985AB39"/>
  </w:style>
  <w:style w:type="paragraph" w:customStyle="1" w:styleId="F0B55FCA60134D719CBE18F3057510FA">
    <w:name w:val="F0B55FCA60134D719CBE18F305751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067BC-F367-420E-B918-C835B9BC77A4}">
  <ds:schemaRefs>
    <ds:schemaRef ds:uri="http://schemas.microsoft.com/sharepoint/v3/contenttype/forms"/>
  </ds:schemaRefs>
</ds:datastoreItem>
</file>

<file path=customXml/itemProps2.xml><?xml version="1.0" encoding="utf-8"?>
<ds:datastoreItem xmlns:ds="http://schemas.openxmlformats.org/officeDocument/2006/customXml" ds:itemID="{36AA1410-41EF-45CE-9265-AB209AF06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513CFB-6426-4A05-BA6D-DC80AA45284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5C4F7BE7-A976-4F02-9BDF-6BCDEAB49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Libros no ficción</Template>
  <TotalTime>0</TotalTime>
  <Pages>17</Pages>
  <Words>3227</Words>
  <Characters>18395</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21579</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2022-05-26T14:30:00Z</dcterms:created>
  <dcterms:modified xsi:type="dcterms:W3CDTF">2022-05-26T14:30:00Z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